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570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960554" w:rsidRPr="00797007" w14:paraId="5F415DF6" w14:textId="77777777" w:rsidTr="00960554">
        <w:tc>
          <w:tcPr>
            <w:tcW w:w="2718" w:type="dxa"/>
            <w:shd w:val="clear" w:color="auto" w:fill="auto"/>
          </w:tcPr>
          <w:p w14:paraId="2A5769AC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767DB37D" w14:textId="515C47C4" w:rsidR="00960554" w:rsidRPr="00BC40A2" w:rsidRDefault="00BC40A2" w:rsidP="00BC40A2">
            <w:pPr>
              <w:rPr>
                <w:rFonts w:ascii="Calibri" w:hAnsi="Calibri" w:cs="Calibri"/>
                <w:b/>
                <w:color w:val="0D0D0D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Anil Kumar </w:t>
            </w:r>
            <w:proofErr w:type="spellStart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Samayam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4F5BB19A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0BB95011" w14:textId="2FFCBBA0" w:rsidR="00960554" w:rsidRPr="00797007" w:rsidRDefault="009606D1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6361471302</w:t>
            </w:r>
          </w:p>
        </w:tc>
      </w:tr>
      <w:tr w:rsidR="00960554" w:rsidRPr="00797007" w14:paraId="121F41BE" w14:textId="77777777" w:rsidTr="00960554">
        <w:tc>
          <w:tcPr>
            <w:tcW w:w="2718" w:type="dxa"/>
            <w:shd w:val="clear" w:color="auto" w:fill="auto"/>
          </w:tcPr>
          <w:p w14:paraId="69BE92A3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Position </w:t>
            </w:r>
            <w:r w:rsidR="0086142F">
              <w:rPr>
                <w:rFonts w:ascii="Gill Sans MT" w:hAnsi="Gill Sans MT" w:cs="Calibri"/>
                <w:b/>
                <w:i/>
                <w:sz w:val="22"/>
                <w:szCs w:val="22"/>
              </w:rPr>
              <w:t>Screened</w:t>
            </w: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 For</w:t>
            </w:r>
          </w:p>
        </w:tc>
        <w:tc>
          <w:tcPr>
            <w:tcW w:w="4140" w:type="dxa"/>
            <w:shd w:val="clear" w:color="auto" w:fill="auto"/>
          </w:tcPr>
          <w:p w14:paraId="4F0C631C" w14:textId="038B39CF" w:rsidR="00960554" w:rsidRPr="00797007" w:rsidRDefault="00D75B09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TL</w:t>
            </w:r>
          </w:p>
        </w:tc>
        <w:tc>
          <w:tcPr>
            <w:tcW w:w="3330" w:type="dxa"/>
            <w:shd w:val="clear" w:color="auto" w:fill="auto"/>
          </w:tcPr>
          <w:p w14:paraId="29431898" w14:textId="77777777" w:rsidR="00960554" w:rsidRPr="00797007" w:rsidRDefault="0086142F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i/>
                <w:sz w:val="22"/>
                <w:szCs w:val="22"/>
              </w:rPr>
              <w:t>TAG POC</w:t>
            </w:r>
            <w:r w:rsidR="00960554"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 Name &amp; VAM ID</w:t>
            </w:r>
          </w:p>
        </w:tc>
        <w:tc>
          <w:tcPr>
            <w:tcW w:w="3780" w:type="dxa"/>
            <w:shd w:val="clear" w:color="auto" w:fill="auto"/>
          </w:tcPr>
          <w:p w14:paraId="0E133685" w14:textId="5D3A7293" w:rsidR="00960554" w:rsidRPr="00797007" w:rsidRDefault="009606D1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Madhuri Thota &amp; VAM 8380</w:t>
            </w:r>
          </w:p>
        </w:tc>
      </w:tr>
      <w:tr w:rsidR="00960554" w:rsidRPr="00797007" w14:paraId="587FE381" w14:textId="77777777" w:rsidTr="00960554">
        <w:tc>
          <w:tcPr>
            <w:tcW w:w="2718" w:type="dxa"/>
            <w:shd w:val="clear" w:color="auto" w:fill="auto"/>
          </w:tcPr>
          <w:p w14:paraId="5429DD0E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6512436A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08B137D7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Date of </w:t>
            </w:r>
            <w:r w:rsidR="0086142F">
              <w:rPr>
                <w:rFonts w:ascii="Gill Sans MT" w:hAnsi="Gill Sans MT" w:cs="Calibri"/>
                <w:b/>
                <w:i/>
                <w:sz w:val="22"/>
                <w:szCs w:val="22"/>
              </w:rPr>
              <w:t>Screening</w:t>
            </w:r>
          </w:p>
        </w:tc>
        <w:tc>
          <w:tcPr>
            <w:tcW w:w="3780" w:type="dxa"/>
            <w:shd w:val="clear" w:color="auto" w:fill="auto"/>
          </w:tcPr>
          <w:p w14:paraId="11B7F006" w14:textId="303DE320" w:rsidR="00960554" w:rsidRPr="00797007" w:rsidRDefault="00345F39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24-Mar-23</w:t>
            </w:r>
          </w:p>
        </w:tc>
      </w:tr>
    </w:tbl>
    <w:p w14:paraId="3D47B716" w14:textId="77777777" w:rsidR="00955030" w:rsidRPr="00797007" w:rsidRDefault="00955030" w:rsidP="00955030">
      <w:pPr>
        <w:rPr>
          <w:rFonts w:ascii="Gill Sans MT" w:hAnsi="Gill Sans MT"/>
          <w:vanish/>
          <w:sz w:val="22"/>
          <w:szCs w:val="22"/>
        </w:rPr>
      </w:pPr>
    </w:p>
    <w:p w14:paraId="03479E10" w14:textId="77777777" w:rsidR="003D43CB" w:rsidRPr="00797007" w:rsidRDefault="003D43CB" w:rsidP="003D43CB">
      <w:pPr>
        <w:tabs>
          <w:tab w:val="left" w:pos="11570"/>
        </w:tabs>
        <w:rPr>
          <w:rFonts w:ascii="Gill Sans MT" w:hAnsi="Gill Sans MT" w:cs="Calibri"/>
          <w:sz w:val="22"/>
          <w:szCs w:val="22"/>
        </w:rPr>
      </w:pPr>
    </w:p>
    <w:p w14:paraId="6D8781D5" w14:textId="77777777" w:rsidR="003D43CB" w:rsidRPr="00797007" w:rsidRDefault="003D43CB" w:rsidP="003D43CB">
      <w:pPr>
        <w:tabs>
          <w:tab w:val="left" w:pos="11570"/>
        </w:tabs>
        <w:rPr>
          <w:rFonts w:ascii="Gill Sans MT" w:hAnsi="Gill Sans MT" w:cs="Calibri"/>
          <w:b/>
          <w:bCs/>
          <w:sz w:val="22"/>
          <w:szCs w:val="22"/>
        </w:rPr>
      </w:pPr>
      <w:r w:rsidRPr="00797007">
        <w:rPr>
          <w:rFonts w:ascii="Gill Sans MT" w:hAnsi="Gill Sans MT" w:cs="Calibri"/>
          <w:b/>
          <w:bCs/>
          <w:sz w:val="22"/>
          <w:szCs w:val="22"/>
        </w:rPr>
        <w:t>TAG Synopsis – Based on Screening</w:t>
      </w:r>
    </w:p>
    <w:p w14:paraId="028CC72A" w14:textId="77777777" w:rsidR="003D43CB" w:rsidRPr="00797007" w:rsidRDefault="003D43CB" w:rsidP="003D43CB">
      <w:pPr>
        <w:tabs>
          <w:tab w:val="left" w:pos="11570"/>
        </w:tabs>
        <w:rPr>
          <w:rFonts w:ascii="Gill Sans MT" w:hAnsi="Gill Sans MT" w:cs="Calibri"/>
          <w:sz w:val="22"/>
          <w:szCs w:val="22"/>
        </w:rPr>
      </w:pPr>
    </w:p>
    <w:p w14:paraId="6DC14755" w14:textId="77777777" w:rsidR="003D43CB" w:rsidRPr="00797007" w:rsidRDefault="003D43CB" w:rsidP="003D43CB">
      <w:pPr>
        <w:rPr>
          <w:rFonts w:ascii="Gill Sans MT" w:hAnsi="Gill Sans MT"/>
          <w:vanish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3"/>
        <w:gridCol w:w="6150"/>
      </w:tblGrid>
      <w:tr w:rsidR="00901839" w:rsidRPr="003C27BC" w14:paraId="2C6DDDF4" w14:textId="77777777" w:rsidTr="00083DA0">
        <w:tc>
          <w:tcPr>
            <w:tcW w:w="6274" w:type="dxa"/>
            <w:shd w:val="clear" w:color="auto" w:fill="auto"/>
          </w:tcPr>
          <w:p w14:paraId="2ADA871C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Qualification</w:t>
            </w:r>
          </w:p>
        </w:tc>
        <w:tc>
          <w:tcPr>
            <w:tcW w:w="6275" w:type="dxa"/>
            <w:shd w:val="clear" w:color="auto" w:fill="auto"/>
          </w:tcPr>
          <w:p w14:paraId="1C7E1810" w14:textId="508456D2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B.Tech</w:t>
            </w:r>
            <w:proofErr w:type="spellEnd"/>
          </w:p>
        </w:tc>
      </w:tr>
      <w:tr w:rsidR="00901839" w:rsidRPr="003C27BC" w14:paraId="25331451" w14:textId="77777777" w:rsidTr="00083DA0">
        <w:tc>
          <w:tcPr>
            <w:tcW w:w="6274" w:type="dxa"/>
            <w:shd w:val="clear" w:color="auto" w:fill="auto"/>
          </w:tcPr>
          <w:p w14:paraId="0DE89FB4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Total Experience</w:t>
            </w:r>
          </w:p>
        </w:tc>
        <w:tc>
          <w:tcPr>
            <w:tcW w:w="6275" w:type="dxa"/>
            <w:shd w:val="clear" w:color="auto" w:fill="auto"/>
          </w:tcPr>
          <w:p w14:paraId="30436980" w14:textId="1FFF01B4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yrs</w:t>
            </w:r>
            <w:proofErr w:type="spellEnd"/>
          </w:p>
        </w:tc>
      </w:tr>
      <w:tr w:rsidR="00901839" w:rsidRPr="003C27BC" w14:paraId="30BD7294" w14:textId="77777777" w:rsidTr="00083DA0">
        <w:tc>
          <w:tcPr>
            <w:tcW w:w="6274" w:type="dxa"/>
            <w:shd w:val="clear" w:color="auto" w:fill="auto"/>
          </w:tcPr>
          <w:p w14:paraId="339F1F79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Relevant Experience</w:t>
            </w:r>
          </w:p>
        </w:tc>
        <w:tc>
          <w:tcPr>
            <w:tcW w:w="6275" w:type="dxa"/>
            <w:shd w:val="clear" w:color="auto" w:fill="auto"/>
          </w:tcPr>
          <w:p w14:paraId="7A8739B3" w14:textId="4C4FB199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 xml:space="preserve">2.6 </w:t>
            </w: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Yrs</w:t>
            </w:r>
            <w:proofErr w:type="spellEnd"/>
          </w:p>
        </w:tc>
      </w:tr>
      <w:tr w:rsidR="00901839" w:rsidRPr="003C27BC" w14:paraId="0C564616" w14:textId="77777777" w:rsidTr="00083DA0">
        <w:tc>
          <w:tcPr>
            <w:tcW w:w="6274" w:type="dxa"/>
            <w:shd w:val="clear" w:color="auto" w:fill="auto"/>
          </w:tcPr>
          <w:p w14:paraId="6EE156A1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NP</w:t>
            </w:r>
          </w:p>
        </w:tc>
        <w:tc>
          <w:tcPr>
            <w:tcW w:w="6275" w:type="dxa"/>
            <w:shd w:val="clear" w:color="auto" w:fill="auto"/>
          </w:tcPr>
          <w:p w14:paraId="55C54789" w14:textId="2ED20F71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Lwd</w:t>
            </w:r>
            <w:proofErr w:type="spellEnd"/>
            <w:r>
              <w:rPr>
                <w:rFonts w:ascii="Gill Sans MT" w:hAnsi="Gill Sans MT" w:cs="Arial"/>
                <w:sz w:val="22"/>
                <w:szCs w:val="22"/>
              </w:rPr>
              <w:t xml:space="preserve"> : 06</w:t>
            </w:r>
            <w:r w:rsidRPr="00345F39">
              <w:rPr>
                <w:rFonts w:ascii="Gill Sans MT" w:hAnsi="Gill Sans MT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Gill Sans MT" w:hAnsi="Gill Sans MT" w:cs="Arial"/>
                <w:sz w:val="22"/>
                <w:szCs w:val="22"/>
              </w:rPr>
              <w:t xml:space="preserve"> May 23</w:t>
            </w:r>
          </w:p>
        </w:tc>
      </w:tr>
      <w:tr w:rsidR="00901839" w:rsidRPr="003C27BC" w14:paraId="5CA47F96" w14:textId="77777777" w:rsidTr="00083DA0">
        <w:tc>
          <w:tcPr>
            <w:tcW w:w="6274" w:type="dxa"/>
            <w:shd w:val="clear" w:color="auto" w:fill="auto"/>
          </w:tcPr>
          <w:p w14:paraId="64CB825F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Communication Skills</w:t>
            </w:r>
          </w:p>
        </w:tc>
        <w:tc>
          <w:tcPr>
            <w:tcW w:w="6275" w:type="dxa"/>
            <w:shd w:val="clear" w:color="auto" w:fill="auto"/>
          </w:tcPr>
          <w:p w14:paraId="6E55622E" w14:textId="46B986CB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Good</w:t>
            </w:r>
          </w:p>
        </w:tc>
      </w:tr>
      <w:tr w:rsidR="00901839" w:rsidRPr="003C27BC" w14:paraId="591757FF" w14:textId="77777777" w:rsidTr="00083DA0">
        <w:tc>
          <w:tcPr>
            <w:tcW w:w="6274" w:type="dxa"/>
            <w:shd w:val="clear" w:color="auto" w:fill="auto"/>
          </w:tcPr>
          <w:p w14:paraId="2DBF8784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Current Location</w:t>
            </w:r>
          </w:p>
        </w:tc>
        <w:tc>
          <w:tcPr>
            <w:tcW w:w="6275" w:type="dxa"/>
            <w:shd w:val="clear" w:color="auto" w:fill="auto"/>
          </w:tcPr>
          <w:p w14:paraId="27BEAD9E" w14:textId="2F8E59AF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Hyderabad</w:t>
            </w:r>
          </w:p>
        </w:tc>
      </w:tr>
      <w:tr w:rsidR="00901839" w:rsidRPr="003C27BC" w14:paraId="1A4E4E91" w14:textId="77777777" w:rsidTr="00083DA0">
        <w:tc>
          <w:tcPr>
            <w:tcW w:w="6274" w:type="dxa"/>
            <w:shd w:val="clear" w:color="auto" w:fill="auto"/>
          </w:tcPr>
          <w:p w14:paraId="6F97A40E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Proposed Location</w:t>
            </w:r>
          </w:p>
        </w:tc>
        <w:tc>
          <w:tcPr>
            <w:tcW w:w="6275" w:type="dxa"/>
            <w:shd w:val="clear" w:color="auto" w:fill="auto"/>
          </w:tcPr>
          <w:p w14:paraId="277DA5CC" w14:textId="4F669D03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Hyderabad</w:t>
            </w:r>
          </w:p>
        </w:tc>
      </w:tr>
      <w:tr w:rsidR="00901839" w:rsidRPr="003C27BC" w14:paraId="3B7883A9" w14:textId="77777777" w:rsidTr="00083DA0">
        <w:trPr>
          <w:trHeight w:val="384"/>
        </w:trPr>
        <w:tc>
          <w:tcPr>
            <w:tcW w:w="12549" w:type="dxa"/>
            <w:gridSpan w:val="2"/>
            <w:shd w:val="clear" w:color="auto" w:fill="auto"/>
          </w:tcPr>
          <w:p w14:paraId="4928C0C8" w14:textId="77777777" w:rsidR="00901839" w:rsidRPr="003C27BC" w:rsidRDefault="00901839" w:rsidP="00083DA0">
            <w:pPr>
              <w:tabs>
                <w:tab w:val="left" w:pos="11570"/>
              </w:tabs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Overall gist of the profile</w:t>
            </w:r>
          </w:p>
        </w:tc>
      </w:tr>
      <w:tr w:rsidR="00901839" w:rsidRPr="003C27BC" w14:paraId="57A247EF" w14:textId="77777777" w:rsidTr="00083DA0">
        <w:trPr>
          <w:trHeight w:val="276"/>
        </w:trPr>
        <w:tc>
          <w:tcPr>
            <w:tcW w:w="6274" w:type="dxa"/>
            <w:shd w:val="clear" w:color="auto" w:fill="auto"/>
          </w:tcPr>
          <w:p w14:paraId="195FBD6B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 xml:space="preserve">Key Skill 1 (exp in </w:t>
            </w: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yrs</w:t>
            </w:r>
            <w:proofErr w:type="spellEnd"/>
            <w:r>
              <w:rPr>
                <w:rFonts w:ascii="Gill Sans MT" w:hAnsi="Gill Sans MT" w:cs="Arial"/>
                <w:sz w:val="22"/>
                <w:szCs w:val="22"/>
              </w:rPr>
              <w:t>):</w:t>
            </w:r>
          </w:p>
        </w:tc>
        <w:tc>
          <w:tcPr>
            <w:tcW w:w="6275" w:type="dxa"/>
            <w:shd w:val="clear" w:color="auto" w:fill="auto"/>
          </w:tcPr>
          <w:p w14:paraId="08F26F3E" w14:textId="2A0A8096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Gill Sans MT" w:hAnsi="Gill Sans MT" w:cs="Arial"/>
                <w:sz w:val="22"/>
                <w:szCs w:val="22"/>
              </w:rPr>
              <w:t xml:space="preserve"> Developer</w:t>
            </w:r>
          </w:p>
        </w:tc>
      </w:tr>
      <w:tr w:rsidR="00901839" w:rsidRPr="003C27BC" w14:paraId="0F8EE812" w14:textId="77777777" w:rsidTr="00083DA0">
        <w:trPr>
          <w:trHeight w:val="280"/>
        </w:trPr>
        <w:tc>
          <w:tcPr>
            <w:tcW w:w="6274" w:type="dxa"/>
            <w:shd w:val="clear" w:color="auto" w:fill="auto"/>
          </w:tcPr>
          <w:p w14:paraId="07AE6E53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 xml:space="preserve">Key Skill 2 (exp in </w:t>
            </w: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yrs</w:t>
            </w:r>
            <w:proofErr w:type="spellEnd"/>
            <w:r>
              <w:rPr>
                <w:rFonts w:ascii="Gill Sans MT" w:hAnsi="Gill Sans MT" w:cs="Arial"/>
                <w:sz w:val="22"/>
                <w:szCs w:val="22"/>
              </w:rPr>
              <w:t>):</w:t>
            </w:r>
          </w:p>
        </w:tc>
        <w:tc>
          <w:tcPr>
            <w:tcW w:w="6275" w:type="dxa"/>
            <w:shd w:val="clear" w:color="auto" w:fill="auto"/>
          </w:tcPr>
          <w:p w14:paraId="49CB191A" w14:textId="4955CA40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 xml:space="preserve">Mule ESB, </w:t>
            </w:r>
            <w:proofErr w:type="spellStart"/>
            <w:r>
              <w:rPr>
                <w:rFonts w:ascii="Gill Sans MT" w:hAnsi="Gill Sans MT" w:cs="Arial"/>
                <w:sz w:val="22"/>
                <w:szCs w:val="22"/>
              </w:rPr>
              <w:t>Integration</w:t>
            </w:r>
            <w:r w:rsidR="00D75B09">
              <w:rPr>
                <w:rFonts w:ascii="Gill Sans MT" w:hAnsi="Gill Sans MT" w:cs="Arial"/>
                <w:sz w:val="22"/>
                <w:szCs w:val="22"/>
              </w:rPr>
              <w:t>,Java</w:t>
            </w:r>
            <w:proofErr w:type="spellEnd"/>
          </w:p>
        </w:tc>
      </w:tr>
      <w:tr w:rsidR="00901839" w:rsidRPr="003C27BC" w14:paraId="04AE1EA3" w14:textId="77777777" w:rsidTr="00083DA0">
        <w:trPr>
          <w:trHeight w:val="280"/>
        </w:trPr>
        <w:tc>
          <w:tcPr>
            <w:tcW w:w="6274" w:type="dxa"/>
            <w:shd w:val="clear" w:color="auto" w:fill="auto"/>
          </w:tcPr>
          <w:p w14:paraId="7869A40C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No. of years worked as a Lead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07C75254" w14:textId="74BD5590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145FA7" w:rsidRPr="003C27BC" w14:paraId="23E08C5B" w14:textId="77777777" w:rsidTr="00083DA0">
        <w:trPr>
          <w:trHeight w:val="280"/>
        </w:trPr>
        <w:tc>
          <w:tcPr>
            <w:tcW w:w="6274" w:type="dxa"/>
            <w:shd w:val="clear" w:color="auto" w:fill="auto"/>
          </w:tcPr>
          <w:p w14:paraId="26D9F695" w14:textId="77777777" w:rsidR="00145FA7" w:rsidRDefault="00145FA7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Role played as a Lead (KRAs):</w:t>
            </w:r>
          </w:p>
        </w:tc>
        <w:tc>
          <w:tcPr>
            <w:tcW w:w="6275" w:type="dxa"/>
            <w:shd w:val="clear" w:color="auto" w:fill="auto"/>
          </w:tcPr>
          <w:p w14:paraId="12D581C8" w14:textId="77777777" w:rsidR="00145FA7" w:rsidRPr="003C27BC" w:rsidRDefault="00145FA7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901839" w:rsidRPr="003C27BC" w14:paraId="2189F1FC" w14:textId="77777777" w:rsidTr="00083DA0">
        <w:trPr>
          <w:trHeight w:val="270"/>
        </w:trPr>
        <w:tc>
          <w:tcPr>
            <w:tcW w:w="6274" w:type="dxa"/>
            <w:shd w:val="clear" w:color="auto" w:fill="auto"/>
          </w:tcPr>
          <w:p w14:paraId="78754976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No. of projects worked with relevant skills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46901BDE" w14:textId="5B1B94D8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</w:t>
            </w:r>
          </w:p>
        </w:tc>
      </w:tr>
      <w:tr w:rsidR="00901839" w:rsidRPr="003C27BC" w14:paraId="1F525336" w14:textId="77777777" w:rsidTr="00083DA0">
        <w:trPr>
          <w:trHeight w:val="270"/>
        </w:trPr>
        <w:tc>
          <w:tcPr>
            <w:tcW w:w="6274" w:type="dxa"/>
            <w:shd w:val="clear" w:color="auto" w:fill="auto"/>
          </w:tcPr>
          <w:p w14:paraId="44151E53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Team Size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79391E74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901839" w:rsidRPr="003C27BC" w14:paraId="5A0ED2B8" w14:textId="77777777" w:rsidTr="00083DA0">
        <w:trPr>
          <w:trHeight w:val="222"/>
        </w:trPr>
        <w:tc>
          <w:tcPr>
            <w:tcW w:w="6274" w:type="dxa"/>
            <w:shd w:val="clear" w:color="auto" w:fill="auto"/>
          </w:tcPr>
          <w:p w14:paraId="344EF6E4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Domains worked on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54624C1D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901839" w:rsidRPr="003C27BC" w14:paraId="021C6F3D" w14:textId="77777777" w:rsidTr="00083DA0">
        <w:trPr>
          <w:trHeight w:val="292"/>
        </w:trPr>
        <w:tc>
          <w:tcPr>
            <w:tcW w:w="6274" w:type="dxa"/>
            <w:shd w:val="clear" w:color="auto" w:fill="auto"/>
          </w:tcPr>
          <w:p w14:paraId="05B6C30D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Total number of companies worked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4F6573E8" w14:textId="4C2A0E84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4</w:t>
            </w:r>
          </w:p>
        </w:tc>
      </w:tr>
      <w:tr w:rsidR="00901839" w:rsidRPr="003C27BC" w14:paraId="1986CF96" w14:textId="77777777" w:rsidTr="00083DA0">
        <w:trPr>
          <w:trHeight w:val="244"/>
        </w:trPr>
        <w:tc>
          <w:tcPr>
            <w:tcW w:w="6274" w:type="dxa"/>
            <w:shd w:val="clear" w:color="auto" w:fill="auto"/>
          </w:tcPr>
          <w:p w14:paraId="17E4367A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Reason for change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290AAC75" w14:textId="036ACA69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Carrier Growth</w:t>
            </w:r>
          </w:p>
        </w:tc>
      </w:tr>
      <w:tr w:rsidR="00901839" w:rsidRPr="003C27BC" w14:paraId="0C529B61" w14:textId="77777777" w:rsidTr="00083DA0">
        <w:trPr>
          <w:trHeight w:val="248"/>
        </w:trPr>
        <w:tc>
          <w:tcPr>
            <w:tcW w:w="6274" w:type="dxa"/>
            <w:shd w:val="clear" w:color="auto" w:fill="auto"/>
          </w:tcPr>
          <w:p w14:paraId="63D6611E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Attitude (excellent/good/average)</w:t>
            </w:r>
            <w:r w:rsidR="00145FA7">
              <w:rPr>
                <w:rFonts w:ascii="Gill Sans MT" w:hAnsi="Gill Sans MT" w:cs="Arial"/>
                <w:sz w:val="22"/>
                <w:szCs w:val="22"/>
              </w:rPr>
              <w:t>:</w:t>
            </w:r>
          </w:p>
        </w:tc>
        <w:tc>
          <w:tcPr>
            <w:tcW w:w="6275" w:type="dxa"/>
            <w:shd w:val="clear" w:color="auto" w:fill="auto"/>
          </w:tcPr>
          <w:p w14:paraId="32589B82" w14:textId="2574453D" w:rsidR="00901839" w:rsidRPr="003C27BC" w:rsidRDefault="00345F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Good</w:t>
            </w:r>
          </w:p>
        </w:tc>
      </w:tr>
      <w:tr w:rsidR="00901839" w:rsidRPr="003C27BC" w14:paraId="118D80C7" w14:textId="77777777" w:rsidTr="00083DA0">
        <w:tc>
          <w:tcPr>
            <w:tcW w:w="6274" w:type="dxa"/>
            <w:shd w:val="clear" w:color="auto" w:fill="auto"/>
          </w:tcPr>
          <w:p w14:paraId="581F80D9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Any specific comment for Tech Panels</w:t>
            </w:r>
          </w:p>
        </w:tc>
        <w:tc>
          <w:tcPr>
            <w:tcW w:w="6275" w:type="dxa"/>
            <w:shd w:val="clear" w:color="auto" w:fill="auto"/>
          </w:tcPr>
          <w:p w14:paraId="4B9EEFE7" w14:textId="77777777" w:rsidR="00901839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2B66606A" w14:textId="77777777" w:rsidR="00901839" w:rsidRPr="003C27BC" w:rsidRDefault="00901839" w:rsidP="00083DA0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</w:tbl>
    <w:p w14:paraId="7C920398" w14:textId="77777777" w:rsidR="00085849" w:rsidRPr="00797007" w:rsidRDefault="00085849" w:rsidP="00085849">
      <w:pPr>
        <w:rPr>
          <w:rFonts w:ascii="Gill Sans MT" w:hAnsi="Gill Sans MT"/>
          <w:vanish/>
          <w:sz w:val="22"/>
          <w:szCs w:val="22"/>
        </w:rPr>
      </w:pPr>
    </w:p>
    <w:p w14:paraId="08A0CBFE" w14:textId="77777777" w:rsidR="00800DE0" w:rsidRPr="00797007" w:rsidRDefault="00800DE0" w:rsidP="0032201D">
      <w:pPr>
        <w:rPr>
          <w:rFonts w:ascii="Gill Sans MT" w:hAnsi="Gill Sans MT" w:cs="Calibri"/>
          <w:b/>
          <w:sz w:val="22"/>
          <w:szCs w:val="22"/>
        </w:rPr>
      </w:pPr>
    </w:p>
    <w:p w14:paraId="1BBE86CC" w14:textId="77777777" w:rsidR="003D43CB" w:rsidRPr="00797007" w:rsidRDefault="003D43CB" w:rsidP="0032201D">
      <w:pPr>
        <w:rPr>
          <w:rFonts w:ascii="Gill Sans MT" w:hAnsi="Gill Sans MT" w:cs="Calibri"/>
          <w:b/>
          <w:sz w:val="22"/>
          <w:szCs w:val="22"/>
        </w:rPr>
      </w:pPr>
    </w:p>
    <w:p w14:paraId="77460A6F" w14:textId="77777777" w:rsidR="003D43CB" w:rsidRPr="00797007" w:rsidRDefault="003D43CB" w:rsidP="0032201D">
      <w:pPr>
        <w:rPr>
          <w:rFonts w:ascii="Gill Sans MT" w:hAnsi="Gill Sans MT" w:cs="Calibri"/>
          <w:b/>
          <w:sz w:val="22"/>
          <w:szCs w:val="22"/>
        </w:rPr>
      </w:pPr>
    </w:p>
    <w:p w14:paraId="550B4BB8" w14:textId="77777777" w:rsidR="003D43CB" w:rsidRDefault="003D43CB" w:rsidP="0032201D">
      <w:pPr>
        <w:rPr>
          <w:rFonts w:ascii="Gill Sans MT" w:hAnsi="Gill Sans MT" w:cs="Calibri"/>
          <w:b/>
          <w:sz w:val="22"/>
          <w:szCs w:val="22"/>
        </w:rPr>
      </w:pPr>
    </w:p>
    <w:p w14:paraId="2D64B460" w14:textId="77777777" w:rsidR="00901839" w:rsidRDefault="00901839" w:rsidP="0032201D">
      <w:pPr>
        <w:rPr>
          <w:rFonts w:ascii="Gill Sans MT" w:hAnsi="Gill Sans MT" w:cs="Calibri"/>
          <w:b/>
          <w:sz w:val="22"/>
          <w:szCs w:val="22"/>
        </w:rPr>
      </w:pPr>
    </w:p>
    <w:p w14:paraId="0B689B3F" w14:textId="77777777" w:rsidR="00901839" w:rsidRPr="00797007" w:rsidRDefault="00901839" w:rsidP="0032201D">
      <w:pPr>
        <w:rPr>
          <w:rFonts w:ascii="Gill Sans MT" w:hAnsi="Gill Sans MT" w:cs="Calibri"/>
          <w:b/>
          <w:sz w:val="22"/>
          <w:szCs w:val="22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960554" w:rsidRPr="00797007" w14:paraId="56258608" w14:textId="77777777" w:rsidTr="007E01CF">
        <w:tc>
          <w:tcPr>
            <w:tcW w:w="2718" w:type="dxa"/>
            <w:shd w:val="clear" w:color="auto" w:fill="auto"/>
          </w:tcPr>
          <w:p w14:paraId="47188798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lastRenderedPageBreak/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1316A58B" w14:textId="0C561BAB" w:rsidR="00A37553" w:rsidRPr="00A37553" w:rsidRDefault="00345F39" w:rsidP="00A37553">
            <w:pPr>
              <w:rPr>
                <w:rFonts w:ascii="Calibri" w:hAnsi="Calibri" w:cs="Calibri"/>
                <w:b/>
                <w:color w:val="0D0D0D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Anil Kumar </w:t>
            </w:r>
            <w:proofErr w:type="spellStart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Samayam</w:t>
            </w:r>
            <w:proofErr w:type="spellEnd"/>
          </w:p>
          <w:p w14:paraId="66D9785F" w14:textId="66D94CD6" w:rsidR="00960554" w:rsidRPr="00797007" w:rsidRDefault="00345F39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TL</w:t>
            </w:r>
          </w:p>
        </w:tc>
        <w:tc>
          <w:tcPr>
            <w:tcW w:w="3330" w:type="dxa"/>
            <w:shd w:val="clear" w:color="auto" w:fill="auto"/>
          </w:tcPr>
          <w:p w14:paraId="3FEBBB2A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51780E40" w14:textId="6A13324C" w:rsidR="00A37553" w:rsidRPr="00A37553" w:rsidRDefault="00345F39" w:rsidP="00A37553">
            <w:pPr>
              <w:rPr>
                <w:rFonts w:ascii="Calibri" w:hAnsi="Calibri" w:cs="Calibri"/>
                <w:b/>
                <w:color w:val="0D0D0D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6361471302</w:t>
            </w:r>
          </w:p>
          <w:p w14:paraId="05C79ED8" w14:textId="4C8F47D9" w:rsidR="00960554" w:rsidRPr="00797007" w:rsidRDefault="00345F39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Madhuri Thota &amp; VAM 8380</w:t>
            </w:r>
          </w:p>
        </w:tc>
      </w:tr>
      <w:tr w:rsidR="00960554" w:rsidRPr="00797007" w14:paraId="33FD4459" w14:textId="77777777" w:rsidTr="007E0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18" w:type="dxa"/>
            <w:shd w:val="clear" w:color="auto" w:fill="auto"/>
          </w:tcPr>
          <w:p w14:paraId="7893B845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56112753" w14:textId="77777777" w:rsidR="00960554" w:rsidRPr="00797007" w:rsidRDefault="0039595D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A</w:t>
            </w:r>
            <w:r w:rsidRPr="0039595D">
              <w:rPr>
                <w:rFonts w:ascii="Gill Sans MT" w:hAnsi="Gill Sans MT" w:cs="Calibri"/>
                <w:sz w:val="22"/>
                <w:szCs w:val="22"/>
              </w:rPr>
              <w:t xml:space="preserve">nil </w:t>
            </w:r>
            <w:proofErr w:type="spellStart"/>
            <w:r>
              <w:rPr>
                <w:rFonts w:ascii="Gill Sans MT" w:hAnsi="Gill Sans MT" w:cs="Calibri"/>
                <w:sz w:val="22"/>
                <w:szCs w:val="22"/>
              </w:rPr>
              <w:t>S</w:t>
            </w:r>
            <w:r w:rsidRPr="0039595D">
              <w:rPr>
                <w:rFonts w:ascii="Gill Sans MT" w:hAnsi="Gill Sans MT" w:cs="Calibri"/>
                <w:sz w:val="22"/>
                <w:szCs w:val="22"/>
              </w:rPr>
              <w:t>amayam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6B1E8985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Mo</w:t>
            </w:r>
            <w:r w:rsidR="00170CA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de of interview </w:t>
            </w:r>
          </w:p>
        </w:tc>
        <w:tc>
          <w:tcPr>
            <w:tcW w:w="3780" w:type="dxa"/>
            <w:shd w:val="clear" w:color="auto" w:fill="auto"/>
          </w:tcPr>
          <w:p w14:paraId="0D8EA283" w14:textId="77777777" w:rsidR="00960554" w:rsidRPr="00797007" w:rsidRDefault="0039595D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Video (Teams)</w:t>
            </w:r>
          </w:p>
        </w:tc>
      </w:tr>
      <w:tr w:rsidR="00960554" w:rsidRPr="00797007" w14:paraId="0D513D2D" w14:textId="77777777" w:rsidTr="007E0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18" w:type="dxa"/>
            <w:shd w:val="clear" w:color="auto" w:fill="auto"/>
          </w:tcPr>
          <w:p w14:paraId="1633CC1F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Position Interviewed For</w:t>
            </w:r>
          </w:p>
        </w:tc>
        <w:tc>
          <w:tcPr>
            <w:tcW w:w="4140" w:type="dxa"/>
            <w:shd w:val="clear" w:color="auto" w:fill="auto"/>
          </w:tcPr>
          <w:p w14:paraId="5C2A872B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66906884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4D067F5F" w14:textId="77777777" w:rsidR="00960554" w:rsidRPr="00797007" w:rsidRDefault="0039595D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proofErr w:type="spellStart"/>
            <w:r>
              <w:rPr>
                <w:rFonts w:ascii="Gill Sans MT" w:hAnsi="Gill Sans MT" w:cs="Calibri"/>
                <w:sz w:val="22"/>
                <w:szCs w:val="22"/>
              </w:rPr>
              <w:t>Ravindar</w:t>
            </w:r>
            <w:proofErr w:type="spellEnd"/>
            <w:r>
              <w:rPr>
                <w:rFonts w:ascii="Gill Sans MT" w:hAnsi="Gill Sans MT" w:cs="Calibri"/>
                <w:sz w:val="22"/>
                <w:szCs w:val="22"/>
              </w:rPr>
              <w:t xml:space="preserve"> Reddy Maryada&amp;CON0270</w:t>
            </w:r>
          </w:p>
        </w:tc>
      </w:tr>
      <w:tr w:rsidR="00960554" w:rsidRPr="00797007" w14:paraId="1AEF45C5" w14:textId="77777777" w:rsidTr="007E0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18" w:type="dxa"/>
            <w:shd w:val="clear" w:color="auto" w:fill="auto"/>
          </w:tcPr>
          <w:p w14:paraId="00A49CC7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461F1EF6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32F3A4B4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48024A75" w14:textId="77777777" w:rsidR="00960554" w:rsidRPr="00797007" w:rsidRDefault="0039595D" w:rsidP="007E01CF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29-03-2023</w:t>
            </w:r>
          </w:p>
        </w:tc>
      </w:tr>
    </w:tbl>
    <w:p w14:paraId="6854532E" w14:textId="77777777" w:rsidR="000C7922" w:rsidRPr="00797007" w:rsidRDefault="000C7922" w:rsidP="000C7922">
      <w:pPr>
        <w:rPr>
          <w:rFonts w:ascii="Gill Sans MT" w:hAnsi="Gill Sans MT" w:cs="Calibri"/>
          <w:b/>
          <w:sz w:val="22"/>
          <w:szCs w:val="22"/>
        </w:rPr>
      </w:pPr>
    </w:p>
    <w:p w14:paraId="060809E5" w14:textId="77777777" w:rsidR="00960554" w:rsidRPr="00797007" w:rsidRDefault="000C7922" w:rsidP="0032201D">
      <w:pPr>
        <w:rPr>
          <w:rFonts w:ascii="Gill Sans MT" w:hAnsi="Gill Sans MT" w:cs="Calibri"/>
          <w:b/>
          <w:sz w:val="22"/>
          <w:szCs w:val="22"/>
        </w:rPr>
      </w:pPr>
      <w:r w:rsidRPr="00797007">
        <w:rPr>
          <w:rFonts w:ascii="Gill Sans MT" w:hAnsi="Gill Sans MT" w:cs="Calibri"/>
          <w:b/>
          <w:sz w:val="22"/>
          <w:szCs w:val="22"/>
        </w:rPr>
        <w:t>1st Level Assessment:</w:t>
      </w:r>
    </w:p>
    <w:tbl>
      <w:tblPr>
        <w:tblpPr w:leftFromText="180" w:rightFromText="180" w:vertAnchor="page" w:horzAnchor="margin" w:tblpY="289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960554" w:rsidRPr="00797007" w14:paraId="571A7E8D" w14:textId="77777777" w:rsidTr="007E01CF">
        <w:tc>
          <w:tcPr>
            <w:tcW w:w="13968" w:type="dxa"/>
            <w:shd w:val="clear" w:color="auto" w:fill="17365D"/>
          </w:tcPr>
          <w:p w14:paraId="7D70452B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Rating:     1 (Poor)              2 (Needs Improvement)              3 (Good)              4(Very Good                5 (Outstanding)</w:t>
            </w:r>
          </w:p>
        </w:tc>
      </w:tr>
    </w:tbl>
    <w:p w14:paraId="2E75D1D9" w14:textId="77777777" w:rsidR="00960554" w:rsidRPr="00797007" w:rsidRDefault="00E2652E" w:rsidP="0032201D">
      <w:pPr>
        <w:rPr>
          <w:rFonts w:ascii="Gill Sans MT" w:hAnsi="Gill Sans MT" w:cs="Calibri"/>
          <w:sz w:val="22"/>
          <w:szCs w:val="22"/>
        </w:rPr>
      </w:pPr>
      <w:r w:rsidRPr="00797007">
        <w:rPr>
          <w:rFonts w:ascii="Gill Sans MT" w:hAnsi="Gill Sans MT" w:cs="Calibri"/>
          <w:b/>
          <w:sz w:val="22"/>
          <w:szCs w:val="22"/>
        </w:rPr>
        <w:t xml:space="preserve">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060"/>
        <w:gridCol w:w="7110"/>
      </w:tblGrid>
      <w:tr w:rsidR="005F5241" w:rsidRPr="00797007" w14:paraId="65E3AF49" w14:textId="77777777" w:rsidTr="005F5241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79003783" w14:textId="77777777" w:rsidR="005F5241" w:rsidRPr="00797007" w:rsidRDefault="007D4CCF" w:rsidP="0073166C">
            <w:pPr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Skills To Be A</w:t>
            </w:r>
            <w:r w:rsidR="005F5241"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ssessed</w:t>
            </w:r>
          </w:p>
        </w:tc>
        <w:tc>
          <w:tcPr>
            <w:tcW w:w="3060" w:type="dxa"/>
            <w:shd w:val="clear" w:color="auto" w:fill="17365D"/>
          </w:tcPr>
          <w:p w14:paraId="185E99F3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0044AE69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5F5241" w:rsidRPr="00797007" w14:paraId="5E132FDB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6AC865C0" w14:textId="77777777" w:rsidR="005F5241" w:rsidRPr="00797007" w:rsidRDefault="007D4CCF" w:rsidP="007D4CCF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Overall System Understanding</w:t>
            </w:r>
          </w:p>
        </w:tc>
        <w:tc>
          <w:tcPr>
            <w:tcW w:w="3060" w:type="dxa"/>
            <w:vAlign w:val="center"/>
          </w:tcPr>
          <w:p w14:paraId="24F463FF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4EAD012E" w14:textId="77777777" w:rsidR="005F5241" w:rsidRPr="00797007" w:rsidRDefault="001C565C" w:rsidP="00AA18CC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Good in understanding the system.</w:t>
            </w:r>
          </w:p>
        </w:tc>
      </w:tr>
      <w:tr w:rsidR="005F5241" w:rsidRPr="00797007" w14:paraId="126784D0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211FBED9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Primary Skill 1:</w:t>
            </w:r>
          </w:p>
        </w:tc>
        <w:tc>
          <w:tcPr>
            <w:tcW w:w="3060" w:type="dxa"/>
            <w:vAlign w:val="center"/>
          </w:tcPr>
          <w:p w14:paraId="59E95FF3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Mule ESB</w:t>
            </w:r>
          </w:p>
        </w:tc>
        <w:tc>
          <w:tcPr>
            <w:tcW w:w="7110" w:type="dxa"/>
            <w:vAlign w:val="center"/>
          </w:tcPr>
          <w:p w14:paraId="6912D44D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797007" w14:paraId="28AA5350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285ED630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Primary Skill 2:</w:t>
            </w:r>
          </w:p>
        </w:tc>
        <w:tc>
          <w:tcPr>
            <w:tcW w:w="3060" w:type="dxa"/>
            <w:vAlign w:val="center"/>
          </w:tcPr>
          <w:p w14:paraId="594BB2DF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0039595D">
              <w:rPr>
                <w:rFonts w:ascii="Gill Sans MT" w:hAnsi="Gill Sans MT" w:cs="Calibri"/>
                <w:sz w:val="22"/>
                <w:szCs w:val="22"/>
              </w:rPr>
              <w:t>Java (core &amp; advanced)</w:t>
            </w:r>
          </w:p>
        </w:tc>
        <w:tc>
          <w:tcPr>
            <w:tcW w:w="7110" w:type="dxa"/>
            <w:vAlign w:val="center"/>
          </w:tcPr>
          <w:p w14:paraId="481A0122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797007" w14:paraId="5C69F1FF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294AF55D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Complementary Skill 1: </w:t>
            </w:r>
          </w:p>
        </w:tc>
        <w:tc>
          <w:tcPr>
            <w:tcW w:w="3060" w:type="dxa"/>
            <w:vAlign w:val="center"/>
          </w:tcPr>
          <w:p w14:paraId="3BB3A755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SQL</w:t>
            </w:r>
          </w:p>
        </w:tc>
        <w:tc>
          <w:tcPr>
            <w:tcW w:w="7110" w:type="dxa"/>
            <w:vAlign w:val="center"/>
          </w:tcPr>
          <w:p w14:paraId="76274AB5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797007" w14:paraId="6D8EE986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6775A15F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Complementary Skill 2:</w:t>
            </w:r>
          </w:p>
        </w:tc>
        <w:tc>
          <w:tcPr>
            <w:tcW w:w="3060" w:type="dxa"/>
            <w:vAlign w:val="center"/>
          </w:tcPr>
          <w:p w14:paraId="26BC9C45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0039595D">
              <w:rPr>
                <w:rFonts w:ascii="Gill Sans MT" w:hAnsi="Gill Sans MT" w:cs="Calibri"/>
                <w:sz w:val="22"/>
                <w:szCs w:val="22"/>
              </w:rPr>
              <w:t>Python, Spring Micro Services</w:t>
            </w:r>
          </w:p>
        </w:tc>
        <w:tc>
          <w:tcPr>
            <w:tcW w:w="7110" w:type="dxa"/>
            <w:vAlign w:val="center"/>
          </w:tcPr>
          <w:p w14:paraId="2CC3C5FB" w14:textId="77777777" w:rsidR="005F5241" w:rsidRPr="00797007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797007" w14:paraId="16A4484F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1EA1B47D" w14:textId="77777777" w:rsidR="005F5241" w:rsidRPr="00797007" w:rsidRDefault="005F5241" w:rsidP="00193D5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Client </w:t>
            </w:r>
            <w:r w:rsidR="00193D57" w:rsidRPr="00797007">
              <w:rPr>
                <w:rFonts w:ascii="Gill Sans MT" w:hAnsi="Gill Sans MT" w:cs="Calibri"/>
                <w:sz w:val="22"/>
                <w:szCs w:val="22"/>
              </w:rPr>
              <w:t xml:space="preserve">Interaction </w:t>
            </w:r>
          </w:p>
        </w:tc>
        <w:tc>
          <w:tcPr>
            <w:tcW w:w="3060" w:type="dxa"/>
            <w:vAlign w:val="center"/>
          </w:tcPr>
          <w:p w14:paraId="3C95EE29" w14:textId="77777777" w:rsidR="005F5241" w:rsidRPr="00797007" w:rsidRDefault="00F9789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5EDE710F" w14:textId="77777777" w:rsidR="005F5241" w:rsidRPr="00797007" w:rsidRDefault="005F5241" w:rsidP="00AA18CC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797007" w14:paraId="473D48A3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3776BBD7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Issue handling</w:t>
            </w:r>
            <w:r w:rsidR="00E520CB" w:rsidRPr="00797007">
              <w:rPr>
                <w:rFonts w:ascii="Gill Sans MT" w:hAnsi="Gill Sans MT" w:cs="Calibri"/>
                <w:sz w:val="22"/>
                <w:szCs w:val="22"/>
              </w:rPr>
              <w:t xml:space="preserve"> / Mentoring</w:t>
            </w:r>
          </w:p>
        </w:tc>
        <w:tc>
          <w:tcPr>
            <w:tcW w:w="3060" w:type="dxa"/>
            <w:vAlign w:val="center"/>
          </w:tcPr>
          <w:p w14:paraId="61110956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5A00719" w14:textId="77777777" w:rsidR="005F5241" w:rsidRPr="00797007" w:rsidRDefault="00AA18CC" w:rsidP="00AA18CC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Good in handling issues or Monitoring</w:t>
            </w:r>
          </w:p>
        </w:tc>
      </w:tr>
      <w:tr w:rsidR="005F5241" w:rsidRPr="00797007" w14:paraId="260ED12E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1518670A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Leadership Skills</w:t>
            </w:r>
          </w:p>
        </w:tc>
        <w:tc>
          <w:tcPr>
            <w:tcW w:w="3060" w:type="dxa"/>
            <w:vAlign w:val="center"/>
          </w:tcPr>
          <w:p w14:paraId="6435AB98" w14:textId="77777777" w:rsidR="005F5241" w:rsidRPr="00797007" w:rsidRDefault="00AA18CC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2</w:t>
            </w:r>
          </w:p>
        </w:tc>
        <w:tc>
          <w:tcPr>
            <w:tcW w:w="7110" w:type="dxa"/>
            <w:vAlign w:val="center"/>
          </w:tcPr>
          <w:p w14:paraId="7A04D290" w14:textId="77777777" w:rsidR="005F5241" w:rsidRPr="00797007" w:rsidRDefault="00F9789D" w:rsidP="00AA18CC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He didn’t get the chance to handle the team.</w:t>
            </w:r>
          </w:p>
        </w:tc>
      </w:tr>
      <w:tr w:rsidR="00193D57" w:rsidRPr="00797007" w14:paraId="07F5A4FD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217B96B9" w14:textId="77777777" w:rsidR="00193D57" w:rsidRPr="00797007" w:rsidRDefault="00193D5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Project Methodology </w:t>
            </w:r>
          </w:p>
        </w:tc>
        <w:tc>
          <w:tcPr>
            <w:tcW w:w="3060" w:type="dxa"/>
            <w:vAlign w:val="center"/>
          </w:tcPr>
          <w:p w14:paraId="1D51F5D9" w14:textId="77777777" w:rsidR="00193D57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C5159F9" w14:textId="77777777" w:rsidR="00193D57" w:rsidRPr="00797007" w:rsidRDefault="00AA18CC" w:rsidP="00A37553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He has implemented A</w:t>
            </w:r>
            <w:r w:rsidRPr="00AA18CC">
              <w:rPr>
                <w:rFonts w:ascii="Gill Sans MT" w:hAnsi="Gill Sans MT" w:cs="Calibri"/>
                <w:sz w:val="22"/>
                <w:szCs w:val="22"/>
              </w:rPr>
              <w:t>gile methodology</w:t>
            </w:r>
            <w:r>
              <w:rPr>
                <w:rFonts w:ascii="Gill Sans MT" w:hAnsi="Gill Sans MT" w:cs="Calibri"/>
                <w:sz w:val="22"/>
                <w:szCs w:val="22"/>
              </w:rPr>
              <w:t xml:space="preserve"> in his projects</w:t>
            </w:r>
          </w:p>
        </w:tc>
      </w:tr>
      <w:tr w:rsidR="005F5241" w:rsidRPr="00797007" w14:paraId="221E5A93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75C73761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Approach/Attitude</w:t>
            </w:r>
          </w:p>
        </w:tc>
        <w:tc>
          <w:tcPr>
            <w:tcW w:w="3060" w:type="dxa"/>
            <w:vAlign w:val="center"/>
          </w:tcPr>
          <w:p w14:paraId="76A46A4A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1C8E8202" w14:textId="77777777" w:rsidR="005F5241" w:rsidRPr="00797007" w:rsidRDefault="00F9789D" w:rsidP="00AA18CC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AA18CC">
              <w:rPr>
                <w:rFonts w:ascii="Gill Sans MT" w:hAnsi="Gill Sans MT" w:cs="Calibri"/>
                <w:sz w:val="22"/>
                <w:szCs w:val="22"/>
              </w:rPr>
              <w:t>Posi</w:t>
            </w:r>
            <w:r>
              <w:rPr>
                <w:rFonts w:ascii="Gill Sans MT" w:hAnsi="Gill Sans MT" w:cs="Calibri"/>
                <w:sz w:val="22"/>
                <w:szCs w:val="22"/>
              </w:rPr>
              <w:t xml:space="preserve">tive </w:t>
            </w:r>
            <w:r w:rsidRPr="00AA18CC">
              <w:rPr>
                <w:rFonts w:ascii="Gill Sans MT" w:hAnsi="Gill Sans MT" w:cs="Calibri"/>
                <w:sz w:val="22"/>
                <w:szCs w:val="22"/>
              </w:rPr>
              <w:t>way</w:t>
            </w:r>
            <w:r w:rsidR="00AA18CC" w:rsidRPr="00AA18CC">
              <w:rPr>
                <w:rFonts w:ascii="Gill Sans MT" w:hAnsi="Gill Sans MT" w:cs="Calibri"/>
                <w:sz w:val="22"/>
                <w:szCs w:val="22"/>
              </w:rPr>
              <w:t xml:space="preserve"> of communication</w:t>
            </w:r>
          </w:p>
        </w:tc>
      </w:tr>
      <w:tr w:rsidR="005F5241" w:rsidRPr="00797007" w14:paraId="14583A19" w14:textId="77777777" w:rsidTr="005F5241">
        <w:trPr>
          <w:trHeight w:val="354"/>
        </w:trPr>
        <w:tc>
          <w:tcPr>
            <w:tcW w:w="3798" w:type="dxa"/>
            <w:vAlign w:val="center"/>
          </w:tcPr>
          <w:p w14:paraId="018576B3" w14:textId="77777777" w:rsidR="005F5241" w:rsidRPr="00797007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Communication Skills</w:t>
            </w:r>
          </w:p>
        </w:tc>
        <w:tc>
          <w:tcPr>
            <w:tcW w:w="3060" w:type="dxa"/>
            <w:vAlign w:val="center"/>
          </w:tcPr>
          <w:p w14:paraId="78275477" w14:textId="77777777" w:rsidR="005F5241" w:rsidRPr="00797007" w:rsidRDefault="0039595D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17E05637" w14:textId="77777777" w:rsidR="005F5241" w:rsidRPr="00797007" w:rsidRDefault="00AA18CC" w:rsidP="00AA18CC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Good in communication</w:t>
            </w:r>
          </w:p>
        </w:tc>
      </w:tr>
    </w:tbl>
    <w:p w14:paraId="17B99AD0" w14:textId="77777777" w:rsidR="005F5241" w:rsidRPr="00797007" w:rsidRDefault="005F5241" w:rsidP="007D4CCF">
      <w:pPr>
        <w:rPr>
          <w:rFonts w:ascii="Gill Sans MT" w:hAnsi="Gill Sans MT" w:cs="Arial"/>
          <w:sz w:val="22"/>
          <w:szCs w:val="22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800DE0" w:rsidRPr="00797007" w14:paraId="0EBD0DAE" w14:textId="77777777" w:rsidTr="005F785D">
        <w:trPr>
          <w:trHeight w:val="215"/>
        </w:trPr>
        <w:tc>
          <w:tcPr>
            <w:tcW w:w="13950" w:type="dxa"/>
          </w:tcPr>
          <w:p w14:paraId="4674ED36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Detailed Feedback: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spellStart"/>
            <w:r w:rsidRPr="00797007">
              <w:rPr>
                <w:rFonts w:ascii="Gill Sans MT" w:hAnsi="Gill Sans MT" w:cs="Calibri"/>
                <w:sz w:val="22"/>
                <w:szCs w:val="22"/>
              </w:rPr>
              <w:t>Plz</w:t>
            </w:r>
            <w:proofErr w:type="spellEnd"/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800DE0" w:rsidRPr="00797007" w14:paraId="4FBFCC72" w14:textId="77777777" w:rsidTr="005F785D">
        <w:trPr>
          <w:trHeight w:val="395"/>
        </w:trPr>
        <w:tc>
          <w:tcPr>
            <w:tcW w:w="13950" w:type="dxa"/>
            <w:shd w:val="clear" w:color="auto" w:fill="auto"/>
          </w:tcPr>
          <w:p w14:paraId="05C2969E" w14:textId="77777777" w:rsidR="00800DE0" w:rsidRPr="00C2398D" w:rsidRDefault="00C2398D" w:rsidP="005F785D">
            <w:pPr>
              <w:rPr>
                <w:rFonts w:ascii="Gill Sans MT" w:hAnsi="Gill Sans MT" w:cs="Calibri"/>
                <w:bCs/>
                <w:sz w:val="22"/>
                <w:szCs w:val="22"/>
              </w:rPr>
            </w:pPr>
            <w:r>
              <w:rPr>
                <w:rFonts w:ascii="Gill Sans MT" w:hAnsi="Gill Sans MT" w:cs="Calibri"/>
                <w:bCs/>
                <w:sz w:val="22"/>
                <w:szCs w:val="22"/>
              </w:rPr>
              <w:t>T</w:t>
            </w:r>
            <w:r w:rsidR="00A37553" w:rsidRPr="00C2398D">
              <w:rPr>
                <w:rFonts w:ascii="Gill Sans MT" w:hAnsi="Gill Sans MT" w:cs="Calibri"/>
                <w:bCs/>
                <w:sz w:val="22"/>
                <w:szCs w:val="22"/>
              </w:rPr>
              <w:t>echnical</w:t>
            </w:r>
            <w:r>
              <w:rPr>
                <w:rFonts w:ascii="Gill Sans MT" w:hAnsi="Gill Sans MT" w:cs="Calibri"/>
                <w:bCs/>
                <w:sz w:val="22"/>
                <w:szCs w:val="22"/>
              </w:rPr>
              <w:t xml:space="preserve">ly explained well as per his project experience </w:t>
            </w:r>
            <w:r w:rsidRPr="00C2398D">
              <w:rPr>
                <w:rFonts w:ascii="Gill Sans MT" w:hAnsi="Gill Sans MT" w:cs="Calibri"/>
                <w:bCs/>
                <w:sz w:val="22"/>
                <w:szCs w:val="22"/>
              </w:rPr>
              <w:t xml:space="preserve">and have a good </w:t>
            </w:r>
            <w:r w:rsidRPr="00C2398D">
              <w:rPr>
                <w:rFonts w:ascii="Arial" w:hAnsi="Arial" w:cs="Arial"/>
                <w:bCs/>
                <w:color w:val="202124"/>
                <w:shd w:val="clear" w:color="auto" w:fill="FFFFFF"/>
              </w:rPr>
              <w:t>confident</w:t>
            </w:r>
            <w:r w:rsidR="0030161D">
              <w:rPr>
                <w:rFonts w:ascii="Arial" w:hAnsi="Arial" w:cs="Arial"/>
                <w:bCs/>
                <w:color w:val="202124"/>
                <w:shd w:val="clear" w:color="auto" w:fill="FFFFFF"/>
              </w:rPr>
              <w:t>, need to improve some of Mule advanced topics.</w:t>
            </w:r>
          </w:p>
          <w:p w14:paraId="1518ED0A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784A509A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56031815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</w:tc>
      </w:tr>
      <w:tr w:rsidR="00800DE0" w:rsidRPr="00797007" w14:paraId="555B037A" w14:textId="77777777" w:rsidTr="005F785D">
        <w:trPr>
          <w:trHeight w:val="395"/>
        </w:trPr>
        <w:tc>
          <w:tcPr>
            <w:tcW w:w="13950" w:type="dxa"/>
            <w:shd w:val="clear" w:color="auto" w:fill="auto"/>
          </w:tcPr>
          <w:p w14:paraId="0C13240F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  <w:t>RESULT:</w:t>
            </w: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   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Recommended     </w:t>
            </w:r>
            <w:r w:rsidR="00C2398D">
              <w:rPr>
                <w:rFonts w:ascii="Gill Sans MT" w:hAnsi="Gill Sans MT" w:cs="Calibri"/>
                <w:sz w:val="22"/>
                <w:szCs w:val="22"/>
              </w:rPr>
              <w:t>:L</w:t>
            </w:r>
            <w:r w:rsidR="001C565C">
              <w:rPr>
                <w:rFonts w:ascii="Gill Sans MT" w:hAnsi="Gill Sans MT" w:cs="Calibri"/>
                <w:sz w:val="22"/>
                <w:szCs w:val="22"/>
              </w:rPr>
              <w:t xml:space="preserve">1 </w:t>
            </w:r>
            <w:r w:rsidR="00C2398D">
              <w:rPr>
                <w:rFonts w:ascii="Gill Sans MT" w:hAnsi="Gill Sans MT" w:cs="Calibri"/>
                <w:sz w:val="22"/>
                <w:szCs w:val="22"/>
              </w:rPr>
              <w:t>Selected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                                                                             Rejected</w:t>
            </w:r>
          </w:p>
        </w:tc>
      </w:tr>
    </w:tbl>
    <w:p w14:paraId="1FA149B9" w14:textId="77777777" w:rsidR="00960554" w:rsidRPr="00797007" w:rsidRDefault="00960554" w:rsidP="00FC79B3">
      <w:pPr>
        <w:rPr>
          <w:rFonts w:ascii="Gill Sans MT" w:hAnsi="Gill Sans MT" w:cs="Arial"/>
          <w:sz w:val="22"/>
          <w:szCs w:val="22"/>
        </w:rPr>
      </w:pPr>
    </w:p>
    <w:p w14:paraId="0995EEFD" w14:textId="77777777" w:rsidR="00FC79B3" w:rsidRPr="00797007" w:rsidRDefault="00FC79B3" w:rsidP="00FC79B3">
      <w:pPr>
        <w:rPr>
          <w:rFonts w:ascii="Gill Sans MT" w:hAnsi="Gill Sans MT"/>
          <w:vanish/>
          <w:sz w:val="22"/>
          <w:szCs w:val="22"/>
        </w:rPr>
      </w:pPr>
    </w:p>
    <w:p w14:paraId="57FE1CE7" w14:textId="77777777" w:rsidR="00960554" w:rsidRPr="00797007" w:rsidRDefault="00960554" w:rsidP="00FC79B3">
      <w:pPr>
        <w:rPr>
          <w:rFonts w:ascii="Gill Sans MT" w:hAnsi="Gill Sans MT" w:cs="Calibri"/>
          <w:b/>
          <w:sz w:val="22"/>
          <w:szCs w:val="22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960554" w:rsidRPr="00797007" w14:paraId="24D5CCC7" w14:textId="77777777" w:rsidTr="007E01CF">
        <w:tc>
          <w:tcPr>
            <w:tcW w:w="2718" w:type="dxa"/>
            <w:shd w:val="clear" w:color="auto" w:fill="auto"/>
          </w:tcPr>
          <w:p w14:paraId="4AA79E36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1B6D64B9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EBDBE49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Mo</w:t>
            </w:r>
            <w:r w:rsidR="00170CA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de of interview </w:t>
            </w:r>
          </w:p>
        </w:tc>
        <w:tc>
          <w:tcPr>
            <w:tcW w:w="3780" w:type="dxa"/>
            <w:shd w:val="clear" w:color="auto" w:fill="auto"/>
          </w:tcPr>
          <w:p w14:paraId="6039CF62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960554" w:rsidRPr="00797007" w14:paraId="5A815F4C" w14:textId="77777777" w:rsidTr="007E01CF">
        <w:tc>
          <w:tcPr>
            <w:tcW w:w="2718" w:type="dxa"/>
            <w:shd w:val="clear" w:color="auto" w:fill="auto"/>
          </w:tcPr>
          <w:p w14:paraId="391DB088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Position Interviewed For</w:t>
            </w:r>
          </w:p>
        </w:tc>
        <w:tc>
          <w:tcPr>
            <w:tcW w:w="4140" w:type="dxa"/>
            <w:shd w:val="clear" w:color="auto" w:fill="auto"/>
          </w:tcPr>
          <w:p w14:paraId="430A1AC3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75B17E02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353C0465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960554" w:rsidRPr="00797007" w14:paraId="2E6AA62C" w14:textId="77777777" w:rsidTr="007E01CF">
        <w:tc>
          <w:tcPr>
            <w:tcW w:w="2718" w:type="dxa"/>
            <w:shd w:val="clear" w:color="auto" w:fill="auto"/>
          </w:tcPr>
          <w:p w14:paraId="3031C0D3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7FBF2CCD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64269F9E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38C66703" w14:textId="77777777" w:rsidR="00960554" w:rsidRPr="00797007" w:rsidRDefault="00960554" w:rsidP="007E01CF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4C75B5C8" w14:textId="77777777" w:rsidR="00960554" w:rsidRPr="00797007" w:rsidRDefault="00E2652E" w:rsidP="00FC79B3">
      <w:pPr>
        <w:rPr>
          <w:rFonts w:ascii="Gill Sans MT" w:hAnsi="Gill Sans MT" w:cs="Calibri"/>
          <w:b/>
          <w:sz w:val="22"/>
          <w:szCs w:val="22"/>
        </w:rPr>
      </w:pPr>
      <w:r w:rsidRPr="00797007">
        <w:rPr>
          <w:rFonts w:ascii="Gill Sans MT" w:hAnsi="Gill Sans MT" w:cs="Calibri"/>
          <w:b/>
          <w:sz w:val="22"/>
          <w:szCs w:val="22"/>
        </w:rPr>
        <w:t xml:space="preserve">2nd &amp; Fitment Assessment: </w:t>
      </w:r>
    </w:p>
    <w:tbl>
      <w:tblPr>
        <w:tblpPr w:leftFromText="180" w:rightFromText="180" w:vertAnchor="page" w:horzAnchor="margin" w:tblpY="289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960554" w:rsidRPr="00797007" w14:paraId="51788331" w14:textId="77777777" w:rsidTr="007E01CF">
        <w:tc>
          <w:tcPr>
            <w:tcW w:w="13968" w:type="dxa"/>
            <w:shd w:val="clear" w:color="auto" w:fill="17365D"/>
          </w:tcPr>
          <w:p w14:paraId="5ACBA4A7" w14:textId="77777777" w:rsidR="00960554" w:rsidRPr="00797007" w:rsidRDefault="00960554" w:rsidP="007E01C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Rating:     1 (Poor)              2 (Needs Improvement)              3 (Good)              4(Very Good                5 (Outstanding)</w:t>
            </w:r>
          </w:p>
        </w:tc>
      </w:tr>
    </w:tbl>
    <w:p w14:paraId="174DD78E" w14:textId="77777777" w:rsidR="00960554" w:rsidRPr="00797007" w:rsidRDefault="00960554" w:rsidP="00FC79B3">
      <w:pPr>
        <w:rPr>
          <w:rFonts w:ascii="Gill Sans MT" w:hAnsi="Gill Sans MT" w:cs="Calibri"/>
          <w:b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2430"/>
        <w:gridCol w:w="7740"/>
      </w:tblGrid>
      <w:tr w:rsidR="00FC79B3" w:rsidRPr="00797007" w14:paraId="60168304" w14:textId="77777777" w:rsidTr="001B3F1F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20531384" w14:textId="77777777" w:rsidR="00FC79B3" w:rsidRPr="00797007" w:rsidRDefault="00FC79B3" w:rsidP="001B3F1F">
            <w:pPr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Skills To Be Assessed</w:t>
            </w:r>
          </w:p>
        </w:tc>
        <w:tc>
          <w:tcPr>
            <w:tcW w:w="2430" w:type="dxa"/>
            <w:shd w:val="clear" w:color="auto" w:fill="17365D"/>
          </w:tcPr>
          <w:p w14:paraId="2E2079E2" w14:textId="77777777" w:rsidR="00FC79B3" w:rsidRPr="00797007" w:rsidRDefault="00FC79B3" w:rsidP="001B3F1F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740" w:type="dxa"/>
            <w:shd w:val="clear" w:color="auto" w:fill="17365D"/>
          </w:tcPr>
          <w:p w14:paraId="2EF09F28" w14:textId="77777777" w:rsidR="00FC79B3" w:rsidRPr="00797007" w:rsidRDefault="00FC79B3" w:rsidP="001B3F1F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FB789E" w:rsidRPr="00797007" w14:paraId="447AF555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5AAD2737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Overall System/Technology Understanding</w:t>
            </w:r>
          </w:p>
        </w:tc>
        <w:tc>
          <w:tcPr>
            <w:tcW w:w="2430" w:type="dxa"/>
            <w:vAlign w:val="center"/>
          </w:tcPr>
          <w:p w14:paraId="3FC63F00" w14:textId="5A3B459A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740" w:type="dxa"/>
            <w:vAlign w:val="center"/>
          </w:tcPr>
          <w:p w14:paraId="336BAA8F" w14:textId="57AAF80D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Good articulating skills on Mule and Integration concepts</w:t>
            </w:r>
            <w:r w:rsidR="00512640">
              <w:rPr>
                <w:rFonts w:ascii="Gill Sans MT" w:hAnsi="Gill Sans MT" w:cs="Calibri"/>
                <w:sz w:val="22"/>
                <w:szCs w:val="22"/>
              </w:rPr>
              <w:t xml:space="preserve"> (</w:t>
            </w:r>
            <w:proofErr w:type="spellStart"/>
            <w:r w:rsidR="00512640">
              <w:rPr>
                <w:rFonts w:ascii="Gill Sans MT" w:hAnsi="Gill Sans MT" w:cs="Calibri"/>
                <w:sz w:val="22"/>
                <w:szCs w:val="22"/>
              </w:rPr>
              <w:t>MUnits</w:t>
            </w:r>
            <w:proofErr w:type="spellEnd"/>
            <w:r w:rsidR="00512640">
              <w:rPr>
                <w:rFonts w:ascii="Gill Sans MT" w:hAnsi="Gill Sans MT" w:cs="Calibri"/>
                <w:sz w:val="22"/>
                <w:szCs w:val="22"/>
              </w:rPr>
              <w:t>, API Management, Hosting options etc.,)</w:t>
            </w:r>
          </w:p>
        </w:tc>
      </w:tr>
      <w:tr w:rsidR="00FB789E" w:rsidRPr="00797007" w14:paraId="0671E6E1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3C229F5C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Client Management</w:t>
            </w:r>
          </w:p>
        </w:tc>
        <w:tc>
          <w:tcPr>
            <w:tcW w:w="2430" w:type="dxa"/>
            <w:vAlign w:val="center"/>
          </w:tcPr>
          <w:p w14:paraId="17487254" w14:textId="6A57CE15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740" w:type="dxa"/>
            <w:vAlign w:val="center"/>
          </w:tcPr>
          <w:p w14:paraId="5156B531" w14:textId="2B96BFFC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Has prior experience with client interactions in terms of requirement gathering and on a day-to-day basis interaction</w:t>
            </w:r>
          </w:p>
        </w:tc>
      </w:tr>
      <w:tr w:rsidR="00FB789E" w:rsidRPr="00797007" w14:paraId="31D74DA8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5AB3038E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Issue handling / Mentoring</w:t>
            </w:r>
          </w:p>
        </w:tc>
        <w:tc>
          <w:tcPr>
            <w:tcW w:w="2430" w:type="dxa"/>
            <w:vAlign w:val="center"/>
          </w:tcPr>
          <w:p w14:paraId="209C32CF" w14:textId="4589E594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4</w:t>
            </w:r>
          </w:p>
        </w:tc>
        <w:tc>
          <w:tcPr>
            <w:tcW w:w="7740" w:type="dxa"/>
            <w:vAlign w:val="center"/>
          </w:tcPr>
          <w:p w14:paraId="2355E8F9" w14:textId="5629B895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Very good understanding on Error handling in Mule and other Mule topics</w:t>
            </w:r>
          </w:p>
        </w:tc>
      </w:tr>
      <w:tr w:rsidR="00FB789E" w:rsidRPr="00797007" w14:paraId="6679CF4E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2BCAFE86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Proactive Skill</w:t>
            </w:r>
          </w:p>
        </w:tc>
        <w:tc>
          <w:tcPr>
            <w:tcW w:w="2430" w:type="dxa"/>
            <w:vAlign w:val="center"/>
          </w:tcPr>
          <w:p w14:paraId="25932203" w14:textId="56393276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4</w:t>
            </w:r>
          </w:p>
        </w:tc>
        <w:tc>
          <w:tcPr>
            <w:tcW w:w="7740" w:type="dxa"/>
            <w:vAlign w:val="center"/>
          </w:tcPr>
          <w:p w14:paraId="188CA3EF" w14:textId="3F3AB25A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Open to learn new technologies and has prior experience on programming along with MuleSoft</w:t>
            </w:r>
          </w:p>
        </w:tc>
      </w:tr>
      <w:tr w:rsidR="00FB789E" w:rsidRPr="00797007" w14:paraId="75F2D328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6A12C81D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Leadership Skills</w:t>
            </w:r>
          </w:p>
        </w:tc>
        <w:tc>
          <w:tcPr>
            <w:tcW w:w="2430" w:type="dxa"/>
            <w:vAlign w:val="center"/>
          </w:tcPr>
          <w:p w14:paraId="6D93E623" w14:textId="6B51AE95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740" w:type="dxa"/>
            <w:vAlign w:val="center"/>
          </w:tcPr>
          <w:p w14:paraId="5DF0B23E" w14:textId="5F753145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Can be given a chance to mentor and lead a team</w:t>
            </w:r>
          </w:p>
        </w:tc>
      </w:tr>
      <w:tr w:rsidR="00FB789E" w:rsidRPr="00797007" w14:paraId="537BBEE4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7F9B8F2D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Attitude/Personality</w:t>
            </w:r>
          </w:p>
        </w:tc>
        <w:tc>
          <w:tcPr>
            <w:tcW w:w="2430" w:type="dxa"/>
            <w:vAlign w:val="center"/>
          </w:tcPr>
          <w:p w14:paraId="0DD0B60D" w14:textId="37A3828A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4</w:t>
            </w:r>
          </w:p>
        </w:tc>
        <w:tc>
          <w:tcPr>
            <w:tcW w:w="7740" w:type="dxa"/>
            <w:vAlign w:val="center"/>
          </w:tcPr>
          <w:p w14:paraId="1AE4B836" w14:textId="45C03448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Positive towards taking up new responsibilities</w:t>
            </w:r>
          </w:p>
        </w:tc>
      </w:tr>
      <w:tr w:rsidR="00FB789E" w:rsidRPr="00797007" w14:paraId="50FB3B30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4D571169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Communication Skills</w:t>
            </w:r>
          </w:p>
        </w:tc>
        <w:tc>
          <w:tcPr>
            <w:tcW w:w="2430" w:type="dxa"/>
            <w:vAlign w:val="center"/>
          </w:tcPr>
          <w:p w14:paraId="2043C828" w14:textId="16D3BE14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4</w:t>
            </w:r>
          </w:p>
        </w:tc>
        <w:tc>
          <w:tcPr>
            <w:tcW w:w="7740" w:type="dxa"/>
            <w:vAlign w:val="center"/>
          </w:tcPr>
          <w:p w14:paraId="6362664B" w14:textId="79A29302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Very good at communication, able to talk to the point</w:t>
            </w:r>
          </w:p>
        </w:tc>
      </w:tr>
      <w:tr w:rsidR="00FB789E" w:rsidRPr="00797007" w14:paraId="2A619D84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511A8883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Project/Account Fitment</w:t>
            </w:r>
          </w:p>
        </w:tc>
        <w:tc>
          <w:tcPr>
            <w:tcW w:w="2430" w:type="dxa"/>
            <w:vAlign w:val="center"/>
          </w:tcPr>
          <w:p w14:paraId="01F3EEE6" w14:textId="542FC5DA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740" w:type="dxa"/>
            <w:vAlign w:val="center"/>
          </w:tcPr>
          <w:p w14:paraId="062090DA" w14:textId="4113E275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Will be a good fit for the requirement</w:t>
            </w:r>
          </w:p>
        </w:tc>
      </w:tr>
      <w:tr w:rsidR="00FB789E" w:rsidRPr="00797007" w14:paraId="16DF5705" w14:textId="77777777" w:rsidTr="001B3F1F">
        <w:trPr>
          <w:trHeight w:val="354"/>
        </w:trPr>
        <w:tc>
          <w:tcPr>
            <w:tcW w:w="3798" w:type="dxa"/>
            <w:vAlign w:val="center"/>
          </w:tcPr>
          <w:p w14:paraId="7DE4A2C3" w14:textId="77777777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Organizational Fitment</w:t>
            </w:r>
          </w:p>
        </w:tc>
        <w:tc>
          <w:tcPr>
            <w:tcW w:w="2430" w:type="dxa"/>
            <w:vAlign w:val="center"/>
          </w:tcPr>
          <w:p w14:paraId="47451148" w14:textId="47C62C10" w:rsidR="00FB789E" w:rsidRPr="00797007" w:rsidRDefault="00376A60" w:rsidP="00FB789E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740" w:type="dxa"/>
            <w:vAlign w:val="center"/>
          </w:tcPr>
          <w:p w14:paraId="3FB4D1BF" w14:textId="19886518" w:rsidR="00FB789E" w:rsidRPr="00797007" w:rsidRDefault="00FB789E" w:rsidP="00FB789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Good to have the resource in the integration practice</w:t>
            </w:r>
          </w:p>
        </w:tc>
      </w:tr>
    </w:tbl>
    <w:p w14:paraId="111A0B00" w14:textId="77777777" w:rsidR="00FC79B3" w:rsidRPr="00797007" w:rsidRDefault="00FC79B3" w:rsidP="00FC79B3">
      <w:pPr>
        <w:rPr>
          <w:rFonts w:ascii="Gill Sans MT" w:hAnsi="Gill Sans MT" w:cs="Arial"/>
          <w:sz w:val="22"/>
          <w:szCs w:val="22"/>
        </w:rPr>
      </w:pPr>
    </w:p>
    <w:p w14:paraId="2F24AA9C" w14:textId="77777777" w:rsidR="00FC79B3" w:rsidRPr="00797007" w:rsidRDefault="00FC79B3" w:rsidP="00FC79B3">
      <w:pPr>
        <w:rPr>
          <w:rFonts w:ascii="Gill Sans MT" w:hAnsi="Gill Sans MT" w:cs="Arial"/>
          <w:sz w:val="22"/>
          <w:szCs w:val="22"/>
        </w:rPr>
      </w:pPr>
    </w:p>
    <w:p w14:paraId="2CB1F193" w14:textId="77777777" w:rsidR="00FC79B3" w:rsidRPr="00797007" w:rsidRDefault="00FC79B3" w:rsidP="00FC79B3">
      <w:pPr>
        <w:rPr>
          <w:rFonts w:ascii="Gill Sans MT" w:hAnsi="Gill Sans MT" w:cs="Arial"/>
          <w:sz w:val="22"/>
          <w:szCs w:val="22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800DE0" w:rsidRPr="00797007" w14:paraId="659522B1" w14:textId="77777777" w:rsidTr="005F785D">
        <w:trPr>
          <w:trHeight w:val="215"/>
        </w:trPr>
        <w:tc>
          <w:tcPr>
            <w:tcW w:w="13950" w:type="dxa"/>
          </w:tcPr>
          <w:p w14:paraId="418D5225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Detailed Feedback: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spellStart"/>
            <w:r w:rsidRPr="00797007">
              <w:rPr>
                <w:rFonts w:ascii="Gill Sans MT" w:hAnsi="Gill Sans MT" w:cs="Calibri"/>
                <w:sz w:val="22"/>
                <w:szCs w:val="22"/>
              </w:rPr>
              <w:t>Plz</w:t>
            </w:r>
            <w:proofErr w:type="spellEnd"/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800DE0" w:rsidRPr="00797007" w14:paraId="5F05B261" w14:textId="77777777" w:rsidTr="005F785D">
        <w:trPr>
          <w:trHeight w:val="395"/>
        </w:trPr>
        <w:tc>
          <w:tcPr>
            <w:tcW w:w="13950" w:type="dxa"/>
            <w:shd w:val="clear" w:color="auto" w:fill="auto"/>
          </w:tcPr>
          <w:p w14:paraId="2560C48F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0D4AC5F2" w14:textId="2336708F" w:rsidR="00800DE0" w:rsidRPr="00797007" w:rsidRDefault="009715C4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  <w:r>
              <w:rPr>
                <w:rFonts w:ascii="Gill Sans MT" w:hAnsi="Gill Sans MT" w:cs="Calibri"/>
                <w:bCs/>
                <w:sz w:val="22"/>
                <w:szCs w:val="22"/>
              </w:rPr>
              <w:t xml:space="preserve">I recommend this profile for next round, has good understanding on underpinnings of Mule architecture, </w:t>
            </w:r>
            <w:proofErr w:type="spellStart"/>
            <w:r>
              <w:rPr>
                <w:rFonts w:ascii="Gill Sans MT" w:hAnsi="Gill Sans MT" w:cs="Calibri"/>
                <w:bCs/>
                <w:sz w:val="22"/>
                <w:szCs w:val="22"/>
              </w:rPr>
              <w:t>MUnits</w:t>
            </w:r>
            <w:proofErr w:type="spellEnd"/>
            <w:r>
              <w:rPr>
                <w:rFonts w:ascii="Gill Sans MT" w:hAnsi="Gill Sans MT" w:cs="Calibri"/>
                <w:bCs/>
                <w:sz w:val="22"/>
                <w:szCs w:val="22"/>
              </w:rPr>
              <w:t>, API management and articulating skills. Has experience on client interactions and mentoring experience.</w:t>
            </w:r>
          </w:p>
          <w:p w14:paraId="08988A7E" w14:textId="77777777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</w:tc>
      </w:tr>
      <w:tr w:rsidR="00800DE0" w:rsidRPr="00797007" w14:paraId="227ACB3C" w14:textId="77777777" w:rsidTr="005F785D">
        <w:trPr>
          <w:trHeight w:val="395"/>
        </w:trPr>
        <w:tc>
          <w:tcPr>
            <w:tcW w:w="13950" w:type="dxa"/>
            <w:shd w:val="clear" w:color="auto" w:fill="auto"/>
          </w:tcPr>
          <w:p w14:paraId="78990C53" w14:textId="08294381" w:rsidR="00800DE0" w:rsidRPr="00797007" w:rsidRDefault="00800DE0" w:rsidP="005F785D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  <w:t>RESULT:</w:t>
            </w: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   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Recommended                                                                                   </w:t>
            </w:r>
          </w:p>
        </w:tc>
      </w:tr>
    </w:tbl>
    <w:p w14:paraId="5BD372AB" w14:textId="77777777" w:rsidR="007D5958" w:rsidRDefault="007D5958">
      <w:pPr>
        <w:rPr>
          <w:vanish/>
        </w:rPr>
      </w:pPr>
    </w:p>
    <w:tbl>
      <w:tblPr>
        <w:tblpPr w:leftFromText="180" w:rightFromText="180" w:vertAnchor="text" w:horzAnchor="margin" w:tblpY="-119"/>
        <w:tblW w:w="13950" w:type="dxa"/>
        <w:tblLook w:val="04A0" w:firstRow="1" w:lastRow="0" w:firstColumn="1" w:lastColumn="0" w:noHBand="0" w:noVBand="1"/>
      </w:tblPr>
      <w:tblGrid>
        <w:gridCol w:w="2940"/>
        <w:gridCol w:w="5520"/>
        <w:gridCol w:w="2580"/>
        <w:gridCol w:w="2910"/>
      </w:tblGrid>
      <w:tr w:rsidR="00D140AF" w:rsidRPr="00797007" w14:paraId="6DA7E406" w14:textId="77777777" w:rsidTr="00D140AF">
        <w:trPr>
          <w:trHeight w:val="237"/>
        </w:trPr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E2FAF6" w14:textId="77777777" w:rsidR="00960554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lastRenderedPageBreak/>
              <w:t xml:space="preserve"> </w:t>
            </w:r>
            <w:r w:rsidR="005372F0">
              <w:rPr>
                <w:rFonts w:ascii="Gill Sans MT" w:hAnsi="Gill Sans MT" w:cs="Calibri"/>
                <w:b/>
                <w:sz w:val="22"/>
                <w:szCs w:val="22"/>
              </w:rPr>
              <w:t xml:space="preserve">HR </w:t>
            </w: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Assessment:</w:t>
            </w:r>
          </w:p>
          <w:p w14:paraId="73C29E55" w14:textId="77777777" w:rsidR="00960554" w:rsidRPr="00797007" w:rsidRDefault="00960554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55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412376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FA0DA8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EAAAD1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</w:tc>
      </w:tr>
      <w:tr w:rsidR="00D140AF" w:rsidRPr="00797007" w14:paraId="4FB9099F" w14:textId="77777777" w:rsidTr="00D140AF">
        <w:trPr>
          <w:trHeight w:val="28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9AB0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Name of the Candidate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29FB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14612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E9BE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  <w:tr w:rsidR="00D140AF" w:rsidRPr="00797007" w14:paraId="1D81A96E" w14:textId="77777777" w:rsidTr="00D140AF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EC4F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Position Interviewed For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5A7B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FAFA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Interviewer 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7F793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D140AF" w:rsidRPr="00797007" w14:paraId="138921F1" w14:textId="77777777" w:rsidTr="00D140AF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B170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Skill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CC4F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DC80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Date of Interview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E042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D140AF" w:rsidRPr="00797007" w14:paraId="6BCE53D5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C57D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Source of Profile</w:t>
            </w:r>
          </w:p>
        </w:tc>
        <w:tc>
          <w:tcPr>
            <w:tcW w:w="1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02F5" w14:textId="77777777" w:rsidR="00D140AF" w:rsidRPr="00797007" w:rsidRDefault="00960554" w:rsidP="00D140AF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Direct,  </w:t>
            </w:r>
            <w:r w:rsidR="00D140AF" w:rsidRPr="00797007">
              <w:rPr>
                <w:rFonts w:ascii="Gill Sans MT" w:hAnsi="Gill Sans MT" w:cs="Calibri"/>
                <w:sz w:val="22"/>
                <w:szCs w:val="22"/>
              </w:rPr>
              <w:t xml:space="preserve">  Portal,         Referral,          Vendor,         Job Fair,          Others </w:t>
            </w:r>
          </w:p>
        </w:tc>
      </w:tr>
      <w:tr w:rsidR="00D140AF" w:rsidRPr="00797007" w14:paraId="5AFA6351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2B2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Approved Budget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4B4C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53E9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Experience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FF6A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D140AF" w:rsidRPr="00797007" w14:paraId="59D57070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0426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Account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90AF5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3B16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Practice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58BE9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D140AF" w:rsidRPr="00797007" w14:paraId="127CF9D2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7032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Current CTC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2381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D0B9" w14:textId="77777777" w:rsidR="00D140AF" w:rsidRPr="00797007" w:rsidRDefault="00235BCE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sz w:val="22"/>
                <w:szCs w:val="22"/>
              </w:rPr>
              <w:t xml:space="preserve">Existing Offers, </w:t>
            </w:r>
            <w:r w:rsidRPr="00235BCE">
              <w:rPr>
                <w:rFonts w:ascii="Gill Sans MT" w:hAnsi="Gill Sans MT" w:cs="Calibri"/>
                <w:bCs/>
                <w:sz w:val="22"/>
                <w:szCs w:val="22"/>
              </w:rPr>
              <w:t>If Any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22047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235BCE" w:rsidRPr="00797007" w14:paraId="741E6EB3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9F57" w14:textId="77777777" w:rsidR="00235BCE" w:rsidRPr="00797007" w:rsidRDefault="00235BCE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Expected CTC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B356" w14:textId="77777777" w:rsidR="00235BCE" w:rsidRPr="00797007" w:rsidRDefault="00235BCE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9ED7" w14:textId="77777777" w:rsidR="00235BCE" w:rsidRPr="00797007" w:rsidRDefault="00235BCE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38B93" w14:textId="77777777" w:rsidR="00235BCE" w:rsidRPr="00797007" w:rsidRDefault="00235BCE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  <w:tr w:rsidR="00D140AF" w:rsidRPr="00797007" w14:paraId="6CB1578C" w14:textId="77777777" w:rsidTr="00D140AF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C33C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Notice Period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3B888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E3D2" w14:textId="77777777" w:rsidR="00D140AF" w:rsidRPr="00797007" w:rsidRDefault="00235BCE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sz w:val="22"/>
                <w:szCs w:val="22"/>
              </w:rPr>
              <w:t>Proposed DOJ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9B6D" w14:textId="77777777" w:rsidR="00D140AF" w:rsidRPr="00797007" w:rsidRDefault="00D140AF" w:rsidP="00D140AF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</w:tc>
      </w:tr>
    </w:tbl>
    <w:p w14:paraId="6A78837A" w14:textId="77777777" w:rsidR="00D140AF" w:rsidRDefault="00D140AF" w:rsidP="00D140AF">
      <w:pPr>
        <w:rPr>
          <w:rFonts w:ascii="Gill Sans MT" w:hAnsi="Gill Sans MT" w:cs="Calibri"/>
          <w:sz w:val="22"/>
          <w:szCs w:val="22"/>
        </w:rPr>
      </w:pPr>
    </w:p>
    <w:p w14:paraId="2C58D5A2" w14:textId="77777777" w:rsidR="00235BCE" w:rsidRPr="00797007" w:rsidRDefault="00235BCE" w:rsidP="00D140AF">
      <w:pPr>
        <w:rPr>
          <w:rFonts w:ascii="Gill Sans MT" w:hAnsi="Gill Sans MT" w:cs="Calibri"/>
          <w:sz w:val="22"/>
          <w:szCs w:val="22"/>
        </w:rPr>
      </w:pPr>
    </w:p>
    <w:tbl>
      <w:tblPr>
        <w:tblpPr w:leftFromText="180" w:rightFromText="180" w:vertAnchor="text" w:tblpX="98" w:tblpY="1"/>
        <w:tblOverlap w:val="never"/>
        <w:tblW w:w="13960" w:type="dxa"/>
        <w:tblLayout w:type="fixed"/>
        <w:tblLook w:val="04A0" w:firstRow="1" w:lastRow="0" w:firstColumn="1" w:lastColumn="0" w:noHBand="0" w:noVBand="1"/>
      </w:tblPr>
      <w:tblGrid>
        <w:gridCol w:w="6030"/>
        <w:gridCol w:w="1170"/>
        <w:gridCol w:w="6760"/>
      </w:tblGrid>
      <w:tr w:rsidR="00D140AF" w:rsidRPr="00797007" w14:paraId="4B4D6184" w14:textId="77777777" w:rsidTr="004C1D92">
        <w:trPr>
          <w:trHeight w:val="315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7087A6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Rating:, 1-Poor, 2-needs Improvement, 3-Good, 4-Very Good, 5-Excellent,</w:t>
            </w:r>
          </w:p>
        </w:tc>
      </w:tr>
      <w:tr w:rsidR="00D140AF" w:rsidRPr="00797007" w14:paraId="280B87E4" w14:textId="77777777" w:rsidTr="004C1D92">
        <w:trPr>
          <w:trHeight w:val="288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A2EE73" w14:textId="77777777" w:rsidR="00D140AF" w:rsidRPr="00797007" w:rsidRDefault="00D140AF" w:rsidP="004C1D92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 Skills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A863" w14:textId="77777777" w:rsidR="00D140AF" w:rsidRPr="00797007" w:rsidRDefault="00D140AF" w:rsidP="004C1D92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Rating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CC7C" w14:textId="77777777" w:rsidR="00D140AF" w:rsidRPr="00797007" w:rsidRDefault="00D140AF" w:rsidP="004C1D92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Remarks</w:t>
            </w:r>
          </w:p>
        </w:tc>
      </w:tr>
      <w:tr w:rsidR="00D140AF" w:rsidRPr="00797007" w14:paraId="03606044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FD4F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Communication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AA47B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4C1E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D140AF" w:rsidRPr="00797007" w14:paraId="51E3BD46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9C8E7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Listening 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D023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B9A1A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D140AF" w:rsidRPr="00797007" w14:paraId="61B30555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FA80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Overall personality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6D2B2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DDA77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D140AF" w:rsidRPr="00797007" w14:paraId="428FCB31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82B2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Stability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2A0F5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5BCF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D140AF" w:rsidRPr="00797007" w14:paraId="53D6A040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E0C2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Self-confidence &amp; Energy Levels </w:t>
            </w:r>
            <w:r w:rsidR="003D43CB" w:rsidRPr="00797007">
              <w:rPr>
                <w:rFonts w:ascii="Gill Sans MT" w:hAnsi="Gill Sans MT" w:cs="Calibri"/>
                <w:sz w:val="22"/>
                <w:szCs w:val="22"/>
              </w:rPr>
              <w:t>&amp; Maturity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547AB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591D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D140AF" w:rsidRPr="00797007" w14:paraId="6E38E3DE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949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Current Role and Responsibility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0AF2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D140AF" w:rsidRPr="00797007" w14:paraId="0F230DDE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A287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Career Aspiration and Expectation on new opportunity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9D7A8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D140AF" w:rsidRPr="00797007" w14:paraId="028876D2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BC37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Area of </w:t>
            </w:r>
            <w:r w:rsidR="003D43CB" w:rsidRPr="00797007">
              <w:rPr>
                <w:rFonts w:ascii="Gill Sans MT" w:hAnsi="Gill Sans MT" w:cs="Calibri"/>
                <w:sz w:val="22"/>
                <w:szCs w:val="22"/>
              </w:rPr>
              <w:t>Improvement (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>Technical, Functional, Soft skills</w:t>
            </w:r>
            <w:r w:rsidR="003D43CB" w:rsidRPr="00797007">
              <w:rPr>
                <w:rFonts w:ascii="Gill Sans MT" w:hAnsi="Gill Sans MT" w:cs="Calibri"/>
                <w:sz w:val="22"/>
                <w:szCs w:val="22"/>
              </w:rPr>
              <w:t>) If</w:t>
            </w: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 any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C5728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D140AF" w:rsidRPr="00797007" w14:paraId="1FFD34CA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0F3C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Strengths and Weakness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4C70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AA6226" w:rsidRPr="00797007" w14:paraId="7F7D31E0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E387" w14:textId="77777777" w:rsidR="00AA6226" w:rsidRPr="00797007" w:rsidRDefault="00AA6226" w:rsidP="00AA6226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Risk Factor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8A16" w14:textId="77777777" w:rsidR="00AA6226" w:rsidRPr="00797007" w:rsidRDefault="00AA6226" w:rsidP="00AA6226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AA6226" w:rsidRPr="00797007" w14:paraId="1DF81F39" w14:textId="77777777" w:rsidTr="004C1D92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4DF3" w14:textId="77777777" w:rsidR="00AA6226" w:rsidRPr="00797007" w:rsidRDefault="00AA6226" w:rsidP="00AA6226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 xml:space="preserve">Infosec Awareness 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E0238" w14:textId="77777777" w:rsidR="00AA6226" w:rsidRPr="00797007" w:rsidRDefault="00AA6226" w:rsidP="00AA6226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AA6226" w:rsidRPr="00797007" w14:paraId="74DA49E5" w14:textId="77777777" w:rsidTr="004C1D92">
        <w:trPr>
          <w:trHeight w:val="288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52D29CE8" w14:textId="77777777" w:rsidR="00AA6226" w:rsidRPr="00797007" w:rsidRDefault="00AA6226" w:rsidP="00AA6226">
            <w:pPr>
              <w:jc w:val="center"/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b/>
                <w:sz w:val="22"/>
                <w:szCs w:val="22"/>
              </w:rPr>
              <w:t>FINAL RECOMMENDATION</w:t>
            </w:r>
          </w:p>
        </w:tc>
      </w:tr>
    </w:tbl>
    <w:p w14:paraId="7551B952" w14:textId="77777777" w:rsidR="00D140AF" w:rsidRPr="00797007" w:rsidRDefault="00D140AF" w:rsidP="00D140AF">
      <w:pPr>
        <w:rPr>
          <w:rFonts w:ascii="Gill Sans MT" w:hAnsi="Gill Sans MT"/>
          <w:vanish/>
          <w:sz w:val="22"/>
          <w:szCs w:val="22"/>
        </w:rPr>
      </w:pPr>
    </w:p>
    <w:tbl>
      <w:tblPr>
        <w:tblW w:w="13950" w:type="dxa"/>
        <w:tblInd w:w="108" w:type="dxa"/>
        <w:tblLook w:val="04A0" w:firstRow="1" w:lastRow="0" w:firstColumn="1" w:lastColumn="0" w:noHBand="0" w:noVBand="1"/>
      </w:tblPr>
      <w:tblGrid>
        <w:gridCol w:w="3240"/>
        <w:gridCol w:w="2940"/>
        <w:gridCol w:w="2910"/>
        <w:gridCol w:w="4860"/>
      </w:tblGrid>
      <w:tr w:rsidR="00D140AF" w:rsidRPr="00797007" w14:paraId="40275C75" w14:textId="77777777" w:rsidTr="004C1D92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649E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Decision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D58B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0EA8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 xml:space="preserve">Reasons if </w:t>
            </w:r>
            <w:r w:rsidR="003D43CB" w:rsidRPr="00797007">
              <w:rPr>
                <w:rFonts w:ascii="Gill Sans MT" w:hAnsi="Gill Sans MT" w:cs="Calibri"/>
                <w:sz w:val="22"/>
                <w:szCs w:val="22"/>
              </w:rPr>
              <w:t>rejected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4914" w14:textId="77777777" w:rsidR="00D140AF" w:rsidRPr="00797007" w:rsidRDefault="00D140AF" w:rsidP="004C1D9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235BCE" w:rsidRPr="00797007" w14:paraId="437A280F" w14:textId="77777777" w:rsidTr="004C1D92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C653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Offered CTC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F457B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45AA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Grade Recommended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7DA0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235BCE" w:rsidRPr="00797007" w14:paraId="59BADEC6" w14:textId="77777777" w:rsidTr="00235BCE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FA57C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lastRenderedPageBreak/>
              <w:t>Relocation Allowance, If Any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5E50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Yes/No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FBDA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Notice Buy Out, If Any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BD66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Yes/No</w:t>
            </w:r>
          </w:p>
        </w:tc>
      </w:tr>
      <w:tr w:rsidR="00235BCE" w:rsidRPr="00797007" w14:paraId="7D427C35" w14:textId="77777777" w:rsidTr="004C1D92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4158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797007">
              <w:rPr>
                <w:rFonts w:ascii="Gill Sans MT" w:hAnsi="Gill Sans MT" w:cs="Calibri"/>
                <w:sz w:val="22"/>
                <w:szCs w:val="22"/>
              </w:rPr>
              <w:t>Joining Bonus If Any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4D0FE" w14:textId="77777777" w:rsidR="00235BCE" w:rsidRPr="00797007" w:rsidRDefault="00235BCE" w:rsidP="00235BCE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  <w:tr w:rsidR="00235BCE" w:rsidRPr="00797007" w14:paraId="1625CBAA" w14:textId="77777777" w:rsidTr="004C1D92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F895" w14:textId="77777777" w:rsidR="00235BCE" w:rsidRPr="00797007" w:rsidRDefault="00235BCE" w:rsidP="00235BCE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Comments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6BBA" w14:textId="77777777" w:rsidR="00235BCE" w:rsidRPr="00797007" w:rsidRDefault="00235BCE" w:rsidP="00235BCE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</w:tbl>
    <w:p w14:paraId="4302ED6F" w14:textId="77777777" w:rsidR="00E74267" w:rsidRPr="00797007" w:rsidRDefault="00E74267" w:rsidP="00797007">
      <w:pPr>
        <w:rPr>
          <w:rFonts w:ascii="Gill Sans MT" w:hAnsi="Gill Sans MT" w:cs="Arial"/>
          <w:sz w:val="22"/>
          <w:szCs w:val="22"/>
        </w:rPr>
      </w:pPr>
    </w:p>
    <w:sectPr w:rsidR="00E74267" w:rsidRPr="00797007" w:rsidSect="00D140AF">
      <w:headerReference w:type="even" r:id="rId12"/>
      <w:headerReference w:type="default" r:id="rId13"/>
      <w:headerReference w:type="first" r:id="rId14"/>
      <w:footerReference w:type="first" r:id="rId15"/>
      <w:pgSz w:w="16839" w:h="11907" w:orient="landscape" w:code="9"/>
      <w:pgMar w:top="1710" w:right="3066" w:bottom="1800" w:left="1440" w:header="720" w:footer="432" w:gutter="0"/>
      <w:pgBorders w:offsetFrom="page">
        <w:top w:val="none" w:sz="0" w:space="27" w:color="000000" w:shadow="1" w:frame="1"/>
        <w:left w:val="none" w:sz="0" w:space="8" w:color="E600D3"/>
        <w:bottom w:val="none" w:sz="0" w:space="8" w:color="000000"/>
        <w:right w:val="none" w:sz="0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E70E" w14:textId="77777777" w:rsidR="00B06FC8" w:rsidRDefault="00B06FC8">
      <w:r>
        <w:separator/>
      </w:r>
    </w:p>
  </w:endnote>
  <w:endnote w:type="continuationSeparator" w:id="0">
    <w:p w14:paraId="2B0EE119" w14:textId="77777777" w:rsidR="00B06FC8" w:rsidRDefault="00B0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CFBD" w14:textId="4F09CF93" w:rsidR="00550FCC" w:rsidRPr="009E40DF" w:rsidRDefault="00345F39" w:rsidP="00C02D40">
    <w:pPr>
      <w:pStyle w:val="Footer"/>
      <w:tabs>
        <w:tab w:val="left" w:pos="435"/>
        <w:tab w:val="right" w:pos="8550"/>
      </w:tabs>
      <w:rPr>
        <w:rFonts w:ascii="Arial" w:hAnsi="Arial" w:cs="Arial"/>
        <w:b/>
        <w:i/>
        <w:color w:val="C00000"/>
      </w:rPr>
    </w:pPr>
    <w:r w:rsidRPr="009E40DF">
      <w:rPr>
        <w:rFonts w:ascii="Arial" w:hAnsi="Arial" w:cs="Arial"/>
        <w:b/>
        <w:i/>
        <w:noProof/>
        <w:color w:val="C0000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80DE25" wp14:editId="67F57802">
              <wp:simplePos x="0" y="0"/>
              <wp:positionH relativeFrom="column">
                <wp:posOffset>0</wp:posOffset>
              </wp:positionH>
              <wp:positionV relativeFrom="paragraph">
                <wp:posOffset>-49530</wp:posOffset>
              </wp:positionV>
              <wp:extent cx="5476875" cy="0"/>
              <wp:effectExtent l="9525" t="7620" r="9525" b="1143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6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15E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-3.9pt;width:431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" strokecolor="#c00000">
              <v:shadow color="#622423" opacity=".5" offset="1pt"/>
            </v:shape>
          </w:pict>
        </mc:Fallback>
      </mc:AlternateContent>
    </w:r>
    <w:r w:rsidR="00550FCC" w:rsidRPr="009E40DF">
      <w:rPr>
        <w:rFonts w:ascii="Arial" w:hAnsi="Arial" w:cs="Arial"/>
        <w:b/>
        <w:i/>
        <w:color w:val="C00000"/>
      </w:rPr>
      <w:t>ValueMomentum Inc.</w:t>
    </w:r>
    <w:r w:rsidR="00550FCC" w:rsidRPr="009E40DF">
      <w:rPr>
        <w:rFonts w:ascii="Arial" w:hAnsi="Arial" w:cs="Arial"/>
        <w:b/>
        <w:i/>
        <w:color w:val="C00000"/>
      </w:rPr>
      <w:tab/>
    </w:r>
    <w:r w:rsidR="00550FCC" w:rsidRPr="009E40DF">
      <w:rPr>
        <w:rFonts w:ascii="Arial" w:hAnsi="Arial" w:cs="Arial"/>
        <w:b/>
        <w:i/>
        <w:color w:val="C00000"/>
      </w:rPr>
      <w:tab/>
    </w:r>
    <w:r w:rsidR="00550FCC">
      <w:rPr>
        <w:rFonts w:ascii="Arial" w:hAnsi="Arial" w:cs="Arial"/>
        <w:b/>
        <w:i/>
        <w:color w:val="C00000"/>
      </w:rPr>
      <w:t xml:space="preserve">     </w:t>
    </w:r>
    <w:r w:rsidR="00550FCC" w:rsidRPr="009E40DF">
      <w:rPr>
        <w:rFonts w:ascii="Arial" w:hAnsi="Arial" w:cs="Arial"/>
        <w:b/>
        <w:i/>
        <w:color w:val="C00000"/>
      </w:rPr>
      <w:t xml:space="preserve">Page | </w:t>
    </w:r>
    <w:r w:rsidR="00550FCC" w:rsidRPr="009E40DF">
      <w:rPr>
        <w:rFonts w:ascii="Arial" w:hAnsi="Arial" w:cs="Arial"/>
        <w:b/>
        <w:i/>
        <w:color w:val="C00000"/>
      </w:rPr>
      <w:fldChar w:fldCharType="begin"/>
    </w:r>
    <w:r w:rsidR="00550FCC" w:rsidRPr="009E40DF">
      <w:rPr>
        <w:rFonts w:ascii="Arial" w:hAnsi="Arial" w:cs="Arial"/>
        <w:b/>
        <w:i/>
        <w:color w:val="C00000"/>
      </w:rPr>
      <w:instrText xml:space="preserve"> PAGE   \* MERGEFORMAT </w:instrText>
    </w:r>
    <w:r w:rsidR="00550FCC" w:rsidRPr="009E40DF">
      <w:rPr>
        <w:rFonts w:ascii="Arial" w:hAnsi="Arial" w:cs="Arial"/>
        <w:b/>
        <w:i/>
        <w:color w:val="C00000"/>
      </w:rPr>
      <w:fldChar w:fldCharType="separate"/>
    </w:r>
    <w:r w:rsidR="00550FCC">
      <w:rPr>
        <w:rFonts w:ascii="Arial" w:hAnsi="Arial" w:cs="Arial"/>
        <w:b/>
        <w:i/>
        <w:noProof/>
        <w:color w:val="C00000"/>
      </w:rPr>
      <w:t>4</w:t>
    </w:r>
    <w:r w:rsidR="00550FCC" w:rsidRPr="009E40DF">
      <w:rPr>
        <w:rFonts w:ascii="Arial" w:hAnsi="Arial" w:cs="Arial"/>
        <w:b/>
        <w:i/>
        <w:color w:val="C00000"/>
      </w:rPr>
      <w:fldChar w:fldCharType="end"/>
    </w:r>
    <w:r w:rsidR="00550FCC" w:rsidRPr="009E40DF">
      <w:rPr>
        <w:rFonts w:ascii="Arial" w:hAnsi="Arial" w:cs="Arial"/>
        <w:b/>
        <w:i/>
        <w:color w:val="C00000"/>
      </w:rPr>
      <w:t xml:space="preserve"> </w:t>
    </w:r>
  </w:p>
  <w:p w14:paraId="20376FFC" w14:textId="77777777" w:rsidR="00550FCC" w:rsidRDefault="00550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8966" w14:textId="77777777" w:rsidR="00B06FC8" w:rsidRDefault="00B06FC8">
      <w:r>
        <w:separator/>
      </w:r>
    </w:p>
  </w:footnote>
  <w:footnote w:type="continuationSeparator" w:id="0">
    <w:p w14:paraId="2803BC05" w14:textId="77777777" w:rsidR="00B06FC8" w:rsidRDefault="00B06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01595" w14:textId="77777777" w:rsidR="00550FCC" w:rsidRDefault="009715C4">
    <w:pPr>
      <w:pStyle w:val="Header"/>
    </w:pPr>
    <w:r>
      <w:rPr>
        <w:noProof/>
      </w:rPr>
      <w:pict w14:anchorId="34396F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4" o:spid="_x0000_s1034" type="#_x0000_t75" style="position:absolute;margin-left:0;margin-top:0;width:601.8pt;height:415.3pt;z-index:-251657728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80D7" w14:textId="77777777" w:rsidR="00550FCC" w:rsidRDefault="009715C4" w:rsidP="00063F2C">
    <w:pPr>
      <w:pStyle w:val="Header"/>
      <w:jc w:val="center"/>
      <w:rPr>
        <w:sz w:val="36"/>
        <w:szCs w:val="36"/>
        <w:lang w:val="en-US"/>
      </w:rPr>
    </w:pPr>
    <w:r>
      <w:rPr>
        <w:noProof/>
        <w:sz w:val="36"/>
        <w:szCs w:val="36"/>
      </w:rPr>
      <w:pict w14:anchorId="1A7B2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5" o:spid="_x0000_s1035" type="#_x0000_t75" style="position:absolute;left:0;text-align:left;margin-left:0;margin-top:0;width:601.8pt;height:415.3pt;z-index:-251656704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  <w:r w:rsidR="00063F2C" w:rsidRPr="00063F2C">
      <w:rPr>
        <w:sz w:val="36"/>
        <w:szCs w:val="36"/>
        <w:lang w:val="en-US"/>
      </w:rPr>
      <w:t>Evaluation Sheet for Tech Lead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FCA3" w14:textId="77777777" w:rsidR="00550FCC" w:rsidRDefault="009715C4">
    <w:pPr>
      <w:pStyle w:val="Header"/>
      <w:rPr>
        <w:rFonts w:ascii="Arial" w:hAnsi="Arial" w:cs="Arial"/>
        <w:b/>
        <w:i/>
        <w:color w:val="C00000"/>
      </w:rPr>
    </w:pPr>
    <w:r>
      <w:rPr>
        <w:rFonts w:ascii="Arial" w:hAnsi="Arial" w:cs="Arial"/>
        <w:b/>
        <w:i/>
        <w:noProof/>
        <w:color w:val="C00000"/>
      </w:rPr>
      <w:pict w14:anchorId="0243B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3" o:spid="_x0000_s1033" type="#_x0000_t75" style="position:absolute;margin-left:0;margin-top:0;width:601.8pt;height:415.3pt;z-index:-251658752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</w:p>
  <w:p w14:paraId="40F8D4DA" w14:textId="77777777" w:rsidR="00550FCC" w:rsidRDefault="00550FCC">
    <w:pPr>
      <w:pStyle w:val="Header"/>
      <w:rPr>
        <w:rFonts w:ascii="Arial" w:hAnsi="Arial" w:cs="Arial"/>
        <w:b/>
        <w:i/>
        <w:color w:val="C00000"/>
      </w:rPr>
    </w:pPr>
    <w:r>
      <w:rPr>
        <w:rFonts w:ascii="Arial" w:hAnsi="Arial" w:cs="Arial"/>
        <w:b/>
        <w:i/>
        <w:color w:val="C00000"/>
      </w:rPr>
      <w:t xml:space="preserve">Financial Advisor Management Explorer                                                               </w:t>
    </w:r>
    <w:proofErr w:type="spellStart"/>
    <w:r>
      <w:rPr>
        <w:rFonts w:ascii="Arial" w:hAnsi="Arial" w:cs="Arial"/>
        <w:b/>
        <w:i/>
        <w:color w:val="C00000"/>
      </w:rPr>
      <w:t>Users</w:t>
    </w:r>
    <w:r w:rsidRPr="0090193B">
      <w:rPr>
        <w:rFonts w:ascii="Arial" w:hAnsi="Arial" w:cs="Arial"/>
        <w:b/>
        <w:i/>
        <w:color w:val="C00000"/>
      </w:rPr>
      <w:t xml:space="preserve"> </w:t>
    </w:r>
    <w:r>
      <w:rPr>
        <w:rFonts w:ascii="Arial" w:hAnsi="Arial" w:cs="Arial"/>
        <w:b/>
        <w:i/>
        <w:color w:val="C00000"/>
      </w:rPr>
      <w:t>Manual</w:t>
    </w:r>
    <w:proofErr w:type="spellEnd"/>
    <w:r w:rsidRPr="0090193B">
      <w:rPr>
        <w:rFonts w:ascii="Arial" w:hAnsi="Arial" w:cs="Arial"/>
        <w:b/>
        <w:i/>
        <w:color w:val="C00000"/>
      </w:rPr>
      <w:t xml:space="preserve"> </w:t>
    </w:r>
  </w:p>
  <w:p w14:paraId="250A8EA8" w14:textId="3B8F3101" w:rsidR="00550FCC" w:rsidRPr="00D10346" w:rsidRDefault="00345F39">
    <w:pPr>
      <w:pStyle w:val="Header"/>
      <w:rPr>
        <w:rFonts w:ascii="Arial" w:hAnsi="Arial" w:cs="Arial"/>
        <w:b/>
        <w:i/>
        <w:color w:val="C00000"/>
        <w:sz w:val="8"/>
        <w:szCs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8EC0A1" wp14:editId="263432D7">
              <wp:simplePos x="0" y="0"/>
              <wp:positionH relativeFrom="column">
                <wp:posOffset>-9525</wp:posOffset>
              </wp:positionH>
              <wp:positionV relativeFrom="paragraph">
                <wp:posOffset>60960</wp:posOffset>
              </wp:positionV>
              <wp:extent cx="5486400" cy="0"/>
              <wp:effectExtent l="9525" t="13335" r="9525" b="57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672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75pt;margin-top:4.8pt;width:6in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" strokecolor="#c00000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A1CF3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0097A85"/>
    <w:multiLevelType w:val="hybridMultilevel"/>
    <w:tmpl w:val="B01A5750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E008F5"/>
    <w:multiLevelType w:val="hybridMultilevel"/>
    <w:tmpl w:val="8266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51512"/>
    <w:multiLevelType w:val="multilevel"/>
    <w:tmpl w:val="6E2AA9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5F2CE3"/>
    <w:multiLevelType w:val="hybridMultilevel"/>
    <w:tmpl w:val="54F8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7AD3"/>
    <w:multiLevelType w:val="hybridMultilevel"/>
    <w:tmpl w:val="63BC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81A1E"/>
    <w:multiLevelType w:val="hybridMultilevel"/>
    <w:tmpl w:val="C54C8E3A"/>
    <w:lvl w:ilvl="0" w:tplc="B5365E6C">
      <w:start w:val="1"/>
      <w:numFmt w:val="decimal"/>
      <w:pStyle w:val="VAMNumberedList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pStyle w:val="ProcessTableNumber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2C14"/>
    <w:multiLevelType w:val="hybridMultilevel"/>
    <w:tmpl w:val="3B28D038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8F4771"/>
    <w:multiLevelType w:val="hybridMultilevel"/>
    <w:tmpl w:val="ECFE50CC"/>
    <w:lvl w:ilvl="0" w:tplc="0409000B">
      <w:start w:val="1"/>
      <w:numFmt w:val="bullet"/>
      <w:pStyle w:val="Bullets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1BC3889"/>
    <w:multiLevelType w:val="hybridMultilevel"/>
    <w:tmpl w:val="CF9AF904"/>
    <w:lvl w:ilvl="0" w:tplc="112C2CBE">
      <w:start w:val="1"/>
      <w:numFmt w:val="bullet"/>
      <w:pStyle w:val="VAMBulletedLis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F4740"/>
    <w:multiLevelType w:val="singleLevel"/>
    <w:tmpl w:val="4ED25D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CC75A1A"/>
    <w:multiLevelType w:val="hybridMultilevel"/>
    <w:tmpl w:val="B5A0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D564E"/>
    <w:multiLevelType w:val="singleLevel"/>
    <w:tmpl w:val="4F3AE6B4"/>
    <w:lvl w:ilvl="0">
      <w:start w:val="1"/>
      <w:numFmt w:val="decimal"/>
      <w:pStyle w:val="Table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7C982A61"/>
    <w:multiLevelType w:val="hybridMultilevel"/>
    <w:tmpl w:val="066A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4952">
    <w:abstractNumId w:val="3"/>
  </w:num>
  <w:num w:numId="2" w16cid:durableId="1332761007">
    <w:abstractNumId w:val="6"/>
  </w:num>
  <w:num w:numId="3" w16cid:durableId="1560895057">
    <w:abstractNumId w:val="6"/>
  </w:num>
  <w:num w:numId="4" w16cid:durableId="306709774">
    <w:abstractNumId w:val="8"/>
  </w:num>
  <w:num w:numId="5" w16cid:durableId="558369941">
    <w:abstractNumId w:val="0"/>
  </w:num>
  <w:num w:numId="6" w16cid:durableId="1766463141">
    <w:abstractNumId w:val="9"/>
  </w:num>
  <w:num w:numId="7" w16cid:durableId="1649439470">
    <w:abstractNumId w:val="12"/>
  </w:num>
  <w:num w:numId="8" w16cid:durableId="1902673750">
    <w:abstractNumId w:val="7"/>
  </w:num>
  <w:num w:numId="9" w16cid:durableId="1830361343">
    <w:abstractNumId w:val="1"/>
  </w:num>
  <w:num w:numId="10" w16cid:durableId="641622974">
    <w:abstractNumId w:val="6"/>
    <w:lvlOverride w:ilvl="0">
      <w:startOverride w:val="1"/>
    </w:lvlOverride>
  </w:num>
  <w:num w:numId="11" w16cid:durableId="777796882">
    <w:abstractNumId w:val="6"/>
    <w:lvlOverride w:ilvl="0">
      <w:startOverride w:val="1"/>
    </w:lvlOverride>
  </w:num>
  <w:num w:numId="12" w16cid:durableId="736977535">
    <w:abstractNumId w:val="10"/>
  </w:num>
  <w:num w:numId="13" w16cid:durableId="1822849325">
    <w:abstractNumId w:val="6"/>
  </w:num>
  <w:num w:numId="14" w16cid:durableId="170722825">
    <w:abstractNumId w:val="6"/>
  </w:num>
  <w:num w:numId="15" w16cid:durableId="1044410552">
    <w:abstractNumId w:val="6"/>
  </w:num>
  <w:num w:numId="16" w16cid:durableId="607392472">
    <w:abstractNumId w:val="6"/>
  </w:num>
  <w:num w:numId="17" w16cid:durableId="495191997">
    <w:abstractNumId w:val="6"/>
  </w:num>
  <w:num w:numId="18" w16cid:durableId="515579250">
    <w:abstractNumId w:val="5"/>
  </w:num>
  <w:num w:numId="19" w16cid:durableId="1198860411">
    <w:abstractNumId w:val="4"/>
  </w:num>
  <w:num w:numId="20" w16cid:durableId="10160327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46154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3518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E8"/>
    <w:rsid w:val="00000E89"/>
    <w:rsid w:val="00002CB1"/>
    <w:rsid w:val="000031DA"/>
    <w:rsid w:val="0000334A"/>
    <w:rsid w:val="00003FE6"/>
    <w:rsid w:val="00004033"/>
    <w:rsid w:val="00006285"/>
    <w:rsid w:val="000074EE"/>
    <w:rsid w:val="000074F0"/>
    <w:rsid w:val="0000764E"/>
    <w:rsid w:val="000101B9"/>
    <w:rsid w:val="0001049A"/>
    <w:rsid w:val="00010EDE"/>
    <w:rsid w:val="000111CF"/>
    <w:rsid w:val="0001141E"/>
    <w:rsid w:val="00011827"/>
    <w:rsid w:val="00011B2B"/>
    <w:rsid w:val="00014F59"/>
    <w:rsid w:val="000176C8"/>
    <w:rsid w:val="00020319"/>
    <w:rsid w:val="0002044F"/>
    <w:rsid w:val="0002235B"/>
    <w:rsid w:val="00022FBF"/>
    <w:rsid w:val="0002447A"/>
    <w:rsid w:val="000248EE"/>
    <w:rsid w:val="00025010"/>
    <w:rsid w:val="00025103"/>
    <w:rsid w:val="00025661"/>
    <w:rsid w:val="00026CE9"/>
    <w:rsid w:val="00032688"/>
    <w:rsid w:val="0003278D"/>
    <w:rsid w:val="00032A0F"/>
    <w:rsid w:val="00036440"/>
    <w:rsid w:val="00036915"/>
    <w:rsid w:val="00036B81"/>
    <w:rsid w:val="000400D0"/>
    <w:rsid w:val="00041E50"/>
    <w:rsid w:val="000435D3"/>
    <w:rsid w:val="00043AEE"/>
    <w:rsid w:val="00043D9C"/>
    <w:rsid w:val="00044387"/>
    <w:rsid w:val="00046C36"/>
    <w:rsid w:val="00046F74"/>
    <w:rsid w:val="00047522"/>
    <w:rsid w:val="00050ADD"/>
    <w:rsid w:val="00050CA8"/>
    <w:rsid w:val="000514F0"/>
    <w:rsid w:val="00051C37"/>
    <w:rsid w:val="000549FB"/>
    <w:rsid w:val="00054E1F"/>
    <w:rsid w:val="00057614"/>
    <w:rsid w:val="00057DB1"/>
    <w:rsid w:val="0006004F"/>
    <w:rsid w:val="00060591"/>
    <w:rsid w:val="00061906"/>
    <w:rsid w:val="00062DA7"/>
    <w:rsid w:val="00062EF2"/>
    <w:rsid w:val="00063F2C"/>
    <w:rsid w:val="00064F8C"/>
    <w:rsid w:val="00065902"/>
    <w:rsid w:val="0007048C"/>
    <w:rsid w:val="0007146E"/>
    <w:rsid w:val="00071F13"/>
    <w:rsid w:val="0007215E"/>
    <w:rsid w:val="00072361"/>
    <w:rsid w:val="00072EDB"/>
    <w:rsid w:val="00073E50"/>
    <w:rsid w:val="000754E2"/>
    <w:rsid w:val="00077303"/>
    <w:rsid w:val="000775C4"/>
    <w:rsid w:val="00080612"/>
    <w:rsid w:val="00082120"/>
    <w:rsid w:val="000822D0"/>
    <w:rsid w:val="00083DA0"/>
    <w:rsid w:val="00085849"/>
    <w:rsid w:val="00085AA1"/>
    <w:rsid w:val="00091AF7"/>
    <w:rsid w:val="000925A9"/>
    <w:rsid w:val="00092C70"/>
    <w:rsid w:val="00092D38"/>
    <w:rsid w:val="00092E69"/>
    <w:rsid w:val="0009392A"/>
    <w:rsid w:val="000955BC"/>
    <w:rsid w:val="000A01FD"/>
    <w:rsid w:val="000A02C2"/>
    <w:rsid w:val="000A048C"/>
    <w:rsid w:val="000A09E8"/>
    <w:rsid w:val="000A10DD"/>
    <w:rsid w:val="000A189F"/>
    <w:rsid w:val="000A1FED"/>
    <w:rsid w:val="000A26BB"/>
    <w:rsid w:val="000A2768"/>
    <w:rsid w:val="000A3266"/>
    <w:rsid w:val="000A34A1"/>
    <w:rsid w:val="000A4F8A"/>
    <w:rsid w:val="000A5556"/>
    <w:rsid w:val="000A56A8"/>
    <w:rsid w:val="000A5CF5"/>
    <w:rsid w:val="000A7912"/>
    <w:rsid w:val="000A79F9"/>
    <w:rsid w:val="000B1FBF"/>
    <w:rsid w:val="000B24DB"/>
    <w:rsid w:val="000B2879"/>
    <w:rsid w:val="000B33F8"/>
    <w:rsid w:val="000B3591"/>
    <w:rsid w:val="000B3E96"/>
    <w:rsid w:val="000B5754"/>
    <w:rsid w:val="000B6107"/>
    <w:rsid w:val="000B6125"/>
    <w:rsid w:val="000B6D30"/>
    <w:rsid w:val="000B7189"/>
    <w:rsid w:val="000C093E"/>
    <w:rsid w:val="000C0E57"/>
    <w:rsid w:val="000C0E65"/>
    <w:rsid w:val="000C1965"/>
    <w:rsid w:val="000C1BD0"/>
    <w:rsid w:val="000C2796"/>
    <w:rsid w:val="000C39F3"/>
    <w:rsid w:val="000C4C5C"/>
    <w:rsid w:val="000C50DD"/>
    <w:rsid w:val="000C5ABC"/>
    <w:rsid w:val="000C6101"/>
    <w:rsid w:val="000C64EE"/>
    <w:rsid w:val="000C6FD6"/>
    <w:rsid w:val="000C7220"/>
    <w:rsid w:val="000C7922"/>
    <w:rsid w:val="000D011C"/>
    <w:rsid w:val="000D1C17"/>
    <w:rsid w:val="000D2A8E"/>
    <w:rsid w:val="000D3AD5"/>
    <w:rsid w:val="000D40ED"/>
    <w:rsid w:val="000D41ED"/>
    <w:rsid w:val="000D45BF"/>
    <w:rsid w:val="000D54F6"/>
    <w:rsid w:val="000D644D"/>
    <w:rsid w:val="000E16C9"/>
    <w:rsid w:val="000E1983"/>
    <w:rsid w:val="000E3760"/>
    <w:rsid w:val="000E4E05"/>
    <w:rsid w:val="000E5F3C"/>
    <w:rsid w:val="000F3463"/>
    <w:rsid w:val="000F4C26"/>
    <w:rsid w:val="000F73E8"/>
    <w:rsid w:val="000F77E9"/>
    <w:rsid w:val="000F7B39"/>
    <w:rsid w:val="0010013C"/>
    <w:rsid w:val="001004B5"/>
    <w:rsid w:val="00102802"/>
    <w:rsid w:val="00103D3C"/>
    <w:rsid w:val="00105919"/>
    <w:rsid w:val="00106BA7"/>
    <w:rsid w:val="00106D37"/>
    <w:rsid w:val="00107139"/>
    <w:rsid w:val="00107FF2"/>
    <w:rsid w:val="00112CF3"/>
    <w:rsid w:val="00113A4E"/>
    <w:rsid w:val="001148AE"/>
    <w:rsid w:val="0011549A"/>
    <w:rsid w:val="00115FD5"/>
    <w:rsid w:val="0011715B"/>
    <w:rsid w:val="001171BD"/>
    <w:rsid w:val="00124930"/>
    <w:rsid w:val="001263FC"/>
    <w:rsid w:val="00126908"/>
    <w:rsid w:val="0012693A"/>
    <w:rsid w:val="0012703C"/>
    <w:rsid w:val="00127A9D"/>
    <w:rsid w:val="0013286D"/>
    <w:rsid w:val="0013319E"/>
    <w:rsid w:val="00133A7F"/>
    <w:rsid w:val="00133C70"/>
    <w:rsid w:val="00135034"/>
    <w:rsid w:val="001352AD"/>
    <w:rsid w:val="00135422"/>
    <w:rsid w:val="001374B8"/>
    <w:rsid w:val="00141B2D"/>
    <w:rsid w:val="001455AB"/>
    <w:rsid w:val="00145C95"/>
    <w:rsid w:val="00145FA7"/>
    <w:rsid w:val="00146A14"/>
    <w:rsid w:val="00150309"/>
    <w:rsid w:val="001506E5"/>
    <w:rsid w:val="00153006"/>
    <w:rsid w:val="0015348A"/>
    <w:rsid w:val="00153A74"/>
    <w:rsid w:val="00155B39"/>
    <w:rsid w:val="00160DBA"/>
    <w:rsid w:val="00160ECD"/>
    <w:rsid w:val="00161EF9"/>
    <w:rsid w:val="00162BA6"/>
    <w:rsid w:val="00164543"/>
    <w:rsid w:val="0016475D"/>
    <w:rsid w:val="0016693C"/>
    <w:rsid w:val="0017047E"/>
    <w:rsid w:val="0017063B"/>
    <w:rsid w:val="00170CAC"/>
    <w:rsid w:val="00171BEF"/>
    <w:rsid w:val="00173820"/>
    <w:rsid w:val="001738AB"/>
    <w:rsid w:val="00173B80"/>
    <w:rsid w:val="00175E98"/>
    <w:rsid w:val="00180B89"/>
    <w:rsid w:val="0018105B"/>
    <w:rsid w:val="00181247"/>
    <w:rsid w:val="0018166F"/>
    <w:rsid w:val="00181A84"/>
    <w:rsid w:val="00182F0A"/>
    <w:rsid w:val="00183075"/>
    <w:rsid w:val="001862BC"/>
    <w:rsid w:val="00186564"/>
    <w:rsid w:val="00187587"/>
    <w:rsid w:val="00187CB8"/>
    <w:rsid w:val="001914D4"/>
    <w:rsid w:val="001918F1"/>
    <w:rsid w:val="00192ACD"/>
    <w:rsid w:val="00193230"/>
    <w:rsid w:val="00193D57"/>
    <w:rsid w:val="00195700"/>
    <w:rsid w:val="00197DCF"/>
    <w:rsid w:val="001A0488"/>
    <w:rsid w:val="001A06E1"/>
    <w:rsid w:val="001A0BFC"/>
    <w:rsid w:val="001A6186"/>
    <w:rsid w:val="001B07DA"/>
    <w:rsid w:val="001B1E86"/>
    <w:rsid w:val="001B3E29"/>
    <w:rsid w:val="001B3F1F"/>
    <w:rsid w:val="001B40C7"/>
    <w:rsid w:val="001B44E5"/>
    <w:rsid w:val="001B5162"/>
    <w:rsid w:val="001B516A"/>
    <w:rsid w:val="001B6D8F"/>
    <w:rsid w:val="001B71F8"/>
    <w:rsid w:val="001C0537"/>
    <w:rsid w:val="001C16EC"/>
    <w:rsid w:val="001C36D7"/>
    <w:rsid w:val="001C3F4A"/>
    <w:rsid w:val="001C435E"/>
    <w:rsid w:val="001C4FA6"/>
    <w:rsid w:val="001C565C"/>
    <w:rsid w:val="001C60B2"/>
    <w:rsid w:val="001C7621"/>
    <w:rsid w:val="001D1FE5"/>
    <w:rsid w:val="001D2796"/>
    <w:rsid w:val="001D321F"/>
    <w:rsid w:val="001D433A"/>
    <w:rsid w:val="001D45FF"/>
    <w:rsid w:val="001D716D"/>
    <w:rsid w:val="001D77D2"/>
    <w:rsid w:val="001E1ABF"/>
    <w:rsid w:val="001E4B85"/>
    <w:rsid w:val="001E6383"/>
    <w:rsid w:val="001E67D0"/>
    <w:rsid w:val="001F1DEF"/>
    <w:rsid w:val="001F202A"/>
    <w:rsid w:val="001F4AC4"/>
    <w:rsid w:val="001F4F8E"/>
    <w:rsid w:val="001F5D51"/>
    <w:rsid w:val="002003B0"/>
    <w:rsid w:val="00201E2B"/>
    <w:rsid w:val="00206F6B"/>
    <w:rsid w:val="00215504"/>
    <w:rsid w:val="00215AE9"/>
    <w:rsid w:val="00216A2E"/>
    <w:rsid w:val="00216BD9"/>
    <w:rsid w:val="0022009B"/>
    <w:rsid w:val="002207A5"/>
    <w:rsid w:val="00220BF0"/>
    <w:rsid w:val="00220CBF"/>
    <w:rsid w:val="002227A0"/>
    <w:rsid w:val="002229CB"/>
    <w:rsid w:val="002232B6"/>
    <w:rsid w:val="00226BC4"/>
    <w:rsid w:val="00226D42"/>
    <w:rsid w:val="00230F1E"/>
    <w:rsid w:val="00231A80"/>
    <w:rsid w:val="002325FF"/>
    <w:rsid w:val="00232652"/>
    <w:rsid w:val="00233169"/>
    <w:rsid w:val="00234C1B"/>
    <w:rsid w:val="00235036"/>
    <w:rsid w:val="0023575D"/>
    <w:rsid w:val="00235BCE"/>
    <w:rsid w:val="00236F5A"/>
    <w:rsid w:val="0023714E"/>
    <w:rsid w:val="002410EC"/>
    <w:rsid w:val="00241E34"/>
    <w:rsid w:val="002424F0"/>
    <w:rsid w:val="00242645"/>
    <w:rsid w:val="0024272F"/>
    <w:rsid w:val="002444AC"/>
    <w:rsid w:val="0024476D"/>
    <w:rsid w:val="00244D8A"/>
    <w:rsid w:val="00245D60"/>
    <w:rsid w:val="00246A98"/>
    <w:rsid w:val="002474B6"/>
    <w:rsid w:val="002478C7"/>
    <w:rsid w:val="00250830"/>
    <w:rsid w:val="00251B13"/>
    <w:rsid w:val="002521CC"/>
    <w:rsid w:val="00252344"/>
    <w:rsid w:val="002525AE"/>
    <w:rsid w:val="00253648"/>
    <w:rsid w:val="002559F3"/>
    <w:rsid w:val="00257025"/>
    <w:rsid w:val="00257D1E"/>
    <w:rsid w:val="002603B1"/>
    <w:rsid w:val="00261F86"/>
    <w:rsid w:val="00262191"/>
    <w:rsid w:val="002626B5"/>
    <w:rsid w:val="00263729"/>
    <w:rsid w:val="00263E3B"/>
    <w:rsid w:val="00263E5A"/>
    <w:rsid w:val="00264020"/>
    <w:rsid w:val="00264E65"/>
    <w:rsid w:val="00266C4D"/>
    <w:rsid w:val="00267004"/>
    <w:rsid w:val="0026785B"/>
    <w:rsid w:val="002711F4"/>
    <w:rsid w:val="002716C1"/>
    <w:rsid w:val="002745A7"/>
    <w:rsid w:val="002763D3"/>
    <w:rsid w:val="00277E77"/>
    <w:rsid w:val="00280CFD"/>
    <w:rsid w:val="00282984"/>
    <w:rsid w:val="00284D43"/>
    <w:rsid w:val="00285484"/>
    <w:rsid w:val="00286C06"/>
    <w:rsid w:val="00290030"/>
    <w:rsid w:val="00290786"/>
    <w:rsid w:val="00290A43"/>
    <w:rsid w:val="00291334"/>
    <w:rsid w:val="0029174F"/>
    <w:rsid w:val="002960BF"/>
    <w:rsid w:val="00297D77"/>
    <w:rsid w:val="002A0313"/>
    <w:rsid w:val="002A0666"/>
    <w:rsid w:val="002A1814"/>
    <w:rsid w:val="002A398B"/>
    <w:rsid w:val="002A50D5"/>
    <w:rsid w:val="002A5D62"/>
    <w:rsid w:val="002B0228"/>
    <w:rsid w:val="002B205D"/>
    <w:rsid w:val="002B2983"/>
    <w:rsid w:val="002B2B31"/>
    <w:rsid w:val="002B4240"/>
    <w:rsid w:val="002C0217"/>
    <w:rsid w:val="002C08EF"/>
    <w:rsid w:val="002C11FF"/>
    <w:rsid w:val="002C165B"/>
    <w:rsid w:val="002C32DC"/>
    <w:rsid w:val="002C3DD0"/>
    <w:rsid w:val="002C5BDE"/>
    <w:rsid w:val="002C7886"/>
    <w:rsid w:val="002D0227"/>
    <w:rsid w:val="002D1877"/>
    <w:rsid w:val="002D3138"/>
    <w:rsid w:val="002D3279"/>
    <w:rsid w:val="002D5630"/>
    <w:rsid w:val="002E250D"/>
    <w:rsid w:val="002E25AA"/>
    <w:rsid w:val="002E2FA5"/>
    <w:rsid w:val="002E4236"/>
    <w:rsid w:val="002E4CDA"/>
    <w:rsid w:val="002E5371"/>
    <w:rsid w:val="002E5506"/>
    <w:rsid w:val="002E62B0"/>
    <w:rsid w:val="002E7D72"/>
    <w:rsid w:val="002F02D0"/>
    <w:rsid w:val="002F0B59"/>
    <w:rsid w:val="002F10E8"/>
    <w:rsid w:val="002F2531"/>
    <w:rsid w:val="002F47AD"/>
    <w:rsid w:val="002F665B"/>
    <w:rsid w:val="002F6DBB"/>
    <w:rsid w:val="0030161D"/>
    <w:rsid w:val="003023CC"/>
    <w:rsid w:val="00302A3B"/>
    <w:rsid w:val="00303109"/>
    <w:rsid w:val="00304198"/>
    <w:rsid w:val="00305FF8"/>
    <w:rsid w:val="00306A15"/>
    <w:rsid w:val="00307DD3"/>
    <w:rsid w:val="00311857"/>
    <w:rsid w:val="0031311E"/>
    <w:rsid w:val="00313163"/>
    <w:rsid w:val="00315E5C"/>
    <w:rsid w:val="00316057"/>
    <w:rsid w:val="003167FF"/>
    <w:rsid w:val="00317222"/>
    <w:rsid w:val="00317449"/>
    <w:rsid w:val="003176F5"/>
    <w:rsid w:val="0032027D"/>
    <w:rsid w:val="0032095D"/>
    <w:rsid w:val="00320DEF"/>
    <w:rsid w:val="0032134E"/>
    <w:rsid w:val="00321744"/>
    <w:rsid w:val="0032201D"/>
    <w:rsid w:val="00325C37"/>
    <w:rsid w:val="003266BC"/>
    <w:rsid w:val="00326A7F"/>
    <w:rsid w:val="00326D2F"/>
    <w:rsid w:val="0032755E"/>
    <w:rsid w:val="003310C7"/>
    <w:rsid w:val="00332757"/>
    <w:rsid w:val="00332847"/>
    <w:rsid w:val="0033348B"/>
    <w:rsid w:val="00333547"/>
    <w:rsid w:val="003407DB"/>
    <w:rsid w:val="00341ED3"/>
    <w:rsid w:val="00344499"/>
    <w:rsid w:val="00345244"/>
    <w:rsid w:val="00345F39"/>
    <w:rsid w:val="00347733"/>
    <w:rsid w:val="00347D2A"/>
    <w:rsid w:val="003511DE"/>
    <w:rsid w:val="0035135B"/>
    <w:rsid w:val="00352692"/>
    <w:rsid w:val="00352E56"/>
    <w:rsid w:val="00353640"/>
    <w:rsid w:val="00353F7D"/>
    <w:rsid w:val="00354E17"/>
    <w:rsid w:val="003605B4"/>
    <w:rsid w:val="00360BD2"/>
    <w:rsid w:val="00363E38"/>
    <w:rsid w:val="0036438E"/>
    <w:rsid w:val="003657D2"/>
    <w:rsid w:val="00371A18"/>
    <w:rsid w:val="003734CF"/>
    <w:rsid w:val="0037394C"/>
    <w:rsid w:val="00374908"/>
    <w:rsid w:val="00375AD2"/>
    <w:rsid w:val="00375FAC"/>
    <w:rsid w:val="00376A60"/>
    <w:rsid w:val="003778E8"/>
    <w:rsid w:val="00380C7B"/>
    <w:rsid w:val="00381AF5"/>
    <w:rsid w:val="0038249A"/>
    <w:rsid w:val="00382F3F"/>
    <w:rsid w:val="003860FA"/>
    <w:rsid w:val="003870D3"/>
    <w:rsid w:val="003906DE"/>
    <w:rsid w:val="00393A8B"/>
    <w:rsid w:val="00393E71"/>
    <w:rsid w:val="00394005"/>
    <w:rsid w:val="0039595D"/>
    <w:rsid w:val="00396649"/>
    <w:rsid w:val="00397D4B"/>
    <w:rsid w:val="00397EF5"/>
    <w:rsid w:val="003A01FB"/>
    <w:rsid w:val="003A1127"/>
    <w:rsid w:val="003A2492"/>
    <w:rsid w:val="003A2C1F"/>
    <w:rsid w:val="003A52C8"/>
    <w:rsid w:val="003A5B0B"/>
    <w:rsid w:val="003B139E"/>
    <w:rsid w:val="003B1653"/>
    <w:rsid w:val="003B21F9"/>
    <w:rsid w:val="003B3368"/>
    <w:rsid w:val="003B5BDE"/>
    <w:rsid w:val="003B7FDB"/>
    <w:rsid w:val="003C00E2"/>
    <w:rsid w:val="003C05B8"/>
    <w:rsid w:val="003C1284"/>
    <w:rsid w:val="003C5C9D"/>
    <w:rsid w:val="003C7DCC"/>
    <w:rsid w:val="003D43CB"/>
    <w:rsid w:val="003D5046"/>
    <w:rsid w:val="003D7C8A"/>
    <w:rsid w:val="003E0826"/>
    <w:rsid w:val="003E0BE2"/>
    <w:rsid w:val="003E4B2F"/>
    <w:rsid w:val="003E5EB5"/>
    <w:rsid w:val="003E61A6"/>
    <w:rsid w:val="003F17E3"/>
    <w:rsid w:val="003F3BE2"/>
    <w:rsid w:val="003F5BCC"/>
    <w:rsid w:val="003F63C2"/>
    <w:rsid w:val="003F68A4"/>
    <w:rsid w:val="004011C4"/>
    <w:rsid w:val="00402929"/>
    <w:rsid w:val="004035C9"/>
    <w:rsid w:val="00403834"/>
    <w:rsid w:val="004050C3"/>
    <w:rsid w:val="004052A0"/>
    <w:rsid w:val="00405877"/>
    <w:rsid w:val="0040644C"/>
    <w:rsid w:val="004069E9"/>
    <w:rsid w:val="00406BEF"/>
    <w:rsid w:val="00410504"/>
    <w:rsid w:val="00411079"/>
    <w:rsid w:val="0041157F"/>
    <w:rsid w:val="004155FC"/>
    <w:rsid w:val="00416471"/>
    <w:rsid w:val="00416794"/>
    <w:rsid w:val="004174D2"/>
    <w:rsid w:val="00417FDE"/>
    <w:rsid w:val="00420D70"/>
    <w:rsid w:val="00420FD0"/>
    <w:rsid w:val="0042284B"/>
    <w:rsid w:val="00424BF5"/>
    <w:rsid w:val="00425FF7"/>
    <w:rsid w:val="0042620F"/>
    <w:rsid w:val="00426547"/>
    <w:rsid w:val="00426880"/>
    <w:rsid w:val="00427DE8"/>
    <w:rsid w:val="00427F97"/>
    <w:rsid w:val="00431412"/>
    <w:rsid w:val="00432314"/>
    <w:rsid w:val="00432955"/>
    <w:rsid w:val="004340B9"/>
    <w:rsid w:val="00434299"/>
    <w:rsid w:val="0043445C"/>
    <w:rsid w:val="004353DC"/>
    <w:rsid w:val="0043625F"/>
    <w:rsid w:val="00437782"/>
    <w:rsid w:val="004404D4"/>
    <w:rsid w:val="00441357"/>
    <w:rsid w:val="004417D7"/>
    <w:rsid w:val="004423C6"/>
    <w:rsid w:val="0044506B"/>
    <w:rsid w:val="004451BC"/>
    <w:rsid w:val="00445521"/>
    <w:rsid w:val="00451CC0"/>
    <w:rsid w:val="004522BD"/>
    <w:rsid w:val="00452755"/>
    <w:rsid w:val="00453AF6"/>
    <w:rsid w:val="00460728"/>
    <w:rsid w:val="004619D5"/>
    <w:rsid w:val="00461D94"/>
    <w:rsid w:val="00463354"/>
    <w:rsid w:val="00463C00"/>
    <w:rsid w:val="004659CA"/>
    <w:rsid w:val="0047063A"/>
    <w:rsid w:val="00470E0C"/>
    <w:rsid w:val="00471CA1"/>
    <w:rsid w:val="004751EF"/>
    <w:rsid w:val="00475E17"/>
    <w:rsid w:val="0047615E"/>
    <w:rsid w:val="004761DF"/>
    <w:rsid w:val="00476815"/>
    <w:rsid w:val="00476CFE"/>
    <w:rsid w:val="0047798E"/>
    <w:rsid w:val="00477D81"/>
    <w:rsid w:val="00480147"/>
    <w:rsid w:val="004812FF"/>
    <w:rsid w:val="00483CE8"/>
    <w:rsid w:val="004842CB"/>
    <w:rsid w:val="0048473B"/>
    <w:rsid w:val="0048476D"/>
    <w:rsid w:val="00484C4C"/>
    <w:rsid w:val="00484E6C"/>
    <w:rsid w:val="00485C85"/>
    <w:rsid w:val="00485D39"/>
    <w:rsid w:val="00486B4C"/>
    <w:rsid w:val="00487321"/>
    <w:rsid w:val="004912DF"/>
    <w:rsid w:val="0049394C"/>
    <w:rsid w:val="00496495"/>
    <w:rsid w:val="004A17C6"/>
    <w:rsid w:val="004A39C9"/>
    <w:rsid w:val="004A3C80"/>
    <w:rsid w:val="004A4CE7"/>
    <w:rsid w:val="004A4F7C"/>
    <w:rsid w:val="004A536B"/>
    <w:rsid w:val="004A6322"/>
    <w:rsid w:val="004A6461"/>
    <w:rsid w:val="004A7D1B"/>
    <w:rsid w:val="004B02A2"/>
    <w:rsid w:val="004B0C38"/>
    <w:rsid w:val="004B18B1"/>
    <w:rsid w:val="004B20C1"/>
    <w:rsid w:val="004B23A9"/>
    <w:rsid w:val="004B442B"/>
    <w:rsid w:val="004B7F78"/>
    <w:rsid w:val="004C0207"/>
    <w:rsid w:val="004C1D92"/>
    <w:rsid w:val="004C2067"/>
    <w:rsid w:val="004C2C14"/>
    <w:rsid w:val="004C486F"/>
    <w:rsid w:val="004C4ED4"/>
    <w:rsid w:val="004C5D1D"/>
    <w:rsid w:val="004C64B4"/>
    <w:rsid w:val="004C68B9"/>
    <w:rsid w:val="004C74AE"/>
    <w:rsid w:val="004D138F"/>
    <w:rsid w:val="004D15BF"/>
    <w:rsid w:val="004D2178"/>
    <w:rsid w:val="004D30D1"/>
    <w:rsid w:val="004D50FB"/>
    <w:rsid w:val="004D74EA"/>
    <w:rsid w:val="004E0FD1"/>
    <w:rsid w:val="004E1063"/>
    <w:rsid w:val="004E1931"/>
    <w:rsid w:val="004E27DD"/>
    <w:rsid w:val="004E2F6F"/>
    <w:rsid w:val="004E390F"/>
    <w:rsid w:val="004E4305"/>
    <w:rsid w:val="004E4493"/>
    <w:rsid w:val="004E6F24"/>
    <w:rsid w:val="004E7B97"/>
    <w:rsid w:val="004F0585"/>
    <w:rsid w:val="004F223F"/>
    <w:rsid w:val="004F5B12"/>
    <w:rsid w:val="004F66DD"/>
    <w:rsid w:val="004F6C5E"/>
    <w:rsid w:val="004F7182"/>
    <w:rsid w:val="0050030B"/>
    <w:rsid w:val="0050299A"/>
    <w:rsid w:val="00502D39"/>
    <w:rsid w:val="00502D76"/>
    <w:rsid w:val="00503A7D"/>
    <w:rsid w:val="00504DB3"/>
    <w:rsid w:val="00504EE8"/>
    <w:rsid w:val="0050574C"/>
    <w:rsid w:val="005060D6"/>
    <w:rsid w:val="005124C8"/>
    <w:rsid w:val="00512640"/>
    <w:rsid w:val="00512C65"/>
    <w:rsid w:val="005133C5"/>
    <w:rsid w:val="005140D5"/>
    <w:rsid w:val="00514CF9"/>
    <w:rsid w:val="00515A14"/>
    <w:rsid w:val="00516F02"/>
    <w:rsid w:val="00520D23"/>
    <w:rsid w:val="00524DCA"/>
    <w:rsid w:val="0052633E"/>
    <w:rsid w:val="00526995"/>
    <w:rsid w:val="00527940"/>
    <w:rsid w:val="005332EE"/>
    <w:rsid w:val="00533656"/>
    <w:rsid w:val="00534EBF"/>
    <w:rsid w:val="005363E6"/>
    <w:rsid w:val="0053645B"/>
    <w:rsid w:val="0053675A"/>
    <w:rsid w:val="005369FF"/>
    <w:rsid w:val="005372F0"/>
    <w:rsid w:val="005376CE"/>
    <w:rsid w:val="00537FA1"/>
    <w:rsid w:val="00540BC7"/>
    <w:rsid w:val="00543B50"/>
    <w:rsid w:val="0054505A"/>
    <w:rsid w:val="005450E5"/>
    <w:rsid w:val="00545EA8"/>
    <w:rsid w:val="00546CC8"/>
    <w:rsid w:val="00550499"/>
    <w:rsid w:val="00550FCC"/>
    <w:rsid w:val="00553242"/>
    <w:rsid w:val="00553879"/>
    <w:rsid w:val="005547B2"/>
    <w:rsid w:val="00554946"/>
    <w:rsid w:val="0055501F"/>
    <w:rsid w:val="00557C96"/>
    <w:rsid w:val="0056035D"/>
    <w:rsid w:val="00560CF8"/>
    <w:rsid w:val="005614E1"/>
    <w:rsid w:val="005621D4"/>
    <w:rsid w:val="00570426"/>
    <w:rsid w:val="00572DB4"/>
    <w:rsid w:val="00573B0C"/>
    <w:rsid w:val="00575819"/>
    <w:rsid w:val="005759A3"/>
    <w:rsid w:val="00575E56"/>
    <w:rsid w:val="00577576"/>
    <w:rsid w:val="0058174E"/>
    <w:rsid w:val="005820BE"/>
    <w:rsid w:val="00583803"/>
    <w:rsid w:val="0058384E"/>
    <w:rsid w:val="00583C7C"/>
    <w:rsid w:val="00583D25"/>
    <w:rsid w:val="00584674"/>
    <w:rsid w:val="00586127"/>
    <w:rsid w:val="00586E90"/>
    <w:rsid w:val="00587FD3"/>
    <w:rsid w:val="0059011C"/>
    <w:rsid w:val="00591448"/>
    <w:rsid w:val="00593302"/>
    <w:rsid w:val="00595B86"/>
    <w:rsid w:val="00597C28"/>
    <w:rsid w:val="005A0B89"/>
    <w:rsid w:val="005A28CE"/>
    <w:rsid w:val="005A3C6C"/>
    <w:rsid w:val="005A4086"/>
    <w:rsid w:val="005A40D3"/>
    <w:rsid w:val="005A5480"/>
    <w:rsid w:val="005A5EAE"/>
    <w:rsid w:val="005A7474"/>
    <w:rsid w:val="005B0023"/>
    <w:rsid w:val="005B0BF5"/>
    <w:rsid w:val="005B0F7F"/>
    <w:rsid w:val="005B341F"/>
    <w:rsid w:val="005C39E2"/>
    <w:rsid w:val="005C4AF8"/>
    <w:rsid w:val="005C4C9F"/>
    <w:rsid w:val="005C4CC0"/>
    <w:rsid w:val="005C57A7"/>
    <w:rsid w:val="005C6E80"/>
    <w:rsid w:val="005C73A4"/>
    <w:rsid w:val="005D0362"/>
    <w:rsid w:val="005D050A"/>
    <w:rsid w:val="005D07A4"/>
    <w:rsid w:val="005D1FE2"/>
    <w:rsid w:val="005D2B95"/>
    <w:rsid w:val="005D3166"/>
    <w:rsid w:val="005D36DB"/>
    <w:rsid w:val="005D428A"/>
    <w:rsid w:val="005D6362"/>
    <w:rsid w:val="005D6A8A"/>
    <w:rsid w:val="005D6EA9"/>
    <w:rsid w:val="005D76D8"/>
    <w:rsid w:val="005E0AB8"/>
    <w:rsid w:val="005E2A4E"/>
    <w:rsid w:val="005E3195"/>
    <w:rsid w:val="005E38EE"/>
    <w:rsid w:val="005E3AB9"/>
    <w:rsid w:val="005E3E52"/>
    <w:rsid w:val="005E4C0C"/>
    <w:rsid w:val="005E563F"/>
    <w:rsid w:val="005E69BB"/>
    <w:rsid w:val="005E6BCF"/>
    <w:rsid w:val="005E778B"/>
    <w:rsid w:val="005F014A"/>
    <w:rsid w:val="005F044D"/>
    <w:rsid w:val="005F1E7E"/>
    <w:rsid w:val="005F35D7"/>
    <w:rsid w:val="005F3F97"/>
    <w:rsid w:val="005F4927"/>
    <w:rsid w:val="005F5241"/>
    <w:rsid w:val="005F59E3"/>
    <w:rsid w:val="005F61B6"/>
    <w:rsid w:val="005F67E7"/>
    <w:rsid w:val="005F6C02"/>
    <w:rsid w:val="005F785D"/>
    <w:rsid w:val="005F7B48"/>
    <w:rsid w:val="00602822"/>
    <w:rsid w:val="00602B50"/>
    <w:rsid w:val="006039BB"/>
    <w:rsid w:val="00604D15"/>
    <w:rsid w:val="00604DFA"/>
    <w:rsid w:val="00605622"/>
    <w:rsid w:val="00606192"/>
    <w:rsid w:val="00606C5A"/>
    <w:rsid w:val="00606E31"/>
    <w:rsid w:val="006077AF"/>
    <w:rsid w:val="0061039D"/>
    <w:rsid w:val="00612296"/>
    <w:rsid w:val="00612D74"/>
    <w:rsid w:val="0061304B"/>
    <w:rsid w:val="00614B05"/>
    <w:rsid w:val="00614B95"/>
    <w:rsid w:val="00617AE7"/>
    <w:rsid w:val="00621C67"/>
    <w:rsid w:val="00622A33"/>
    <w:rsid w:val="00625B87"/>
    <w:rsid w:val="006263AA"/>
    <w:rsid w:val="0062672D"/>
    <w:rsid w:val="00630AC3"/>
    <w:rsid w:val="006313D6"/>
    <w:rsid w:val="00632647"/>
    <w:rsid w:val="00633230"/>
    <w:rsid w:val="00640B46"/>
    <w:rsid w:val="00641367"/>
    <w:rsid w:val="0064191C"/>
    <w:rsid w:val="00641BA7"/>
    <w:rsid w:val="00641D8F"/>
    <w:rsid w:val="006425FF"/>
    <w:rsid w:val="00643F73"/>
    <w:rsid w:val="006452D7"/>
    <w:rsid w:val="00647153"/>
    <w:rsid w:val="00647363"/>
    <w:rsid w:val="0064766E"/>
    <w:rsid w:val="006476DC"/>
    <w:rsid w:val="006527C9"/>
    <w:rsid w:val="00653643"/>
    <w:rsid w:val="00660219"/>
    <w:rsid w:val="00660D6D"/>
    <w:rsid w:val="0066181D"/>
    <w:rsid w:val="00661A8A"/>
    <w:rsid w:val="00661F35"/>
    <w:rsid w:val="00664F88"/>
    <w:rsid w:val="00665938"/>
    <w:rsid w:val="00665E0D"/>
    <w:rsid w:val="00666DAE"/>
    <w:rsid w:val="006673F6"/>
    <w:rsid w:val="00667E48"/>
    <w:rsid w:val="0067171C"/>
    <w:rsid w:val="00671798"/>
    <w:rsid w:val="00672DF3"/>
    <w:rsid w:val="006730CC"/>
    <w:rsid w:val="00673256"/>
    <w:rsid w:val="00673D35"/>
    <w:rsid w:val="006752CE"/>
    <w:rsid w:val="00676393"/>
    <w:rsid w:val="00676CAD"/>
    <w:rsid w:val="0067751F"/>
    <w:rsid w:val="00677A3C"/>
    <w:rsid w:val="006801F5"/>
    <w:rsid w:val="006825A9"/>
    <w:rsid w:val="006861B6"/>
    <w:rsid w:val="006870A7"/>
    <w:rsid w:val="006901F9"/>
    <w:rsid w:val="00690A17"/>
    <w:rsid w:val="00691F06"/>
    <w:rsid w:val="006923B9"/>
    <w:rsid w:val="0069364E"/>
    <w:rsid w:val="00693D72"/>
    <w:rsid w:val="00693EF3"/>
    <w:rsid w:val="006942A0"/>
    <w:rsid w:val="00695651"/>
    <w:rsid w:val="00696052"/>
    <w:rsid w:val="00696130"/>
    <w:rsid w:val="0069693A"/>
    <w:rsid w:val="00696D94"/>
    <w:rsid w:val="006971F5"/>
    <w:rsid w:val="00697C4D"/>
    <w:rsid w:val="006A138A"/>
    <w:rsid w:val="006A3786"/>
    <w:rsid w:val="006A4E6F"/>
    <w:rsid w:val="006A5726"/>
    <w:rsid w:val="006A6DBB"/>
    <w:rsid w:val="006B0976"/>
    <w:rsid w:val="006B2634"/>
    <w:rsid w:val="006B282C"/>
    <w:rsid w:val="006B2E71"/>
    <w:rsid w:val="006B3B0E"/>
    <w:rsid w:val="006B40CE"/>
    <w:rsid w:val="006B5551"/>
    <w:rsid w:val="006B5EDF"/>
    <w:rsid w:val="006B6C3E"/>
    <w:rsid w:val="006C06C4"/>
    <w:rsid w:val="006C1041"/>
    <w:rsid w:val="006C1F5C"/>
    <w:rsid w:val="006C309C"/>
    <w:rsid w:val="006C5D89"/>
    <w:rsid w:val="006D24F3"/>
    <w:rsid w:val="006D44CF"/>
    <w:rsid w:val="006D482A"/>
    <w:rsid w:val="006D5352"/>
    <w:rsid w:val="006D597D"/>
    <w:rsid w:val="006E05E2"/>
    <w:rsid w:val="006E38F3"/>
    <w:rsid w:val="006E4940"/>
    <w:rsid w:val="006E7E1D"/>
    <w:rsid w:val="006F166D"/>
    <w:rsid w:val="006F1884"/>
    <w:rsid w:val="006F352D"/>
    <w:rsid w:val="006F45C2"/>
    <w:rsid w:val="006F64BD"/>
    <w:rsid w:val="006F6EEC"/>
    <w:rsid w:val="006F73A2"/>
    <w:rsid w:val="00700D12"/>
    <w:rsid w:val="007012B7"/>
    <w:rsid w:val="007027AA"/>
    <w:rsid w:val="007037D0"/>
    <w:rsid w:val="0070425E"/>
    <w:rsid w:val="00704891"/>
    <w:rsid w:val="0070625A"/>
    <w:rsid w:val="00707847"/>
    <w:rsid w:val="00710379"/>
    <w:rsid w:val="00711455"/>
    <w:rsid w:val="00711B65"/>
    <w:rsid w:val="00712678"/>
    <w:rsid w:val="00713A5A"/>
    <w:rsid w:val="00715976"/>
    <w:rsid w:val="00716894"/>
    <w:rsid w:val="00717CB9"/>
    <w:rsid w:val="00720DD9"/>
    <w:rsid w:val="00721290"/>
    <w:rsid w:val="00722EB8"/>
    <w:rsid w:val="00724720"/>
    <w:rsid w:val="00726071"/>
    <w:rsid w:val="0072623F"/>
    <w:rsid w:val="00730312"/>
    <w:rsid w:val="0073166C"/>
    <w:rsid w:val="00732F69"/>
    <w:rsid w:val="00734B07"/>
    <w:rsid w:val="00735667"/>
    <w:rsid w:val="00735D38"/>
    <w:rsid w:val="007363BB"/>
    <w:rsid w:val="007402A5"/>
    <w:rsid w:val="0074053E"/>
    <w:rsid w:val="00740F81"/>
    <w:rsid w:val="00741D81"/>
    <w:rsid w:val="007434D0"/>
    <w:rsid w:val="007438FD"/>
    <w:rsid w:val="00745818"/>
    <w:rsid w:val="007474F6"/>
    <w:rsid w:val="0075191E"/>
    <w:rsid w:val="00751DDE"/>
    <w:rsid w:val="007527C0"/>
    <w:rsid w:val="00754FEE"/>
    <w:rsid w:val="007568BB"/>
    <w:rsid w:val="00757D83"/>
    <w:rsid w:val="007632DE"/>
    <w:rsid w:val="007636A5"/>
    <w:rsid w:val="007652EB"/>
    <w:rsid w:val="00765365"/>
    <w:rsid w:val="00767028"/>
    <w:rsid w:val="00770C77"/>
    <w:rsid w:val="00771036"/>
    <w:rsid w:val="007733AB"/>
    <w:rsid w:val="00773E0A"/>
    <w:rsid w:val="007742A6"/>
    <w:rsid w:val="007748E2"/>
    <w:rsid w:val="00780678"/>
    <w:rsid w:val="00781506"/>
    <w:rsid w:val="00782E4D"/>
    <w:rsid w:val="007840DA"/>
    <w:rsid w:val="007845F1"/>
    <w:rsid w:val="007855F9"/>
    <w:rsid w:val="007872DE"/>
    <w:rsid w:val="00790BA6"/>
    <w:rsid w:val="007919E0"/>
    <w:rsid w:val="00791A09"/>
    <w:rsid w:val="00792046"/>
    <w:rsid w:val="00794050"/>
    <w:rsid w:val="007942AD"/>
    <w:rsid w:val="007945F4"/>
    <w:rsid w:val="00795418"/>
    <w:rsid w:val="0079603B"/>
    <w:rsid w:val="0079669B"/>
    <w:rsid w:val="00796DBF"/>
    <w:rsid w:val="00797007"/>
    <w:rsid w:val="0079758D"/>
    <w:rsid w:val="007A0E74"/>
    <w:rsid w:val="007A20DE"/>
    <w:rsid w:val="007A304B"/>
    <w:rsid w:val="007A36FD"/>
    <w:rsid w:val="007A406C"/>
    <w:rsid w:val="007A40E1"/>
    <w:rsid w:val="007A5368"/>
    <w:rsid w:val="007A7358"/>
    <w:rsid w:val="007A791B"/>
    <w:rsid w:val="007A7BC6"/>
    <w:rsid w:val="007B0E77"/>
    <w:rsid w:val="007B10D5"/>
    <w:rsid w:val="007B4008"/>
    <w:rsid w:val="007B5713"/>
    <w:rsid w:val="007B5E1D"/>
    <w:rsid w:val="007B618E"/>
    <w:rsid w:val="007B7789"/>
    <w:rsid w:val="007C1F89"/>
    <w:rsid w:val="007C24DA"/>
    <w:rsid w:val="007C2C94"/>
    <w:rsid w:val="007C5E46"/>
    <w:rsid w:val="007C5FD5"/>
    <w:rsid w:val="007D09C6"/>
    <w:rsid w:val="007D19C2"/>
    <w:rsid w:val="007D24C4"/>
    <w:rsid w:val="007D390E"/>
    <w:rsid w:val="007D4CCF"/>
    <w:rsid w:val="007D5958"/>
    <w:rsid w:val="007D7EBA"/>
    <w:rsid w:val="007E01CF"/>
    <w:rsid w:val="007E0F64"/>
    <w:rsid w:val="007E159B"/>
    <w:rsid w:val="007E1D70"/>
    <w:rsid w:val="007E249A"/>
    <w:rsid w:val="007E2EE2"/>
    <w:rsid w:val="007E33CB"/>
    <w:rsid w:val="007E3F5B"/>
    <w:rsid w:val="007E51C6"/>
    <w:rsid w:val="007E72CE"/>
    <w:rsid w:val="007E7DBD"/>
    <w:rsid w:val="007F08ED"/>
    <w:rsid w:val="007F10B5"/>
    <w:rsid w:val="007F12EB"/>
    <w:rsid w:val="007F313D"/>
    <w:rsid w:val="00800042"/>
    <w:rsid w:val="00800590"/>
    <w:rsid w:val="00800DE0"/>
    <w:rsid w:val="00802128"/>
    <w:rsid w:val="008024AB"/>
    <w:rsid w:val="008024BC"/>
    <w:rsid w:val="008046A0"/>
    <w:rsid w:val="00806056"/>
    <w:rsid w:val="008063F9"/>
    <w:rsid w:val="00806AE9"/>
    <w:rsid w:val="00807561"/>
    <w:rsid w:val="008127C6"/>
    <w:rsid w:val="00812810"/>
    <w:rsid w:val="0081328A"/>
    <w:rsid w:val="00813BA2"/>
    <w:rsid w:val="00813DA3"/>
    <w:rsid w:val="00815C2E"/>
    <w:rsid w:val="0081613C"/>
    <w:rsid w:val="00820B18"/>
    <w:rsid w:val="00821ACB"/>
    <w:rsid w:val="00822C19"/>
    <w:rsid w:val="00823C94"/>
    <w:rsid w:val="008259A2"/>
    <w:rsid w:val="00826D5C"/>
    <w:rsid w:val="00827079"/>
    <w:rsid w:val="0082760A"/>
    <w:rsid w:val="00830890"/>
    <w:rsid w:val="00830A56"/>
    <w:rsid w:val="00830DE2"/>
    <w:rsid w:val="0083177D"/>
    <w:rsid w:val="00832291"/>
    <w:rsid w:val="008325B3"/>
    <w:rsid w:val="00833427"/>
    <w:rsid w:val="00834792"/>
    <w:rsid w:val="00836C98"/>
    <w:rsid w:val="00836E0F"/>
    <w:rsid w:val="00840104"/>
    <w:rsid w:val="00840659"/>
    <w:rsid w:val="008431C0"/>
    <w:rsid w:val="008434E6"/>
    <w:rsid w:val="008437C0"/>
    <w:rsid w:val="00843BC2"/>
    <w:rsid w:val="00844F49"/>
    <w:rsid w:val="00845EEF"/>
    <w:rsid w:val="0084780F"/>
    <w:rsid w:val="008500EA"/>
    <w:rsid w:val="00850FD1"/>
    <w:rsid w:val="00851811"/>
    <w:rsid w:val="008524C2"/>
    <w:rsid w:val="00852B08"/>
    <w:rsid w:val="00853215"/>
    <w:rsid w:val="00854905"/>
    <w:rsid w:val="00854F91"/>
    <w:rsid w:val="00855ED7"/>
    <w:rsid w:val="00856767"/>
    <w:rsid w:val="0085703E"/>
    <w:rsid w:val="0086013A"/>
    <w:rsid w:val="0086142F"/>
    <w:rsid w:val="0086154A"/>
    <w:rsid w:val="00861E48"/>
    <w:rsid w:val="00863715"/>
    <w:rsid w:val="00863CE6"/>
    <w:rsid w:val="0086544B"/>
    <w:rsid w:val="008660B0"/>
    <w:rsid w:val="00866776"/>
    <w:rsid w:val="00866BAC"/>
    <w:rsid w:val="00867497"/>
    <w:rsid w:val="0087022D"/>
    <w:rsid w:val="00872075"/>
    <w:rsid w:val="008755E6"/>
    <w:rsid w:val="00875D88"/>
    <w:rsid w:val="0087744E"/>
    <w:rsid w:val="00877D4F"/>
    <w:rsid w:val="00877EC4"/>
    <w:rsid w:val="00877FFE"/>
    <w:rsid w:val="00880558"/>
    <w:rsid w:val="00881384"/>
    <w:rsid w:val="00881E17"/>
    <w:rsid w:val="008837F8"/>
    <w:rsid w:val="00883E44"/>
    <w:rsid w:val="00885430"/>
    <w:rsid w:val="008859EA"/>
    <w:rsid w:val="00887887"/>
    <w:rsid w:val="008901EB"/>
    <w:rsid w:val="0089172A"/>
    <w:rsid w:val="008923CA"/>
    <w:rsid w:val="008927E7"/>
    <w:rsid w:val="0089330C"/>
    <w:rsid w:val="008937CA"/>
    <w:rsid w:val="00893D6C"/>
    <w:rsid w:val="00894812"/>
    <w:rsid w:val="00895399"/>
    <w:rsid w:val="008959D7"/>
    <w:rsid w:val="00896575"/>
    <w:rsid w:val="00896D80"/>
    <w:rsid w:val="008A4504"/>
    <w:rsid w:val="008A4A12"/>
    <w:rsid w:val="008A7433"/>
    <w:rsid w:val="008B0C8C"/>
    <w:rsid w:val="008B252B"/>
    <w:rsid w:val="008B3C2A"/>
    <w:rsid w:val="008B4152"/>
    <w:rsid w:val="008B4BA9"/>
    <w:rsid w:val="008B5518"/>
    <w:rsid w:val="008B6146"/>
    <w:rsid w:val="008B696F"/>
    <w:rsid w:val="008B74EF"/>
    <w:rsid w:val="008C1F71"/>
    <w:rsid w:val="008C535D"/>
    <w:rsid w:val="008C66AA"/>
    <w:rsid w:val="008C6FE1"/>
    <w:rsid w:val="008C7203"/>
    <w:rsid w:val="008C7740"/>
    <w:rsid w:val="008C7C09"/>
    <w:rsid w:val="008C7ECF"/>
    <w:rsid w:val="008D097D"/>
    <w:rsid w:val="008D2425"/>
    <w:rsid w:val="008D25ED"/>
    <w:rsid w:val="008D31D0"/>
    <w:rsid w:val="008D327C"/>
    <w:rsid w:val="008D4064"/>
    <w:rsid w:val="008D64F1"/>
    <w:rsid w:val="008E1432"/>
    <w:rsid w:val="008E184D"/>
    <w:rsid w:val="008E31B8"/>
    <w:rsid w:val="008E4743"/>
    <w:rsid w:val="008E4BCE"/>
    <w:rsid w:val="008E6583"/>
    <w:rsid w:val="008E6773"/>
    <w:rsid w:val="008E6C14"/>
    <w:rsid w:val="008E6CF5"/>
    <w:rsid w:val="008E74B4"/>
    <w:rsid w:val="008F0980"/>
    <w:rsid w:val="008F2FA6"/>
    <w:rsid w:val="008F30DC"/>
    <w:rsid w:val="008F3EC7"/>
    <w:rsid w:val="008F591F"/>
    <w:rsid w:val="008F66D7"/>
    <w:rsid w:val="008F6AF6"/>
    <w:rsid w:val="008F7A16"/>
    <w:rsid w:val="0090078F"/>
    <w:rsid w:val="00901839"/>
    <w:rsid w:val="0090186F"/>
    <w:rsid w:val="0090193B"/>
    <w:rsid w:val="00901C8B"/>
    <w:rsid w:val="009020CE"/>
    <w:rsid w:val="00902657"/>
    <w:rsid w:val="00902F63"/>
    <w:rsid w:val="00904041"/>
    <w:rsid w:val="0090541F"/>
    <w:rsid w:val="009058C9"/>
    <w:rsid w:val="00907695"/>
    <w:rsid w:val="00910528"/>
    <w:rsid w:val="00910B44"/>
    <w:rsid w:val="009121AA"/>
    <w:rsid w:val="00912A2F"/>
    <w:rsid w:val="00913500"/>
    <w:rsid w:val="00915792"/>
    <w:rsid w:val="00915E77"/>
    <w:rsid w:val="00916F40"/>
    <w:rsid w:val="00921170"/>
    <w:rsid w:val="009237CE"/>
    <w:rsid w:val="00923D81"/>
    <w:rsid w:val="00926868"/>
    <w:rsid w:val="0092767B"/>
    <w:rsid w:val="00927DFE"/>
    <w:rsid w:val="00930414"/>
    <w:rsid w:val="00930491"/>
    <w:rsid w:val="009320BD"/>
    <w:rsid w:val="009331F6"/>
    <w:rsid w:val="00937F71"/>
    <w:rsid w:val="00940163"/>
    <w:rsid w:val="00940299"/>
    <w:rsid w:val="00940518"/>
    <w:rsid w:val="00942BED"/>
    <w:rsid w:val="00942F09"/>
    <w:rsid w:val="00942F5A"/>
    <w:rsid w:val="00943C9F"/>
    <w:rsid w:val="00944ACC"/>
    <w:rsid w:val="0094585A"/>
    <w:rsid w:val="00947ECC"/>
    <w:rsid w:val="009505DB"/>
    <w:rsid w:val="009522E7"/>
    <w:rsid w:val="00952B31"/>
    <w:rsid w:val="00955030"/>
    <w:rsid w:val="009554BB"/>
    <w:rsid w:val="00956527"/>
    <w:rsid w:val="00957651"/>
    <w:rsid w:val="00960554"/>
    <w:rsid w:val="009606D1"/>
    <w:rsid w:val="0096307D"/>
    <w:rsid w:val="0096462E"/>
    <w:rsid w:val="009651E8"/>
    <w:rsid w:val="00966118"/>
    <w:rsid w:val="00971255"/>
    <w:rsid w:val="009715C4"/>
    <w:rsid w:val="009719AB"/>
    <w:rsid w:val="009737F8"/>
    <w:rsid w:val="009755E7"/>
    <w:rsid w:val="00976294"/>
    <w:rsid w:val="00976357"/>
    <w:rsid w:val="009763E8"/>
    <w:rsid w:val="009818F8"/>
    <w:rsid w:val="00981F7C"/>
    <w:rsid w:val="00982713"/>
    <w:rsid w:val="00982FF2"/>
    <w:rsid w:val="00984E18"/>
    <w:rsid w:val="00985A0C"/>
    <w:rsid w:val="00986360"/>
    <w:rsid w:val="009867AA"/>
    <w:rsid w:val="00986837"/>
    <w:rsid w:val="00986CEA"/>
    <w:rsid w:val="0099120D"/>
    <w:rsid w:val="009930D3"/>
    <w:rsid w:val="00995D0E"/>
    <w:rsid w:val="00996352"/>
    <w:rsid w:val="0099744E"/>
    <w:rsid w:val="00997959"/>
    <w:rsid w:val="00997F58"/>
    <w:rsid w:val="009A0CCF"/>
    <w:rsid w:val="009A1B06"/>
    <w:rsid w:val="009A1BAE"/>
    <w:rsid w:val="009A33DC"/>
    <w:rsid w:val="009A3A34"/>
    <w:rsid w:val="009A4963"/>
    <w:rsid w:val="009A5D5F"/>
    <w:rsid w:val="009A6078"/>
    <w:rsid w:val="009A7128"/>
    <w:rsid w:val="009A7738"/>
    <w:rsid w:val="009B074F"/>
    <w:rsid w:val="009B11BA"/>
    <w:rsid w:val="009B264F"/>
    <w:rsid w:val="009B3724"/>
    <w:rsid w:val="009B37D4"/>
    <w:rsid w:val="009B3B78"/>
    <w:rsid w:val="009B459C"/>
    <w:rsid w:val="009B4AE2"/>
    <w:rsid w:val="009B4EC0"/>
    <w:rsid w:val="009B5A77"/>
    <w:rsid w:val="009B712E"/>
    <w:rsid w:val="009C12C6"/>
    <w:rsid w:val="009C26E8"/>
    <w:rsid w:val="009C2E9A"/>
    <w:rsid w:val="009C7FE3"/>
    <w:rsid w:val="009D0E3B"/>
    <w:rsid w:val="009D16A7"/>
    <w:rsid w:val="009D26F2"/>
    <w:rsid w:val="009D2A9F"/>
    <w:rsid w:val="009D385B"/>
    <w:rsid w:val="009D3BCD"/>
    <w:rsid w:val="009D613F"/>
    <w:rsid w:val="009D6CC3"/>
    <w:rsid w:val="009D79EB"/>
    <w:rsid w:val="009E2A36"/>
    <w:rsid w:val="009E40DF"/>
    <w:rsid w:val="009E4FD7"/>
    <w:rsid w:val="009E4FDE"/>
    <w:rsid w:val="009E6A28"/>
    <w:rsid w:val="009F152C"/>
    <w:rsid w:val="009F1F3E"/>
    <w:rsid w:val="009F266B"/>
    <w:rsid w:val="009F3264"/>
    <w:rsid w:val="009F35EE"/>
    <w:rsid w:val="009F3775"/>
    <w:rsid w:val="009F5039"/>
    <w:rsid w:val="009F5784"/>
    <w:rsid w:val="009F5B47"/>
    <w:rsid w:val="009F6324"/>
    <w:rsid w:val="009F7E46"/>
    <w:rsid w:val="00A00EEC"/>
    <w:rsid w:val="00A01955"/>
    <w:rsid w:val="00A02B79"/>
    <w:rsid w:val="00A04DE1"/>
    <w:rsid w:val="00A0612C"/>
    <w:rsid w:val="00A0663A"/>
    <w:rsid w:val="00A07DB9"/>
    <w:rsid w:val="00A1000F"/>
    <w:rsid w:val="00A134BF"/>
    <w:rsid w:val="00A15CB8"/>
    <w:rsid w:val="00A15FF4"/>
    <w:rsid w:val="00A16124"/>
    <w:rsid w:val="00A169A4"/>
    <w:rsid w:val="00A200BF"/>
    <w:rsid w:val="00A21920"/>
    <w:rsid w:val="00A232D6"/>
    <w:rsid w:val="00A236CD"/>
    <w:rsid w:val="00A23DDA"/>
    <w:rsid w:val="00A24059"/>
    <w:rsid w:val="00A24235"/>
    <w:rsid w:val="00A26B81"/>
    <w:rsid w:val="00A27123"/>
    <w:rsid w:val="00A27CB6"/>
    <w:rsid w:val="00A31168"/>
    <w:rsid w:val="00A3252D"/>
    <w:rsid w:val="00A33EFE"/>
    <w:rsid w:val="00A3658A"/>
    <w:rsid w:val="00A37553"/>
    <w:rsid w:val="00A37C20"/>
    <w:rsid w:val="00A40A3C"/>
    <w:rsid w:val="00A40D95"/>
    <w:rsid w:val="00A4139E"/>
    <w:rsid w:val="00A41C42"/>
    <w:rsid w:val="00A42E96"/>
    <w:rsid w:val="00A43DDD"/>
    <w:rsid w:val="00A44080"/>
    <w:rsid w:val="00A452E4"/>
    <w:rsid w:val="00A45C56"/>
    <w:rsid w:val="00A461BF"/>
    <w:rsid w:val="00A47FE3"/>
    <w:rsid w:val="00A50A33"/>
    <w:rsid w:val="00A51A55"/>
    <w:rsid w:val="00A5340B"/>
    <w:rsid w:val="00A5646F"/>
    <w:rsid w:val="00A57E12"/>
    <w:rsid w:val="00A6050F"/>
    <w:rsid w:val="00A606D7"/>
    <w:rsid w:val="00A61311"/>
    <w:rsid w:val="00A626EF"/>
    <w:rsid w:val="00A63459"/>
    <w:rsid w:val="00A6661D"/>
    <w:rsid w:val="00A6679A"/>
    <w:rsid w:val="00A700A7"/>
    <w:rsid w:val="00A705CE"/>
    <w:rsid w:val="00A715EF"/>
    <w:rsid w:val="00A71F1B"/>
    <w:rsid w:val="00A7752F"/>
    <w:rsid w:val="00A777CD"/>
    <w:rsid w:val="00A8126F"/>
    <w:rsid w:val="00A820E2"/>
    <w:rsid w:val="00A828E1"/>
    <w:rsid w:val="00A83316"/>
    <w:rsid w:val="00A855BA"/>
    <w:rsid w:val="00A86D9A"/>
    <w:rsid w:val="00A90911"/>
    <w:rsid w:val="00A91363"/>
    <w:rsid w:val="00A93316"/>
    <w:rsid w:val="00A9349D"/>
    <w:rsid w:val="00A9392E"/>
    <w:rsid w:val="00A95DA3"/>
    <w:rsid w:val="00A96498"/>
    <w:rsid w:val="00A96B4A"/>
    <w:rsid w:val="00A97A09"/>
    <w:rsid w:val="00AA0018"/>
    <w:rsid w:val="00AA0C4B"/>
    <w:rsid w:val="00AA0DCF"/>
    <w:rsid w:val="00AA0EE3"/>
    <w:rsid w:val="00AA18CC"/>
    <w:rsid w:val="00AA33D5"/>
    <w:rsid w:val="00AA6226"/>
    <w:rsid w:val="00AA6493"/>
    <w:rsid w:val="00AA6DEF"/>
    <w:rsid w:val="00AA7189"/>
    <w:rsid w:val="00AA7554"/>
    <w:rsid w:val="00AB006C"/>
    <w:rsid w:val="00AB06B3"/>
    <w:rsid w:val="00AB213D"/>
    <w:rsid w:val="00AB3981"/>
    <w:rsid w:val="00AB3D06"/>
    <w:rsid w:val="00AB5CE8"/>
    <w:rsid w:val="00AB6047"/>
    <w:rsid w:val="00AB7251"/>
    <w:rsid w:val="00AB79FA"/>
    <w:rsid w:val="00AC0D60"/>
    <w:rsid w:val="00AC13B9"/>
    <w:rsid w:val="00AC1BA2"/>
    <w:rsid w:val="00AC2775"/>
    <w:rsid w:val="00AC2AD2"/>
    <w:rsid w:val="00AC2E35"/>
    <w:rsid w:val="00AC3043"/>
    <w:rsid w:val="00AC3F61"/>
    <w:rsid w:val="00AC4226"/>
    <w:rsid w:val="00AC4BE7"/>
    <w:rsid w:val="00AC5B67"/>
    <w:rsid w:val="00AC5C6F"/>
    <w:rsid w:val="00AC7699"/>
    <w:rsid w:val="00AC7F78"/>
    <w:rsid w:val="00AD1B2B"/>
    <w:rsid w:val="00AD300B"/>
    <w:rsid w:val="00AD400E"/>
    <w:rsid w:val="00AD5E4D"/>
    <w:rsid w:val="00AD69FA"/>
    <w:rsid w:val="00AE1EC5"/>
    <w:rsid w:val="00AE268C"/>
    <w:rsid w:val="00AE3521"/>
    <w:rsid w:val="00AE4723"/>
    <w:rsid w:val="00AE60EC"/>
    <w:rsid w:val="00AE6A3F"/>
    <w:rsid w:val="00AE6BD5"/>
    <w:rsid w:val="00AE7881"/>
    <w:rsid w:val="00AF0D04"/>
    <w:rsid w:val="00AF4FEF"/>
    <w:rsid w:val="00AF75D6"/>
    <w:rsid w:val="00B01419"/>
    <w:rsid w:val="00B02155"/>
    <w:rsid w:val="00B02520"/>
    <w:rsid w:val="00B0664B"/>
    <w:rsid w:val="00B06FC8"/>
    <w:rsid w:val="00B0731A"/>
    <w:rsid w:val="00B0778D"/>
    <w:rsid w:val="00B07886"/>
    <w:rsid w:val="00B10075"/>
    <w:rsid w:val="00B1067E"/>
    <w:rsid w:val="00B10AD6"/>
    <w:rsid w:val="00B110DB"/>
    <w:rsid w:val="00B12CA9"/>
    <w:rsid w:val="00B15261"/>
    <w:rsid w:val="00B16153"/>
    <w:rsid w:val="00B1637A"/>
    <w:rsid w:val="00B16A3B"/>
    <w:rsid w:val="00B170A6"/>
    <w:rsid w:val="00B2044A"/>
    <w:rsid w:val="00B220D2"/>
    <w:rsid w:val="00B2265F"/>
    <w:rsid w:val="00B230DB"/>
    <w:rsid w:val="00B2429C"/>
    <w:rsid w:val="00B26B0C"/>
    <w:rsid w:val="00B26D6E"/>
    <w:rsid w:val="00B307B2"/>
    <w:rsid w:val="00B30A37"/>
    <w:rsid w:val="00B3668F"/>
    <w:rsid w:val="00B37EE9"/>
    <w:rsid w:val="00B41CC1"/>
    <w:rsid w:val="00B442CE"/>
    <w:rsid w:val="00B50390"/>
    <w:rsid w:val="00B51811"/>
    <w:rsid w:val="00B5349C"/>
    <w:rsid w:val="00B53D9A"/>
    <w:rsid w:val="00B5411A"/>
    <w:rsid w:val="00B54F11"/>
    <w:rsid w:val="00B55958"/>
    <w:rsid w:val="00B6085A"/>
    <w:rsid w:val="00B6229A"/>
    <w:rsid w:val="00B64625"/>
    <w:rsid w:val="00B64D71"/>
    <w:rsid w:val="00B64E17"/>
    <w:rsid w:val="00B65627"/>
    <w:rsid w:val="00B65F7F"/>
    <w:rsid w:val="00B66ABB"/>
    <w:rsid w:val="00B67587"/>
    <w:rsid w:val="00B67616"/>
    <w:rsid w:val="00B703DB"/>
    <w:rsid w:val="00B72116"/>
    <w:rsid w:val="00B77D91"/>
    <w:rsid w:val="00B813F0"/>
    <w:rsid w:val="00B868F4"/>
    <w:rsid w:val="00B900CC"/>
    <w:rsid w:val="00B90664"/>
    <w:rsid w:val="00B9084B"/>
    <w:rsid w:val="00B91DBE"/>
    <w:rsid w:val="00B91FA1"/>
    <w:rsid w:val="00B953C3"/>
    <w:rsid w:val="00B95910"/>
    <w:rsid w:val="00B975A1"/>
    <w:rsid w:val="00BA12DD"/>
    <w:rsid w:val="00BA1AE6"/>
    <w:rsid w:val="00BA1C7A"/>
    <w:rsid w:val="00BA2356"/>
    <w:rsid w:val="00BA26E1"/>
    <w:rsid w:val="00BA29E8"/>
    <w:rsid w:val="00BA436D"/>
    <w:rsid w:val="00BA43C4"/>
    <w:rsid w:val="00BA5D66"/>
    <w:rsid w:val="00BA78C7"/>
    <w:rsid w:val="00BB0F94"/>
    <w:rsid w:val="00BB17E8"/>
    <w:rsid w:val="00BB29E1"/>
    <w:rsid w:val="00BB51A3"/>
    <w:rsid w:val="00BB6776"/>
    <w:rsid w:val="00BC0B68"/>
    <w:rsid w:val="00BC17FC"/>
    <w:rsid w:val="00BC1C25"/>
    <w:rsid w:val="00BC40A2"/>
    <w:rsid w:val="00BC4B98"/>
    <w:rsid w:val="00BC4EAC"/>
    <w:rsid w:val="00BC57AA"/>
    <w:rsid w:val="00BD173F"/>
    <w:rsid w:val="00BD175F"/>
    <w:rsid w:val="00BD34D8"/>
    <w:rsid w:val="00BD5E73"/>
    <w:rsid w:val="00BD6384"/>
    <w:rsid w:val="00BD7941"/>
    <w:rsid w:val="00BE2E7B"/>
    <w:rsid w:val="00BE3B57"/>
    <w:rsid w:val="00BE41BF"/>
    <w:rsid w:val="00BE60E7"/>
    <w:rsid w:val="00BE76C3"/>
    <w:rsid w:val="00BF1DDB"/>
    <w:rsid w:val="00BF30F3"/>
    <w:rsid w:val="00BF475F"/>
    <w:rsid w:val="00BF69C8"/>
    <w:rsid w:val="00BF6A21"/>
    <w:rsid w:val="00BF6AAF"/>
    <w:rsid w:val="00BF7141"/>
    <w:rsid w:val="00BF7148"/>
    <w:rsid w:val="00BF729F"/>
    <w:rsid w:val="00BF7DE9"/>
    <w:rsid w:val="00C00876"/>
    <w:rsid w:val="00C01D35"/>
    <w:rsid w:val="00C02D40"/>
    <w:rsid w:val="00C04A35"/>
    <w:rsid w:val="00C04CAA"/>
    <w:rsid w:val="00C05FA6"/>
    <w:rsid w:val="00C06883"/>
    <w:rsid w:val="00C06FB0"/>
    <w:rsid w:val="00C078AA"/>
    <w:rsid w:val="00C07C4F"/>
    <w:rsid w:val="00C108FA"/>
    <w:rsid w:val="00C10FBE"/>
    <w:rsid w:val="00C12932"/>
    <w:rsid w:val="00C1299E"/>
    <w:rsid w:val="00C12DD0"/>
    <w:rsid w:val="00C1315B"/>
    <w:rsid w:val="00C13902"/>
    <w:rsid w:val="00C13B86"/>
    <w:rsid w:val="00C14FF6"/>
    <w:rsid w:val="00C150B7"/>
    <w:rsid w:val="00C152BD"/>
    <w:rsid w:val="00C15F06"/>
    <w:rsid w:val="00C167C2"/>
    <w:rsid w:val="00C209D5"/>
    <w:rsid w:val="00C20E2F"/>
    <w:rsid w:val="00C21705"/>
    <w:rsid w:val="00C21B84"/>
    <w:rsid w:val="00C223F7"/>
    <w:rsid w:val="00C229C2"/>
    <w:rsid w:val="00C22F73"/>
    <w:rsid w:val="00C231EA"/>
    <w:rsid w:val="00C233B9"/>
    <w:rsid w:val="00C2398D"/>
    <w:rsid w:val="00C23BDA"/>
    <w:rsid w:val="00C23D64"/>
    <w:rsid w:val="00C2496A"/>
    <w:rsid w:val="00C271DA"/>
    <w:rsid w:val="00C27551"/>
    <w:rsid w:val="00C278A4"/>
    <w:rsid w:val="00C30145"/>
    <w:rsid w:val="00C32280"/>
    <w:rsid w:val="00C333D9"/>
    <w:rsid w:val="00C33F12"/>
    <w:rsid w:val="00C34E8B"/>
    <w:rsid w:val="00C35033"/>
    <w:rsid w:val="00C35395"/>
    <w:rsid w:val="00C36233"/>
    <w:rsid w:val="00C3635D"/>
    <w:rsid w:val="00C36C48"/>
    <w:rsid w:val="00C404F0"/>
    <w:rsid w:val="00C406D5"/>
    <w:rsid w:val="00C40EDD"/>
    <w:rsid w:val="00C4133E"/>
    <w:rsid w:val="00C439CC"/>
    <w:rsid w:val="00C4529D"/>
    <w:rsid w:val="00C452A5"/>
    <w:rsid w:val="00C464CD"/>
    <w:rsid w:val="00C4698D"/>
    <w:rsid w:val="00C46B94"/>
    <w:rsid w:val="00C47462"/>
    <w:rsid w:val="00C50565"/>
    <w:rsid w:val="00C52DAC"/>
    <w:rsid w:val="00C5305D"/>
    <w:rsid w:val="00C56124"/>
    <w:rsid w:val="00C5709B"/>
    <w:rsid w:val="00C57DA8"/>
    <w:rsid w:val="00C61756"/>
    <w:rsid w:val="00C61C83"/>
    <w:rsid w:val="00C61F9B"/>
    <w:rsid w:val="00C658EE"/>
    <w:rsid w:val="00C67002"/>
    <w:rsid w:val="00C7013E"/>
    <w:rsid w:val="00C7062D"/>
    <w:rsid w:val="00C709D5"/>
    <w:rsid w:val="00C71EB5"/>
    <w:rsid w:val="00C72939"/>
    <w:rsid w:val="00C72F51"/>
    <w:rsid w:val="00C73E18"/>
    <w:rsid w:val="00C73FB8"/>
    <w:rsid w:val="00C75962"/>
    <w:rsid w:val="00C76142"/>
    <w:rsid w:val="00C769D4"/>
    <w:rsid w:val="00C81366"/>
    <w:rsid w:val="00C8140D"/>
    <w:rsid w:val="00C83D10"/>
    <w:rsid w:val="00C84C79"/>
    <w:rsid w:val="00C84D3F"/>
    <w:rsid w:val="00C8509A"/>
    <w:rsid w:val="00C86789"/>
    <w:rsid w:val="00C876C0"/>
    <w:rsid w:val="00C877EB"/>
    <w:rsid w:val="00C87F64"/>
    <w:rsid w:val="00C87F6B"/>
    <w:rsid w:val="00C9064E"/>
    <w:rsid w:val="00C918FE"/>
    <w:rsid w:val="00C9232F"/>
    <w:rsid w:val="00C9244D"/>
    <w:rsid w:val="00C92E37"/>
    <w:rsid w:val="00C94106"/>
    <w:rsid w:val="00C9443C"/>
    <w:rsid w:val="00C96E4F"/>
    <w:rsid w:val="00CA04CE"/>
    <w:rsid w:val="00CA19CA"/>
    <w:rsid w:val="00CA213B"/>
    <w:rsid w:val="00CA2BF1"/>
    <w:rsid w:val="00CA3155"/>
    <w:rsid w:val="00CA3C5B"/>
    <w:rsid w:val="00CA4EA2"/>
    <w:rsid w:val="00CA540C"/>
    <w:rsid w:val="00CA65B4"/>
    <w:rsid w:val="00CA7700"/>
    <w:rsid w:val="00CB0152"/>
    <w:rsid w:val="00CB56A3"/>
    <w:rsid w:val="00CB56E9"/>
    <w:rsid w:val="00CB66FD"/>
    <w:rsid w:val="00CB7A1A"/>
    <w:rsid w:val="00CC1897"/>
    <w:rsid w:val="00CC18F1"/>
    <w:rsid w:val="00CC2AFD"/>
    <w:rsid w:val="00CC78CF"/>
    <w:rsid w:val="00CD0A20"/>
    <w:rsid w:val="00CD1C25"/>
    <w:rsid w:val="00CD2A70"/>
    <w:rsid w:val="00CD3E8F"/>
    <w:rsid w:val="00CD464C"/>
    <w:rsid w:val="00CD54C0"/>
    <w:rsid w:val="00CD6A7A"/>
    <w:rsid w:val="00CD7CC9"/>
    <w:rsid w:val="00CD7E3C"/>
    <w:rsid w:val="00CD7E74"/>
    <w:rsid w:val="00CE21D7"/>
    <w:rsid w:val="00CE269D"/>
    <w:rsid w:val="00CE4AF2"/>
    <w:rsid w:val="00CE66BF"/>
    <w:rsid w:val="00CE6AAD"/>
    <w:rsid w:val="00CE7738"/>
    <w:rsid w:val="00CE78B3"/>
    <w:rsid w:val="00CE7D7E"/>
    <w:rsid w:val="00CF1561"/>
    <w:rsid w:val="00CF2AC2"/>
    <w:rsid w:val="00D025FB"/>
    <w:rsid w:val="00D05089"/>
    <w:rsid w:val="00D05F43"/>
    <w:rsid w:val="00D06041"/>
    <w:rsid w:val="00D063EF"/>
    <w:rsid w:val="00D06BE1"/>
    <w:rsid w:val="00D06D2B"/>
    <w:rsid w:val="00D0759E"/>
    <w:rsid w:val="00D07FD1"/>
    <w:rsid w:val="00D1028C"/>
    <w:rsid w:val="00D10346"/>
    <w:rsid w:val="00D11205"/>
    <w:rsid w:val="00D11894"/>
    <w:rsid w:val="00D127C1"/>
    <w:rsid w:val="00D13924"/>
    <w:rsid w:val="00D140AF"/>
    <w:rsid w:val="00D14DAC"/>
    <w:rsid w:val="00D16168"/>
    <w:rsid w:val="00D20A1E"/>
    <w:rsid w:val="00D216FF"/>
    <w:rsid w:val="00D21ADA"/>
    <w:rsid w:val="00D22C8A"/>
    <w:rsid w:val="00D24EAF"/>
    <w:rsid w:val="00D2594B"/>
    <w:rsid w:val="00D25C7A"/>
    <w:rsid w:val="00D2618B"/>
    <w:rsid w:val="00D26823"/>
    <w:rsid w:val="00D2761D"/>
    <w:rsid w:val="00D306FB"/>
    <w:rsid w:val="00D30AA6"/>
    <w:rsid w:val="00D323C1"/>
    <w:rsid w:val="00D323F4"/>
    <w:rsid w:val="00D32A65"/>
    <w:rsid w:val="00D35A1E"/>
    <w:rsid w:val="00D364F8"/>
    <w:rsid w:val="00D36EE1"/>
    <w:rsid w:val="00D37489"/>
    <w:rsid w:val="00D3750A"/>
    <w:rsid w:val="00D378FF"/>
    <w:rsid w:val="00D41911"/>
    <w:rsid w:val="00D41C8F"/>
    <w:rsid w:val="00D41E1A"/>
    <w:rsid w:val="00D43203"/>
    <w:rsid w:val="00D43600"/>
    <w:rsid w:val="00D438BD"/>
    <w:rsid w:val="00D4430B"/>
    <w:rsid w:val="00D47180"/>
    <w:rsid w:val="00D529EA"/>
    <w:rsid w:val="00D53846"/>
    <w:rsid w:val="00D5436B"/>
    <w:rsid w:val="00D5492A"/>
    <w:rsid w:val="00D54B2D"/>
    <w:rsid w:val="00D55043"/>
    <w:rsid w:val="00D5693F"/>
    <w:rsid w:val="00D56C5F"/>
    <w:rsid w:val="00D57371"/>
    <w:rsid w:val="00D575DD"/>
    <w:rsid w:val="00D6196F"/>
    <w:rsid w:val="00D62F20"/>
    <w:rsid w:val="00D63816"/>
    <w:rsid w:val="00D6607B"/>
    <w:rsid w:val="00D664D9"/>
    <w:rsid w:val="00D67EE2"/>
    <w:rsid w:val="00D714C4"/>
    <w:rsid w:val="00D73211"/>
    <w:rsid w:val="00D75B09"/>
    <w:rsid w:val="00D75D28"/>
    <w:rsid w:val="00D75EC2"/>
    <w:rsid w:val="00D77852"/>
    <w:rsid w:val="00D80742"/>
    <w:rsid w:val="00D80EB3"/>
    <w:rsid w:val="00D8162F"/>
    <w:rsid w:val="00D82DF4"/>
    <w:rsid w:val="00D835C5"/>
    <w:rsid w:val="00D83B94"/>
    <w:rsid w:val="00D841C8"/>
    <w:rsid w:val="00D85085"/>
    <w:rsid w:val="00D85871"/>
    <w:rsid w:val="00D85956"/>
    <w:rsid w:val="00D85D83"/>
    <w:rsid w:val="00D8607B"/>
    <w:rsid w:val="00D86AAB"/>
    <w:rsid w:val="00D86E47"/>
    <w:rsid w:val="00D87D36"/>
    <w:rsid w:val="00D87F7D"/>
    <w:rsid w:val="00D90E48"/>
    <w:rsid w:val="00D91A11"/>
    <w:rsid w:val="00D927E5"/>
    <w:rsid w:val="00D93F58"/>
    <w:rsid w:val="00D9684C"/>
    <w:rsid w:val="00D977B3"/>
    <w:rsid w:val="00D97F10"/>
    <w:rsid w:val="00DA0DE7"/>
    <w:rsid w:val="00DA331F"/>
    <w:rsid w:val="00DA3465"/>
    <w:rsid w:val="00DA4C15"/>
    <w:rsid w:val="00DA4F5A"/>
    <w:rsid w:val="00DA579E"/>
    <w:rsid w:val="00DB2294"/>
    <w:rsid w:val="00DB27D9"/>
    <w:rsid w:val="00DB2959"/>
    <w:rsid w:val="00DB2C6F"/>
    <w:rsid w:val="00DB2CDE"/>
    <w:rsid w:val="00DB2F19"/>
    <w:rsid w:val="00DB4051"/>
    <w:rsid w:val="00DB4997"/>
    <w:rsid w:val="00DB63BD"/>
    <w:rsid w:val="00DB646B"/>
    <w:rsid w:val="00DB65FD"/>
    <w:rsid w:val="00DB68D7"/>
    <w:rsid w:val="00DB77B8"/>
    <w:rsid w:val="00DB7DA6"/>
    <w:rsid w:val="00DC0221"/>
    <w:rsid w:val="00DC07C9"/>
    <w:rsid w:val="00DC07CC"/>
    <w:rsid w:val="00DC3D29"/>
    <w:rsid w:val="00DC5B24"/>
    <w:rsid w:val="00DC6330"/>
    <w:rsid w:val="00DC63AB"/>
    <w:rsid w:val="00DC68DB"/>
    <w:rsid w:val="00DD1447"/>
    <w:rsid w:val="00DD1B42"/>
    <w:rsid w:val="00DD43B9"/>
    <w:rsid w:val="00DD5220"/>
    <w:rsid w:val="00DD55B2"/>
    <w:rsid w:val="00DD6979"/>
    <w:rsid w:val="00DD69BF"/>
    <w:rsid w:val="00DD7213"/>
    <w:rsid w:val="00DE0548"/>
    <w:rsid w:val="00DE1992"/>
    <w:rsid w:val="00DE223A"/>
    <w:rsid w:val="00DE2964"/>
    <w:rsid w:val="00DE3183"/>
    <w:rsid w:val="00DE3711"/>
    <w:rsid w:val="00DE39B7"/>
    <w:rsid w:val="00DE64FF"/>
    <w:rsid w:val="00DE78CB"/>
    <w:rsid w:val="00DF041C"/>
    <w:rsid w:val="00DF134E"/>
    <w:rsid w:val="00DF163B"/>
    <w:rsid w:val="00DF4287"/>
    <w:rsid w:val="00DF57FF"/>
    <w:rsid w:val="00DF7A7B"/>
    <w:rsid w:val="00E02966"/>
    <w:rsid w:val="00E03601"/>
    <w:rsid w:val="00E03B8E"/>
    <w:rsid w:val="00E042D4"/>
    <w:rsid w:val="00E04D9F"/>
    <w:rsid w:val="00E0564A"/>
    <w:rsid w:val="00E060C0"/>
    <w:rsid w:val="00E07723"/>
    <w:rsid w:val="00E108E6"/>
    <w:rsid w:val="00E11A39"/>
    <w:rsid w:val="00E12D05"/>
    <w:rsid w:val="00E13C91"/>
    <w:rsid w:val="00E147B8"/>
    <w:rsid w:val="00E148FE"/>
    <w:rsid w:val="00E15A33"/>
    <w:rsid w:val="00E23874"/>
    <w:rsid w:val="00E241C6"/>
    <w:rsid w:val="00E24D83"/>
    <w:rsid w:val="00E24E1A"/>
    <w:rsid w:val="00E25244"/>
    <w:rsid w:val="00E2652E"/>
    <w:rsid w:val="00E26E11"/>
    <w:rsid w:val="00E30970"/>
    <w:rsid w:val="00E310DC"/>
    <w:rsid w:val="00E312A2"/>
    <w:rsid w:val="00E31AAF"/>
    <w:rsid w:val="00E327CD"/>
    <w:rsid w:val="00E33DE0"/>
    <w:rsid w:val="00E35371"/>
    <w:rsid w:val="00E426A0"/>
    <w:rsid w:val="00E42C54"/>
    <w:rsid w:val="00E42E04"/>
    <w:rsid w:val="00E459FF"/>
    <w:rsid w:val="00E45AE0"/>
    <w:rsid w:val="00E463FF"/>
    <w:rsid w:val="00E468B0"/>
    <w:rsid w:val="00E47DA1"/>
    <w:rsid w:val="00E51EAA"/>
    <w:rsid w:val="00E520CB"/>
    <w:rsid w:val="00E53463"/>
    <w:rsid w:val="00E53A83"/>
    <w:rsid w:val="00E600AD"/>
    <w:rsid w:val="00E6011D"/>
    <w:rsid w:val="00E60890"/>
    <w:rsid w:val="00E60F31"/>
    <w:rsid w:val="00E61CEB"/>
    <w:rsid w:val="00E63F03"/>
    <w:rsid w:val="00E6716A"/>
    <w:rsid w:val="00E713CD"/>
    <w:rsid w:val="00E71B97"/>
    <w:rsid w:val="00E733C1"/>
    <w:rsid w:val="00E73AC5"/>
    <w:rsid w:val="00E74267"/>
    <w:rsid w:val="00E74E51"/>
    <w:rsid w:val="00E7543B"/>
    <w:rsid w:val="00E7666D"/>
    <w:rsid w:val="00E7787B"/>
    <w:rsid w:val="00E81978"/>
    <w:rsid w:val="00E823CC"/>
    <w:rsid w:val="00E86DCA"/>
    <w:rsid w:val="00E90208"/>
    <w:rsid w:val="00E90365"/>
    <w:rsid w:val="00E90F7E"/>
    <w:rsid w:val="00E9123F"/>
    <w:rsid w:val="00E914CF"/>
    <w:rsid w:val="00E92325"/>
    <w:rsid w:val="00E92E42"/>
    <w:rsid w:val="00E93AC5"/>
    <w:rsid w:val="00E9627E"/>
    <w:rsid w:val="00E97060"/>
    <w:rsid w:val="00E97514"/>
    <w:rsid w:val="00E97B20"/>
    <w:rsid w:val="00EA0B0F"/>
    <w:rsid w:val="00EA2445"/>
    <w:rsid w:val="00EA2552"/>
    <w:rsid w:val="00EA33E0"/>
    <w:rsid w:val="00EA3CFC"/>
    <w:rsid w:val="00EA432C"/>
    <w:rsid w:val="00EA451E"/>
    <w:rsid w:val="00EA4C7C"/>
    <w:rsid w:val="00EA58B6"/>
    <w:rsid w:val="00EA6BBF"/>
    <w:rsid w:val="00EA7F78"/>
    <w:rsid w:val="00EB0183"/>
    <w:rsid w:val="00EB0F56"/>
    <w:rsid w:val="00EB12AF"/>
    <w:rsid w:val="00EB1F14"/>
    <w:rsid w:val="00EB3757"/>
    <w:rsid w:val="00EB56AA"/>
    <w:rsid w:val="00EB56E0"/>
    <w:rsid w:val="00EC07A1"/>
    <w:rsid w:val="00EC1707"/>
    <w:rsid w:val="00EC2132"/>
    <w:rsid w:val="00EC2223"/>
    <w:rsid w:val="00EC3461"/>
    <w:rsid w:val="00EC416D"/>
    <w:rsid w:val="00EC46A1"/>
    <w:rsid w:val="00EC644E"/>
    <w:rsid w:val="00EC6833"/>
    <w:rsid w:val="00EC7D21"/>
    <w:rsid w:val="00ED1AB8"/>
    <w:rsid w:val="00ED1E0F"/>
    <w:rsid w:val="00ED2555"/>
    <w:rsid w:val="00ED3065"/>
    <w:rsid w:val="00ED46F7"/>
    <w:rsid w:val="00ED4725"/>
    <w:rsid w:val="00ED4C24"/>
    <w:rsid w:val="00ED6083"/>
    <w:rsid w:val="00ED7D81"/>
    <w:rsid w:val="00EE03AC"/>
    <w:rsid w:val="00EE1DD5"/>
    <w:rsid w:val="00EE3C50"/>
    <w:rsid w:val="00EE7394"/>
    <w:rsid w:val="00EF0C4B"/>
    <w:rsid w:val="00EF12DB"/>
    <w:rsid w:val="00EF1F67"/>
    <w:rsid w:val="00EF2A07"/>
    <w:rsid w:val="00EF2D37"/>
    <w:rsid w:val="00EF331A"/>
    <w:rsid w:val="00EF46B8"/>
    <w:rsid w:val="00EF5FC8"/>
    <w:rsid w:val="00EF5FD6"/>
    <w:rsid w:val="00EF6038"/>
    <w:rsid w:val="00EF63CE"/>
    <w:rsid w:val="00EF6C5C"/>
    <w:rsid w:val="00EF72F7"/>
    <w:rsid w:val="00EF7C1F"/>
    <w:rsid w:val="00F01403"/>
    <w:rsid w:val="00F02C4C"/>
    <w:rsid w:val="00F0562D"/>
    <w:rsid w:val="00F06076"/>
    <w:rsid w:val="00F06699"/>
    <w:rsid w:val="00F10A78"/>
    <w:rsid w:val="00F10C3A"/>
    <w:rsid w:val="00F10CCF"/>
    <w:rsid w:val="00F10E44"/>
    <w:rsid w:val="00F11454"/>
    <w:rsid w:val="00F11A11"/>
    <w:rsid w:val="00F13203"/>
    <w:rsid w:val="00F137D3"/>
    <w:rsid w:val="00F13A21"/>
    <w:rsid w:val="00F176B4"/>
    <w:rsid w:val="00F177D0"/>
    <w:rsid w:val="00F17C8C"/>
    <w:rsid w:val="00F20B6D"/>
    <w:rsid w:val="00F217B2"/>
    <w:rsid w:val="00F23418"/>
    <w:rsid w:val="00F23D29"/>
    <w:rsid w:val="00F2463D"/>
    <w:rsid w:val="00F2465F"/>
    <w:rsid w:val="00F31289"/>
    <w:rsid w:val="00F32125"/>
    <w:rsid w:val="00F3250F"/>
    <w:rsid w:val="00F352B6"/>
    <w:rsid w:val="00F35303"/>
    <w:rsid w:val="00F35637"/>
    <w:rsid w:val="00F3599C"/>
    <w:rsid w:val="00F373B7"/>
    <w:rsid w:val="00F379DA"/>
    <w:rsid w:val="00F37C3D"/>
    <w:rsid w:val="00F40408"/>
    <w:rsid w:val="00F4132B"/>
    <w:rsid w:val="00F427EB"/>
    <w:rsid w:val="00F4285B"/>
    <w:rsid w:val="00F42B6F"/>
    <w:rsid w:val="00F43B5A"/>
    <w:rsid w:val="00F43EA7"/>
    <w:rsid w:val="00F44E35"/>
    <w:rsid w:val="00F467FC"/>
    <w:rsid w:val="00F46E32"/>
    <w:rsid w:val="00F47492"/>
    <w:rsid w:val="00F50694"/>
    <w:rsid w:val="00F52126"/>
    <w:rsid w:val="00F52FE9"/>
    <w:rsid w:val="00F545AE"/>
    <w:rsid w:val="00F54A48"/>
    <w:rsid w:val="00F55766"/>
    <w:rsid w:val="00F57D88"/>
    <w:rsid w:val="00F6400A"/>
    <w:rsid w:val="00F664D3"/>
    <w:rsid w:val="00F70828"/>
    <w:rsid w:val="00F70969"/>
    <w:rsid w:val="00F71F48"/>
    <w:rsid w:val="00F739D4"/>
    <w:rsid w:val="00F73B14"/>
    <w:rsid w:val="00F75234"/>
    <w:rsid w:val="00F7642D"/>
    <w:rsid w:val="00F770BD"/>
    <w:rsid w:val="00F77846"/>
    <w:rsid w:val="00F778EC"/>
    <w:rsid w:val="00F80672"/>
    <w:rsid w:val="00F80C1D"/>
    <w:rsid w:val="00F80FD8"/>
    <w:rsid w:val="00F845EF"/>
    <w:rsid w:val="00F86F03"/>
    <w:rsid w:val="00F90245"/>
    <w:rsid w:val="00F90709"/>
    <w:rsid w:val="00F9072D"/>
    <w:rsid w:val="00F91589"/>
    <w:rsid w:val="00F9170D"/>
    <w:rsid w:val="00F93557"/>
    <w:rsid w:val="00F96B7D"/>
    <w:rsid w:val="00F9789D"/>
    <w:rsid w:val="00FA0B52"/>
    <w:rsid w:val="00FA3068"/>
    <w:rsid w:val="00FA4164"/>
    <w:rsid w:val="00FA78C6"/>
    <w:rsid w:val="00FB13BE"/>
    <w:rsid w:val="00FB306F"/>
    <w:rsid w:val="00FB41B3"/>
    <w:rsid w:val="00FB506E"/>
    <w:rsid w:val="00FB600F"/>
    <w:rsid w:val="00FB7007"/>
    <w:rsid w:val="00FB762D"/>
    <w:rsid w:val="00FB784D"/>
    <w:rsid w:val="00FB789E"/>
    <w:rsid w:val="00FB7F8E"/>
    <w:rsid w:val="00FC0125"/>
    <w:rsid w:val="00FC053F"/>
    <w:rsid w:val="00FC0DDC"/>
    <w:rsid w:val="00FC2BE8"/>
    <w:rsid w:val="00FC4979"/>
    <w:rsid w:val="00FC4CBD"/>
    <w:rsid w:val="00FC5363"/>
    <w:rsid w:val="00FC553F"/>
    <w:rsid w:val="00FC5625"/>
    <w:rsid w:val="00FC6630"/>
    <w:rsid w:val="00FC6F0C"/>
    <w:rsid w:val="00FC77A4"/>
    <w:rsid w:val="00FC79B3"/>
    <w:rsid w:val="00FD2916"/>
    <w:rsid w:val="00FD3CF5"/>
    <w:rsid w:val="00FD4B74"/>
    <w:rsid w:val="00FD5126"/>
    <w:rsid w:val="00FE0819"/>
    <w:rsid w:val="00FE0871"/>
    <w:rsid w:val="00FE0D09"/>
    <w:rsid w:val="00FE281B"/>
    <w:rsid w:val="00FE30FE"/>
    <w:rsid w:val="00FE44E8"/>
    <w:rsid w:val="00FE5D6B"/>
    <w:rsid w:val="00FE60E6"/>
    <w:rsid w:val="00FE6749"/>
    <w:rsid w:val="00FE6C09"/>
    <w:rsid w:val="00FE7443"/>
    <w:rsid w:val="00FE74F9"/>
    <w:rsid w:val="00FF0048"/>
    <w:rsid w:val="00FF0994"/>
    <w:rsid w:val="00FF11C9"/>
    <w:rsid w:val="00FF1C9F"/>
    <w:rsid w:val="00FF2EC1"/>
    <w:rsid w:val="00FF430C"/>
    <w:rsid w:val="00FF4CBD"/>
    <w:rsid w:val="00FF5467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F0CDC"/>
  <w15:chartTrackingRefBased/>
  <w15:docId w15:val="{23C7466F-071F-4942-A0B6-CEF72AF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Hyperlink" w:uiPriority="99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7DB"/>
    <w:rPr>
      <w:lang w:val="en-US" w:eastAsia="en-US"/>
    </w:rPr>
  </w:style>
  <w:style w:type="paragraph" w:styleId="Heading1">
    <w:name w:val="heading 1"/>
    <w:aliases w:val="VAM H1"/>
    <w:basedOn w:val="Normal"/>
    <w:next w:val="VAMText"/>
    <w:link w:val="Heading1Char"/>
    <w:qFormat/>
    <w:rsid w:val="00573B0C"/>
    <w:pPr>
      <w:keepNext/>
      <w:numPr>
        <w:numId w:val="1"/>
      </w:numPr>
      <w:spacing w:before="600" w:after="360" w:line="260" w:lineRule="exact"/>
      <w:outlineLvl w:val="0"/>
    </w:pPr>
    <w:rPr>
      <w:rFonts w:ascii="Cambria" w:hAnsi="Cambria"/>
      <w:b/>
      <w:bCs/>
      <w:spacing w:val="4"/>
      <w:kern w:val="32"/>
      <w:sz w:val="36"/>
      <w:szCs w:val="32"/>
      <w:lang w:val="x-none" w:eastAsia="x-none"/>
    </w:rPr>
  </w:style>
  <w:style w:type="paragraph" w:styleId="Heading2">
    <w:name w:val="heading 2"/>
    <w:aliases w:val="VAM H2"/>
    <w:basedOn w:val="Normal"/>
    <w:next w:val="VAMText"/>
    <w:link w:val="Heading2Char"/>
    <w:qFormat/>
    <w:rsid w:val="00C150B7"/>
    <w:pPr>
      <w:keepNext/>
      <w:numPr>
        <w:ilvl w:val="1"/>
        <w:numId w:val="1"/>
      </w:numPr>
      <w:spacing w:before="360" w:after="360"/>
      <w:ind w:left="648"/>
      <w:outlineLvl w:val="1"/>
    </w:pPr>
    <w:rPr>
      <w:rFonts w:ascii="Cambria" w:hAnsi="Cambria"/>
      <w:b/>
      <w:bCs/>
      <w:iCs/>
      <w:spacing w:val="6"/>
      <w:sz w:val="32"/>
      <w:szCs w:val="28"/>
      <w:lang w:val="x-none" w:eastAsia="x-none"/>
    </w:rPr>
  </w:style>
  <w:style w:type="paragraph" w:styleId="Heading3">
    <w:name w:val="heading 3"/>
    <w:aliases w:val="VAM H3"/>
    <w:basedOn w:val="Normal"/>
    <w:next w:val="VAMText"/>
    <w:link w:val="Heading3Char"/>
    <w:qFormat/>
    <w:rsid w:val="006C06C4"/>
    <w:pPr>
      <w:keepNext/>
      <w:numPr>
        <w:ilvl w:val="2"/>
        <w:numId w:val="1"/>
      </w:numPr>
      <w:spacing w:before="480" w:after="360" w:line="300" w:lineRule="exact"/>
      <w:ind w:left="864"/>
      <w:outlineLvl w:val="2"/>
    </w:pPr>
    <w:rPr>
      <w:rFonts w:ascii="Cambria" w:hAnsi="Cambria"/>
      <w:b/>
      <w:bCs/>
      <w:spacing w:val="6"/>
      <w:sz w:val="27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rsid w:val="003605B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rsid w:val="003605B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rsid w:val="003605B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rsid w:val="003605B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rsid w:val="003605B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rsid w:val="003605B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AM H1 Char"/>
    <w:link w:val="Heading1"/>
    <w:rsid w:val="00573B0C"/>
    <w:rPr>
      <w:rFonts w:ascii="Cambria" w:hAnsi="Cambria"/>
      <w:b/>
      <w:bCs/>
      <w:spacing w:val="4"/>
      <w:kern w:val="32"/>
      <w:sz w:val="36"/>
      <w:szCs w:val="32"/>
    </w:rPr>
  </w:style>
  <w:style w:type="character" w:customStyle="1" w:styleId="Heading2Char">
    <w:name w:val="Heading 2 Char"/>
    <w:aliases w:val="VAM H2 Char"/>
    <w:link w:val="Heading2"/>
    <w:rsid w:val="00C150B7"/>
    <w:rPr>
      <w:rFonts w:ascii="Cambria" w:hAnsi="Cambria"/>
      <w:b/>
      <w:bCs/>
      <w:iCs/>
      <w:spacing w:val="6"/>
      <w:sz w:val="32"/>
      <w:szCs w:val="28"/>
    </w:rPr>
  </w:style>
  <w:style w:type="character" w:customStyle="1" w:styleId="Heading3Char">
    <w:name w:val="Heading 3 Char"/>
    <w:aliases w:val="VAM H3 Char"/>
    <w:link w:val="Heading3"/>
    <w:rsid w:val="006C06C4"/>
    <w:rPr>
      <w:rFonts w:ascii="Cambria" w:hAnsi="Cambria"/>
      <w:b/>
      <w:bCs/>
      <w:spacing w:val="6"/>
      <w:sz w:val="27"/>
      <w:szCs w:val="26"/>
    </w:rPr>
  </w:style>
  <w:style w:type="character" w:customStyle="1" w:styleId="Heading4Char">
    <w:name w:val="Heading 4 Char"/>
    <w:link w:val="Heading4"/>
    <w:rsid w:val="003605B4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3605B4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3605B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rsid w:val="003605B4"/>
    <w:rPr>
      <w:rFonts w:ascii="Calibri" w:hAnsi="Calibri"/>
    </w:rPr>
  </w:style>
  <w:style w:type="character" w:customStyle="1" w:styleId="Heading8Char">
    <w:name w:val="Heading 8 Char"/>
    <w:link w:val="Heading8"/>
    <w:rsid w:val="003605B4"/>
    <w:rPr>
      <w:rFonts w:ascii="Calibri" w:hAnsi="Calibri"/>
      <w:i/>
      <w:iCs/>
    </w:rPr>
  </w:style>
  <w:style w:type="character" w:customStyle="1" w:styleId="Heading9Char">
    <w:name w:val="Heading 9 Char"/>
    <w:link w:val="Heading9"/>
    <w:rsid w:val="003605B4"/>
    <w:rPr>
      <w:rFonts w:ascii="Cambria" w:hAnsi="Cambria"/>
      <w:sz w:val="22"/>
      <w:szCs w:val="22"/>
    </w:rPr>
  </w:style>
  <w:style w:type="paragraph" w:customStyle="1" w:styleId="VAMNormal">
    <w:name w:val="VAM Normal"/>
    <w:link w:val="VAMNormalChar"/>
    <w:rsid w:val="000A2768"/>
    <w:pPr>
      <w:spacing w:before="240" w:after="240" w:line="300" w:lineRule="exact"/>
    </w:pPr>
    <w:rPr>
      <w:rFonts w:ascii="Arial" w:hAnsi="Arial"/>
      <w:bCs/>
      <w:color w:val="020202"/>
      <w:spacing w:val="6"/>
      <w:kern w:val="32"/>
      <w:szCs w:val="32"/>
      <w:lang w:val="en-US" w:eastAsia="en-US"/>
    </w:rPr>
  </w:style>
  <w:style w:type="character" w:styleId="CommentReference">
    <w:name w:val="annotation reference"/>
    <w:rsid w:val="00573B0C"/>
    <w:rPr>
      <w:sz w:val="16"/>
      <w:szCs w:val="16"/>
    </w:rPr>
  </w:style>
  <w:style w:type="character" w:styleId="FootnoteReference">
    <w:name w:val="footnote reference"/>
    <w:rsid w:val="008755E6"/>
    <w:rPr>
      <w:vertAlign w:val="superscript"/>
    </w:rPr>
  </w:style>
  <w:style w:type="paragraph" w:customStyle="1" w:styleId="VAMText">
    <w:name w:val="VAM Text"/>
    <w:basedOn w:val="VAMNormal"/>
    <w:qFormat/>
    <w:rsid w:val="008755E6"/>
    <w:pPr>
      <w:ind w:left="288"/>
    </w:pPr>
  </w:style>
  <w:style w:type="paragraph" w:customStyle="1" w:styleId="VAMNumberedList">
    <w:name w:val="VAM Numbered List"/>
    <w:basedOn w:val="VAMNormal"/>
    <w:qFormat/>
    <w:rsid w:val="008755E6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573B0C"/>
  </w:style>
  <w:style w:type="character" w:customStyle="1" w:styleId="CommentTextChar">
    <w:name w:val="Comment Text Char"/>
    <w:basedOn w:val="DefaultParagraphFont"/>
    <w:link w:val="CommentText"/>
    <w:rsid w:val="00573B0C"/>
  </w:style>
  <w:style w:type="paragraph" w:styleId="CommentSubject">
    <w:name w:val="annotation subject"/>
    <w:basedOn w:val="CommentText"/>
    <w:next w:val="CommentText"/>
    <w:link w:val="CommentSubjectChar"/>
    <w:rsid w:val="00573B0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573B0C"/>
    <w:rPr>
      <w:b/>
      <w:bCs/>
    </w:rPr>
  </w:style>
  <w:style w:type="paragraph" w:styleId="BalloonText">
    <w:name w:val="Balloon Text"/>
    <w:basedOn w:val="Normal"/>
    <w:link w:val="BalloonTextChar"/>
    <w:rsid w:val="00573B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73B0C"/>
  </w:style>
  <w:style w:type="character" w:customStyle="1" w:styleId="FootnoteTextChar">
    <w:name w:val="Footnote Text Char"/>
    <w:basedOn w:val="DefaultParagraphFont"/>
    <w:link w:val="FootnoteText"/>
    <w:rsid w:val="00573B0C"/>
  </w:style>
  <w:style w:type="paragraph" w:styleId="EndnoteText">
    <w:name w:val="endnote text"/>
    <w:basedOn w:val="Normal"/>
    <w:link w:val="EndnoteTextChar"/>
    <w:rsid w:val="00573B0C"/>
  </w:style>
  <w:style w:type="character" w:customStyle="1" w:styleId="EndnoteTextChar">
    <w:name w:val="Endnote Text Char"/>
    <w:basedOn w:val="DefaultParagraphFont"/>
    <w:link w:val="EndnoteText"/>
    <w:rsid w:val="00573B0C"/>
  </w:style>
  <w:style w:type="character" w:styleId="EndnoteReference">
    <w:name w:val="endnote reference"/>
    <w:rsid w:val="00573B0C"/>
    <w:rPr>
      <w:vertAlign w:val="superscript"/>
    </w:rPr>
  </w:style>
  <w:style w:type="paragraph" w:styleId="Revision">
    <w:name w:val="Revision"/>
    <w:hidden/>
    <w:uiPriority w:val="99"/>
    <w:semiHidden/>
    <w:rsid w:val="00573B0C"/>
    <w:rPr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E281B"/>
    <w:pPr>
      <w:spacing w:after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FE281B"/>
    <w:pPr>
      <w:spacing w:after="80"/>
      <w:ind w:left="245"/>
    </w:pPr>
    <w:rPr>
      <w:rFonts w:ascii="Arial" w:hAnsi="Arial"/>
      <w:b/>
      <w:color w:val="595959"/>
      <w:sz w:val="22"/>
    </w:rPr>
  </w:style>
  <w:style w:type="paragraph" w:styleId="TOC3">
    <w:name w:val="toc 3"/>
    <w:basedOn w:val="Normal"/>
    <w:next w:val="Normal"/>
    <w:autoRedefine/>
    <w:uiPriority w:val="39"/>
    <w:rsid w:val="007438FD"/>
    <w:pPr>
      <w:spacing w:after="60"/>
      <w:ind w:left="475"/>
    </w:pPr>
    <w:rPr>
      <w:rFonts w:ascii="Arial" w:hAnsi="Arial"/>
    </w:rPr>
  </w:style>
  <w:style w:type="character" w:styleId="Hyperlink">
    <w:name w:val="Hyperlink"/>
    <w:uiPriority w:val="99"/>
    <w:unhideWhenUsed/>
    <w:rsid w:val="00F32125"/>
    <w:rPr>
      <w:color w:val="0000FF"/>
      <w:u w:val="single"/>
    </w:rPr>
  </w:style>
  <w:style w:type="character" w:customStyle="1" w:styleId="VAMNormalChar">
    <w:name w:val="VAM Normal Char"/>
    <w:link w:val="VAMNormal"/>
    <w:rsid w:val="00E47DA1"/>
    <w:rPr>
      <w:rFonts w:ascii="Arial" w:hAnsi="Arial"/>
      <w:bCs/>
      <w:color w:val="020202"/>
      <w:spacing w:val="6"/>
      <w:kern w:val="32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rsid w:val="00FB784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B784D"/>
    <w:rPr>
      <w:rFonts w:ascii="Tahoma" w:hAnsi="Tahoma" w:cs="Tahoma"/>
      <w:sz w:val="16"/>
      <w:szCs w:val="16"/>
    </w:rPr>
  </w:style>
  <w:style w:type="character" w:styleId="Emphasis">
    <w:name w:val="Emphasis"/>
    <w:rsid w:val="007A406C"/>
    <w:rPr>
      <w:i/>
      <w:iCs/>
    </w:rPr>
  </w:style>
  <w:style w:type="paragraph" w:customStyle="1" w:styleId="Style1">
    <w:name w:val="Style1"/>
    <w:basedOn w:val="Heading2"/>
    <w:rsid w:val="00A6050F"/>
  </w:style>
  <w:style w:type="paragraph" w:styleId="Header">
    <w:name w:val="header"/>
    <w:aliases w:val="hd"/>
    <w:basedOn w:val="Normal"/>
    <w:link w:val="HeaderChar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aliases w:val="hd Char"/>
    <w:link w:val="Header"/>
    <w:rsid w:val="000F34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0F3463"/>
    <w:rPr>
      <w:sz w:val="24"/>
      <w:szCs w:val="24"/>
    </w:rPr>
  </w:style>
  <w:style w:type="table" w:styleId="TableGrid">
    <w:name w:val="Table Grid"/>
    <w:basedOn w:val="TableNormal"/>
    <w:rsid w:val="00CA2B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VAMNormalCambria18ptBoldBackground1">
    <w:name w:val="Style VAM Normal + Cambria 18 pt Bold Background 1"/>
    <w:basedOn w:val="VAMNormal"/>
    <w:rsid w:val="00C72939"/>
    <w:rPr>
      <w:rFonts w:ascii="Cambria" w:hAnsi="Cambria"/>
      <w:b/>
      <w:color w:val="808080"/>
      <w:sz w:val="36"/>
    </w:rPr>
  </w:style>
  <w:style w:type="paragraph" w:styleId="ListParagraph">
    <w:name w:val="List Paragraph"/>
    <w:basedOn w:val="Normal"/>
    <w:uiPriority w:val="34"/>
    <w:qFormat/>
    <w:rsid w:val="00126908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C406D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406D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406D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406D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406D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406D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C0207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4C0207"/>
    <w:rPr>
      <w:rFonts w:ascii="Consolas" w:eastAsia="Calibri" w:hAnsi="Consolas" w:cs="Times New Roman"/>
      <w:sz w:val="21"/>
      <w:szCs w:val="21"/>
    </w:rPr>
  </w:style>
  <w:style w:type="paragraph" w:customStyle="1" w:styleId="Subtitle2">
    <w:name w:val="Subtitle 2"/>
    <w:basedOn w:val="Normal"/>
    <w:rsid w:val="00FE44E8"/>
    <w:pPr>
      <w:spacing w:before="120" w:after="120"/>
    </w:pPr>
    <w:rPr>
      <w:rFonts w:ascii="Arial" w:hAnsi="Arial"/>
      <w:b/>
      <w:sz w:val="28"/>
      <w:lang w:val="en-AU"/>
    </w:rPr>
  </w:style>
  <w:style w:type="paragraph" w:customStyle="1" w:styleId="VAMBulletedList">
    <w:name w:val="VAM Bulleted List"/>
    <w:basedOn w:val="VAMNumberedList"/>
    <w:rsid w:val="0059011C"/>
    <w:pPr>
      <w:numPr>
        <w:numId w:val="6"/>
      </w:numPr>
    </w:pPr>
  </w:style>
  <w:style w:type="paragraph" w:customStyle="1" w:styleId="Contents">
    <w:name w:val="Contents"/>
    <w:basedOn w:val="StyleVAMNormalCambria18ptBoldBackground1"/>
    <w:rsid w:val="00AC1BA2"/>
    <w:pPr>
      <w:jc w:val="center"/>
    </w:pPr>
    <w:rPr>
      <w:szCs w:val="20"/>
    </w:rPr>
  </w:style>
  <w:style w:type="paragraph" w:customStyle="1" w:styleId="StyleStyleVAMNormalCambria18ptBoldBackground1Centered">
    <w:name w:val="Style Style VAM Normal + Cambria 18 pt Bold Background 1 + Centered"/>
    <w:basedOn w:val="StyleVAMNormalCambria18ptBoldBackground1"/>
    <w:next w:val="VAMText"/>
    <w:rsid w:val="00AC1BA2"/>
    <w:pPr>
      <w:jc w:val="center"/>
    </w:pPr>
    <w:rPr>
      <w:szCs w:val="20"/>
    </w:rPr>
  </w:style>
  <w:style w:type="paragraph" w:customStyle="1" w:styleId="ProcessTableNumber2">
    <w:name w:val="ProcessTableNumber2"/>
    <w:basedOn w:val="ListNumber"/>
    <w:rsid w:val="00FE44E8"/>
    <w:pPr>
      <w:widowControl w:val="0"/>
      <w:numPr>
        <w:ilvl w:val="1"/>
        <w:numId w:val="2"/>
      </w:numPr>
      <w:suppressAutoHyphens/>
      <w:contextualSpacing w:val="0"/>
    </w:pPr>
  </w:style>
  <w:style w:type="paragraph" w:styleId="ListNumber">
    <w:name w:val="List Number"/>
    <w:basedOn w:val="Normal"/>
    <w:rsid w:val="00FE44E8"/>
    <w:pPr>
      <w:numPr>
        <w:numId w:val="5"/>
      </w:numPr>
      <w:contextualSpacing/>
    </w:pPr>
  </w:style>
  <w:style w:type="paragraph" w:styleId="NoSpacing">
    <w:name w:val="No Spacing"/>
    <w:uiPriority w:val="1"/>
    <w:rsid w:val="00FE44E8"/>
    <w:rPr>
      <w:sz w:val="24"/>
      <w:szCs w:val="24"/>
      <w:lang w:val="en-US" w:eastAsia="en-US"/>
    </w:rPr>
  </w:style>
  <w:style w:type="paragraph" w:customStyle="1" w:styleId="TableHead">
    <w:name w:val="TableHead"/>
    <w:basedOn w:val="Normal"/>
    <w:rsid w:val="0033348B"/>
    <w:pPr>
      <w:widowControl w:val="0"/>
      <w:suppressAutoHyphens/>
      <w:ind w:left="288" w:hanging="144"/>
      <w:jc w:val="center"/>
    </w:pPr>
    <w:rPr>
      <w:b/>
      <w:bCs/>
    </w:rPr>
  </w:style>
  <w:style w:type="paragraph" w:styleId="BodyTextIndent3">
    <w:name w:val="Body Text Indent 3"/>
    <w:basedOn w:val="Normal"/>
    <w:link w:val="BodyTextIndent3Char"/>
    <w:rsid w:val="0033348B"/>
    <w:pPr>
      <w:spacing w:after="120"/>
      <w:ind w:left="360"/>
    </w:pPr>
    <w:rPr>
      <w:rFonts w:ascii="Palatino Linotype" w:hAnsi="Palatino Linotyp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3348B"/>
    <w:rPr>
      <w:rFonts w:ascii="Palatino Linotype" w:hAnsi="Palatino Linotype"/>
      <w:sz w:val="16"/>
      <w:szCs w:val="16"/>
    </w:rPr>
  </w:style>
  <w:style w:type="paragraph" w:customStyle="1" w:styleId="Copy">
    <w:name w:val="Copy"/>
    <w:basedOn w:val="Normal"/>
    <w:rsid w:val="00106BA7"/>
    <w:pPr>
      <w:spacing w:after="1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rsid w:val="00106BA7"/>
    <w:pPr>
      <w:spacing w:after="120" w:line="480" w:lineRule="auto"/>
    </w:pPr>
    <w:rPr>
      <w:rFonts w:ascii="Palatino Linotype" w:hAnsi="Palatino Linotype"/>
      <w:sz w:val="24"/>
      <w:szCs w:val="24"/>
      <w:lang w:val="x-none" w:eastAsia="x-none"/>
    </w:rPr>
  </w:style>
  <w:style w:type="character" w:customStyle="1" w:styleId="BodyText2Char">
    <w:name w:val="Body Text 2 Char"/>
    <w:link w:val="BodyText2"/>
    <w:rsid w:val="00106BA7"/>
    <w:rPr>
      <w:rFonts w:ascii="Palatino Linotype" w:hAnsi="Palatino Linotype"/>
      <w:sz w:val="24"/>
      <w:szCs w:val="24"/>
    </w:rPr>
  </w:style>
  <w:style w:type="paragraph" w:customStyle="1" w:styleId="Subtitle3">
    <w:name w:val="Subtitle 3"/>
    <w:basedOn w:val="Subtitle2"/>
    <w:rsid w:val="00813DA3"/>
    <w:pPr>
      <w:spacing w:before="240"/>
    </w:pPr>
    <w:rPr>
      <w:sz w:val="24"/>
    </w:rPr>
  </w:style>
  <w:style w:type="paragraph" w:customStyle="1" w:styleId="TableContents">
    <w:name w:val="Table Contents"/>
    <w:rsid w:val="00B55958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</w:style>
  <w:style w:type="paragraph" w:styleId="BodyText">
    <w:name w:val="Body Text"/>
    <w:basedOn w:val="Normal"/>
    <w:link w:val="BodyTextChar"/>
    <w:rsid w:val="00B55958"/>
    <w:pPr>
      <w:spacing w:after="120"/>
    </w:pPr>
    <w:rPr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B55958"/>
    <w:rPr>
      <w:sz w:val="24"/>
      <w:szCs w:val="24"/>
    </w:rPr>
  </w:style>
  <w:style w:type="paragraph" w:customStyle="1" w:styleId="TableText">
    <w:name w:val="Table Text"/>
    <w:basedOn w:val="Normal"/>
    <w:rsid w:val="00643F73"/>
    <w:pPr>
      <w:keepLines/>
      <w:spacing w:before="120" w:after="120"/>
    </w:pPr>
    <w:rPr>
      <w:sz w:val="22"/>
      <w:lang w:val="en-AU"/>
    </w:rPr>
  </w:style>
  <w:style w:type="paragraph" w:customStyle="1" w:styleId="TableBullet">
    <w:name w:val="TableBullet"/>
    <w:basedOn w:val="Normal"/>
    <w:rsid w:val="00643F73"/>
    <w:pPr>
      <w:widowControl w:val="0"/>
      <w:numPr>
        <w:numId w:val="7"/>
      </w:numPr>
      <w:suppressAutoHyphens/>
    </w:pPr>
  </w:style>
  <w:style w:type="paragraph" w:customStyle="1" w:styleId="NormalComment">
    <w:name w:val="Normal Comment"/>
    <w:basedOn w:val="Normal"/>
    <w:rsid w:val="00643F7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FF"/>
    </w:rPr>
  </w:style>
  <w:style w:type="paragraph" w:customStyle="1" w:styleId="TableColumnHeading">
    <w:name w:val="Table Column Heading"/>
    <w:basedOn w:val="Normal"/>
    <w:autoRedefine/>
    <w:rsid w:val="00643F73"/>
    <w:pPr>
      <w:keepNext/>
      <w:keepLines/>
      <w:spacing w:before="120" w:after="120"/>
    </w:pPr>
    <w:rPr>
      <w:rFonts w:ascii="Verdana" w:eastAsia="Times" w:hAnsi="Verdana"/>
      <w:b/>
      <w:snapToGrid w:val="0"/>
    </w:rPr>
  </w:style>
  <w:style w:type="paragraph" w:customStyle="1" w:styleId="Bullets">
    <w:name w:val="Bullets"/>
    <w:basedOn w:val="Normal"/>
    <w:rsid w:val="00643F73"/>
    <w:pPr>
      <w:widowControl w:val="0"/>
      <w:numPr>
        <w:numId w:val="4"/>
      </w:numPr>
      <w:suppressAutoHyphens/>
      <w:spacing w:before="60" w:after="60"/>
    </w:pPr>
    <w:rPr>
      <w:rFonts w:ascii="Arial" w:hAnsi="Arial" w:cs="Arial"/>
    </w:rPr>
  </w:style>
  <w:style w:type="paragraph" w:customStyle="1" w:styleId="VAMSideHeading">
    <w:name w:val="VAM Side Heading"/>
    <w:basedOn w:val="VAMText"/>
    <w:next w:val="VAMText"/>
    <w:qFormat/>
    <w:rsid w:val="005E3195"/>
    <w:rPr>
      <w:b/>
      <w:sz w:val="22"/>
    </w:rPr>
  </w:style>
  <w:style w:type="paragraph" w:customStyle="1" w:styleId="TableTitle">
    <w:name w:val="Table Title"/>
    <w:basedOn w:val="TableText"/>
    <w:rsid w:val="00AD400E"/>
    <w:rPr>
      <w:rFonts w:ascii="Arial" w:hAnsi="Arial"/>
      <w:b/>
    </w:rPr>
  </w:style>
  <w:style w:type="paragraph" w:customStyle="1" w:styleId="ProcessTableNumber1">
    <w:name w:val="ProcessTableNumber1"/>
    <w:basedOn w:val="ListNumber"/>
    <w:rsid w:val="009763E8"/>
    <w:pPr>
      <w:widowControl w:val="0"/>
      <w:numPr>
        <w:numId w:val="0"/>
      </w:numPr>
      <w:suppressAutoHyphens/>
      <w:ind w:left="720" w:hanging="360"/>
      <w:contextualSpacing w:val="0"/>
    </w:pPr>
  </w:style>
  <w:style w:type="paragraph" w:customStyle="1" w:styleId="tabletext0">
    <w:name w:val="table text"/>
    <w:rsid w:val="009F5784"/>
    <w:pPr>
      <w:spacing w:before="40" w:after="40"/>
    </w:pPr>
    <w:rPr>
      <w:rFonts w:ascii="Arial" w:hAnsi="Arial"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\Templates\Word%20Templates\Fresh%20Template%20(May%2008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B6756F73C2A45BA366960248EAAB3" ma:contentTypeVersion="0" ma:contentTypeDescription="Create a new document." ma:contentTypeScope="" ma:versionID="ca0d4e4c4c752010c765c7f9cca973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DF29-6F9A-4498-A057-1735741005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7C4BC9-B4F8-4190-A013-7864AAE0C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EDFBA-E732-4091-B03B-5251DFEC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3DF0A-67FA-41F3-A605-F8688B9D95D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815AE74-59EB-4FE2-868D-3869A050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Template (May 08).dot</Template>
  <TotalTime>3</TotalTime>
  <Pages>5</Pages>
  <Words>656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Note_V1.1</vt:lpstr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Note_V1.1</dc:title>
  <dc:subject/>
  <dc:creator>ValueMomentum</dc:creator>
  <cp:keywords/>
  <cp:lastModifiedBy>Divakar Kadupu</cp:lastModifiedBy>
  <cp:revision>9</cp:revision>
  <cp:lastPrinted>2010-05-24T13:24:00Z</cp:lastPrinted>
  <dcterms:created xsi:type="dcterms:W3CDTF">2023-03-31T03:29:00Z</dcterms:created>
  <dcterms:modified xsi:type="dcterms:W3CDTF">2023-04-04T06:13:00Z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e25b477691542fe3b7ac3ffccb060344d06769f952f152e60c91b08c061e5a3d</vt:lpwstr>
  </property>
</Properties>
</file>