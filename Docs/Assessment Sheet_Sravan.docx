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55030" w:rsidRPr="00955030" w:rsidRDefault="00955030" w:rsidP="00955030">
      <w:pPr>
        <w:rPr>
          <w:vanish/>
        </w:rPr>
      </w:pP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9D2A9F" w:rsidRPr="00955030" w14:paraId="51F77A0B" w14:textId="77777777" w:rsidTr="39831EED">
        <w:tc>
          <w:tcPr>
            <w:tcW w:w="2718" w:type="dxa"/>
            <w:shd w:val="clear" w:color="auto" w:fill="auto"/>
          </w:tcPr>
          <w:p w14:paraId="3A52D3EB" w14:textId="77777777" w:rsidR="009D2A9F" w:rsidRPr="00955030" w:rsidRDefault="009D2A9F" w:rsidP="005F524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0A37501D" w14:textId="4384E821" w:rsidR="009D2A9F" w:rsidRPr="00955030" w:rsidRDefault="00661C10" w:rsidP="4BA6434E">
            <w:pPr>
              <w:spacing w:line="259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Sravan Kumar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Vuppula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14:paraId="72AB4560" w14:textId="77777777" w:rsidR="009D2A9F" w:rsidRPr="00955030" w:rsidRDefault="009D2A9F" w:rsidP="005F524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5DAB6C7B" w14:textId="188C8D9E" w:rsidR="009D2A9F" w:rsidRPr="00955030" w:rsidRDefault="00577E14" w:rsidP="39831EE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7E14">
              <w:rPr>
                <w:rFonts w:ascii="Calibri" w:eastAsia="Calibri" w:hAnsi="Calibri" w:cs="Calibri"/>
                <w:sz w:val="22"/>
                <w:szCs w:val="22"/>
              </w:rPr>
              <w:t>9701044668</w:t>
            </w:r>
          </w:p>
        </w:tc>
      </w:tr>
      <w:tr w:rsidR="009D2A9F" w:rsidRPr="00955030" w14:paraId="2E913595" w14:textId="77777777" w:rsidTr="39831EED">
        <w:tc>
          <w:tcPr>
            <w:tcW w:w="2718" w:type="dxa"/>
            <w:shd w:val="clear" w:color="auto" w:fill="auto"/>
          </w:tcPr>
          <w:p w14:paraId="1800A93B" w14:textId="77777777" w:rsidR="009D2A9F" w:rsidRPr="00955030" w:rsidRDefault="009D2A9F" w:rsidP="007D4CCF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Position </w:t>
            </w:r>
            <w:r w:rsidR="007D4CCF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Interviewed </w:t>
            </w: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For</w:t>
            </w:r>
          </w:p>
        </w:tc>
        <w:tc>
          <w:tcPr>
            <w:tcW w:w="4140" w:type="dxa"/>
            <w:shd w:val="clear" w:color="auto" w:fill="auto"/>
          </w:tcPr>
          <w:p w14:paraId="02EB378F" w14:textId="51144F7B" w:rsidR="009D2A9F" w:rsidRPr="00955030" w:rsidRDefault="00B072ED" w:rsidP="005F5241">
            <w:pPr>
              <w:rPr>
                <w:rFonts w:ascii="Calibri" w:hAnsi="Calibri" w:cs="Calibri"/>
                <w:sz w:val="22"/>
                <w:szCs w:val="22"/>
              </w:rPr>
            </w:pPr>
            <w:r w:rsidRPr="00B072ED">
              <w:rPr>
                <w:rFonts w:ascii="Calibri" w:hAnsi="Calibri" w:cs="Calibri"/>
                <w:sz w:val="22"/>
                <w:szCs w:val="22"/>
              </w:rPr>
              <w:t>.Net Architect</w:t>
            </w:r>
          </w:p>
        </w:tc>
        <w:tc>
          <w:tcPr>
            <w:tcW w:w="3330" w:type="dxa"/>
            <w:shd w:val="clear" w:color="auto" w:fill="auto"/>
          </w:tcPr>
          <w:p w14:paraId="12334C69" w14:textId="77777777" w:rsidR="009D2A9F" w:rsidRPr="00955030" w:rsidRDefault="007D4CCF" w:rsidP="005F524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6A05A809" w14:textId="60CE7347" w:rsidR="009D2A9F" w:rsidRPr="00955030" w:rsidRDefault="00D72DF6" w:rsidP="005F52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Divakar &amp; VAM 6709</w:t>
            </w:r>
            <w:r w:rsidR="00661C10">
              <w:rPr>
                <w:rFonts w:ascii="Calibri" w:hAnsi="Calibri" w:cs="Calibri"/>
                <w:sz w:val="22"/>
                <w:szCs w:val="22"/>
              </w:rPr>
              <w:br/>
              <w:t xml:space="preserve">Sanjay Srivastava &amp; VAM </w:t>
            </w:r>
            <w:r w:rsidR="00830F41">
              <w:rPr>
                <w:rFonts w:ascii="Calibri" w:hAnsi="Calibri" w:cs="Calibri"/>
                <w:sz w:val="22"/>
                <w:szCs w:val="22"/>
              </w:rPr>
              <w:t>3460</w:t>
            </w:r>
          </w:p>
        </w:tc>
      </w:tr>
      <w:tr w:rsidR="00011B2B" w:rsidRPr="00955030" w14:paraId="1E0345E7" w14:textId="77777777" w:rsidTr="39831EED">
        <w:tc>
          <w:tcPr>
            <w:tcW w:w="2718" w:type="dxa"/>
            <w:shd w:val="clear" w:color="auto" w:fill="auto"/>
          </w:tcPr>
          <w:p w14:paraId="16FCAF56" w14:textId="77777777" w:rsidR="00011B2B" w:rsidRPr="00955030" w:rsidRDefault="00011B2B" w:rsidP="005F524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5A39BBE3" w14:textId="034181A7" w:rsidR="00011B2B" w:rsidRPr="00955030" w:rsidRDefault="00E80E35" w:rsidP="005F52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DCS</w:t>
            </w:r>
          </w:p>
        </w:tc>
        <w:tc>
          <w:tcPr>
            <w:tcW w:w="3330" w:type="dxa"/>
            <w:shd w:val="clear" w:color="auto" w:fill="auto"/>
          </w:tcPr>
          <w:p w14:paraId="4600336D" w14:textId="77777777" w:rsidR="00011B2B" w:rsidRPr="00955030" w:rsidRDefault="005F5241" w:rsidP="005F524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41C8F396" w14:textId="1F35A2AF" w:rsidR="00011B2B" w:rsidRPr="00955030" w:rsidRDefault="00830F41" w:rsidP="005F52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  <w:r w:rsidR="00E80E35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Dec</w:t>
            </w:r>
            <w:r w:rsidR="00E80E35">
              <w:rPr>
                <w:rFonts w:ascii="Calibri" w:hAnsi="Calibri" w:cs="Calibri"/>
                <w:sz w:val="22"/>
                <w:szCs w:val="22"/>
              </w:rPr>
              <w:t>-22</w:t>
            </w:r>
          </w:p>
        </w:tc>
      </w:tr>
    </w:tbl>
    <w:p w14:paraId="72A3D3EC" w14:textId="77777777" w:rsidR="00085849" w:rsidRPr="00085849" w:rsidRDefault="00085849" w:rsidP="00085849">
      <w:pPr>
        <w:rPr>
          <w:vanish/>
        </w:rPr>
      </w:pPr>
    </w:p>
    <w:p w14:paraId="0D0B940D" w14:textId="77777777" w:rsidR="00006EEF" w:rsidRPr="00955030" w:rsidRDefault="00006EEF" w:rsidP="00006EEF">
      <w:pPr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page" w:horzAnchor="margin" w:tblpY="2866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006EEF" w:rsidRPr="00955030" w14:paraId="48A3B9BE" w14:textId="77777777" w:rsidTr="00006EEF">
        <w:tc>
          <w:tcPr>
            <w:tcW w:w="13968" w:type="dxa"/>
            <w:shd w:val="clear" w:color="auto" w:fill="17365D"/>
          </w:tcPr>
          <w:p w14:paraId="015162B2" w14:textId="77777777" w:rsidR="00006EEF" w:rsidRPr="007D4CCF" w:rsidRDefault="00006EEF" w:rsidP="00006EE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sz w:val="22"/>
                <w:szCs w:val="22"/>
              </w:rPr>
              <w:t>Rating:     1 (</w:t>
            </w:r>
            <w:proofErr w:type="gramStart"/>
            <w:r w:rsidRPr="007D4CCF">
              <w:rPr>
                <w:rFonts w:ascii="Calibri" w:hAnsi="Calibri" w:cs="Calibri"/>
                <w:b/>
                <w:sz w:val="22"/>
                <w:szCs w:val="22"/>
              </w:rPr>
              <w:t xml:space="preserve">Poor)   </w:t>
            </w:r>
            <w:proofErr w:type="gramEnd"/>
            <w:r w:rsidRPr="007D4CCF">
              <w:rPr>
                <w:rFonts w:ascii="Calibri" w:hAnsi="Calibri" w:cs="Calibri"/>
                <w:b/>
                <w:sz w:val="22"/>
                <w:szCs w:val="22"/>
              </w:rPr>
              <w:t xml:space="preserve">           2 (Needs Improvement)              3 (Good)              4(Very Good                5 (Outstanding)</w:t>
            </w:r>
          </w:p>
        </w:tc>
      </w:tr>
    </w:tbl>
    <w:p w14:paraId="26D70708" w14:textId="77777777" w:rsidR="005F5241" w:rsidRPr="00955030" w:rsidRDefault="00006EEF" w:rsidP="0032201D">
      <w:pPr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"/>
          <w:b/>
          <w:sz w:val="22"/>
          <w:szCs w:val="22"/>
        </w:rPr>
        <w:t xml:space="preserve">1st Level Assessment: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3060"/>
        <w:gridCol w:w="7110"/>
      </w:tblGrid>
      <w:tr w:rsidR="005F5241" w:rsidRPr="006E05E2" w14:paraId="3A4C47EE" w14:textId="77777777" w:rsidTr="39831EED">
        <w:trPr>
          <w:trHeight w:val="308"/>
        </w:trPr>
        <w:tc>
          <w:tcPr>
            <w:tcW w:w="3798" w:type="dxa"/>
            <w:shd w:val="clear" w:color="auto" w:fill="17365D"/>
            <w:vAlign w:val="center"/>
          </w:tcPr>
          <w:p w14:paraId="1B9BE29B" w14:textId="77777777" w:rsidR="005F5241" w:rsidRPr="007D4CCF" w:rsidRDefault="007D4CCF" w:rsidP="0073166C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Skills To Be A</w:t>
            </w:r>
            <w:r w:rsidR="005F5241"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ssessed</w:t>
            </w:r>
          </w:p>
        </w:tc>
        <w:tc>
          <w:tcPr>
            <w:tcW w:w="3060" w:type="dxa"/>
            <w:shd w:val="clear" w:color="auto" w:fill="17365D"/>
          </w:tcPr>
          <w:p w14:paraId="69B875D4" w14:textId="77777777" w:rsidR="005F5241" w:rsidRPr="007D4CCF" w:rsidRDefault="005F5241" w:rsidP="0073166C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110" w:type="dxa"/>
            <w:shd w:val="clear" w:color="auto" w:fill="17365D"/>
          </w:tcPr>
          <w:p w14:paraId="3CB4E697" w14:textId="77777777" w:rsidR="005F5241" w:rsidRPr="007D4CCF" w:rsidRDefault="005F5241" w:rsidP="0073166C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5F5241" w:rsidRPr="006E05E2" w14:paraId="49CAD4D8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0508A73D" w14:textId="77777777" w:rsidR="005F5241" w:rsidRPr="007E3F5B" w:rsidRDefault="007D4CCF" w:rsidP="007D4CC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Overall System Understanding</w:t>
            </w:r>
          </w:p>
        </w:tc>
        <w:tc>
          <w:tcPr>
            <w:tcW w:w="3060" w:type="dxa"/>
            <w:vAlign w:val="center"/>
          </w:tcPr>
          <w:p w14:paraId="0E27B00A" w14:textId="5E213EDF" w:rsidR="005F5241" w:rsidRPr="00955030" w:rsidRDefault="00C12030" w:rsidP="39831EED">
            <w:pPr>
              <w:spacing w:line="259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60061E4C" w14:textId="77777777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241" w:rsidRPr="006E05E2" w14:paraId="753EC2E3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6C13DEF1" w14:textId="438D0F99" w:rsidR="005F5241" w:rsidRPr="007E3F5B" w:rsidRDefault="005F524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 Skill 1:</w:t>
            </w:r>
            <w:r w:rsidR="00C12030">
              <w:rPr>
                <w:rFonts w:ascii="Calibri" w:hAnsi="Calibri" w:cs="Calibri"/>
                <w:sz w:val="24"/>
                <w:szCs w:val="24"/>
              </w:rPr>
              <w:t xml:space="preserve"> .Net Core</w:t>
            </w:r>
          </w:p>
        </w:tc>
        <w:tc>
          <w:tcPr>
            <w:tcW w:w="3060" w:type="dxa"/>
            <w:vAlign w:val="center"/>
          </w:tcPr>
          <w:p w14:paraId="44EAFD9C" w14:textId="38F9F9AB" w:rsidR="005F5241" w:rsidRPr="00955030" w:rsidRDefault="00830F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4B94D5A5" w14:textId="08A6A3DD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241" w:rsidRPr="006E05E2" w14:paraId="1FA8AE81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27FB76AC" w14:textId="4F78F128" w:rsidR="005F5241" w:rsidRDefault="005F524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 Skill 2:</w:t>
            </w:r>
            <w:r w:rsidR="00C12030">
              <w:rPr>
                <w:rFonts w:ascii="Calibri" w:hAnsi="Calibri" w:cs="Calibri"/>
                <w:sz w:val="24"/>
                <w:szCs w:val="24"/>
              </w:rPr>
              <w:t xml:space="preserve"> Microservices</w:t>
            </w:r>
          </w:p>
        </w:tc>
        <w:tc>
          <w:tcPr>
            <w:tcW w:w="3060" w:type="dxa"/>
            <w:vAlign w:val="center"/>
          </w:tcPr>
          <w:p w14:paraId="3DEEC669" w14:textId="3DE4E8EB" w:rsidR="005F5241" w:rsidRPr="00955030" w:rsidRDefault="00830F41" w:rsidP="4BA64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3656B9AB" w14:textId="7BE90CA7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241" w:rsidRPr="006E05E2" w14:paraId="271AD393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0BABBE31" w14:textId="5EAFFB99" w:rsidR="005F5241" w:rsidRDefault="005F524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Complementary Skill 1: </w:t>
            </w:r>
            <w:r w:rsidR="00C12030">
              <w:rPr>
                <w:rFonts w:ascii="Calibri" w:hAnsi="Calibri" w:cs="Calibri"/>
                <w:sz w:val="24"/>
                <w:szCs w:val="24"/>
              </w:rPr>
              <w:t>Azure</w:t>
            </w:r>
          </w:p>
        </w:tc>
        <w:tc>
          <w:tcPr>
            <w:tcW w:w="3060" w:type="dxa"/>
            <w:vAlign w:val="center"/>
          </w:tcPr>
          <w:p w14:paraId="45FB0818" w14:textId="4F49B052" w:rsidR="005F5241" w:rsidRPr="00955030" w:rsidRDefault="00830F41" w:rsidP="39831EE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049F31CB" w14:textId="36976BCA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241" w:rsidRPr="006E05E2" w14:paraId="5DE2A3DF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4E9969BA" w14:textId="283CAF98" w:rsidR="005F5241" w:rsidRDefault="005F524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Complementary Skill 2:</w:t>
            </w:r>
            <w:r w:rsidR="00C12030">
              <w:rPr>
                <w:rFonts w:ascii="Calibri" w:hAnsi="Calibri" w:cs="Calibri"/>
                <w:sz w:val="24"/>
                <w:szCs w:val="24"/>
              </w:rPr>
              <w:t xml:space="preserve"> Kafka</w:t>
            </w:r>
          </w:p>
        </w:tc>
        <w:tc>
          <w:tcPr>
            <w:tcW w:w="3060" w:type="dxa"/>
            <w:vAlign w:val="center"/>
          </w:tcPr>
          <w:p w14:paraId="53128261" w14:textId="287CFF8E" w:rsidR="005F5241" w:rsidRPr="00955030" w:rsidRDefault="00830F41" w:rsidP="39831EE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62486C05" w14:textId="77777777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241" w:rsidRPr="006E05E2" w14:paraId="20FE9C26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3E022104" w14:textId="77777777" w:rsidR="005F5241" w:rsidRPr="007E3F5B" w:rsidRDefault="005335C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communication</w:t>
            </w:r>
          </w:p>
        </w:tc>
        <w:tc>
          <w:tcPr>
            <w:tcW w:w="3060" w:type="dxa"/>
            <w:vAlign w:val="center"/>
          </w:tcPr>
          <w:p w14:paraId="4101652C" w14:textId="0889386D" w:rsidR="005F5241" w:rsidRPr="00955030" w:rsidRDefault="00C12030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4B99056E" w14:textId="77777777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241" w:rsidRPr="006E05E2" w14:paraId="3D6BA3D1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5C1FAC42" w14:textId="77777777" w:rsidR="005F5241" w:rsidRPr="007E3F5B" w:rsidRDefault="005F5241">
            <w:pPr>
              <w:rPr>
                <w:rFonts w:ascii="Calibri" w:hAnsi="Calibri" w:cs="Calibri"/>
                <w:sz w:val="24"/>
                <w:szCs w:val="24"/>
              </w:rPr>
            </w:pPr>
            <w:r w:rsidRPr="007E3F5B">
              <w:rPr>
                <w:rFonts w:ascii="Calibri" w:hAnsi="Calibri" w:cs="Calibri"/>
                <w:sz w:val="24"/>
                <w:szCs w:val="24"/>
              </w:rPr>
              <w:t>Approach/Attitude</w:t>
            </w:r>
          </w:p>
        </w:tc>
        <w:tc>
          <w:tcPr>
            <w:tcW w:w="3060" w:type="dxa"/>
            <w:vAlign w:val="center"/>
          </w:tcPr>
          <w:p w14:paraId="1299C43A" w14:textId="134662E0" w:rsidR="005F5241" w:rsidRPr="00955030" w:rsidRDefault="00C12030" w:rsidP="39831EED">
            <w:pPr>
              <w:spacing w:line="259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4DDBEF00" w14:textId="77777777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241" w:rsidRPr="006E05E2" w14:paraId="66330DE9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3BF8363B" w14:textId="77777777" w:rsidR="005F5241" w:rsidRPr="007E3F5B" w:rsidRDefault="005F5241">
            <w:pPr>
              <w:rPr>
                <w:rFonts w:ascii="Calibri" w:hAnsi="Calibri" w:cs="Calibri"/>
                <w:sz w:val="24"/>
                <w:szCs w:val="24"/>
              </w:rPr>
            </w:pPr>
            <w:r w:rsidRPr="007E3F5B">
              <w:rPr>
                <w:rFonts w:ascii="Calibri" w:hAnsi="Calibri" w:cs="Calibri"/>
                <w:sz w:val="24"/>
                <w:szCs w:val="24"/>
              </w:rPr>
              <w:t>Communication Skills</w:t>
            </w:r>
          </w:p>
        </w:tc>
        <w:tc>
          <w:tcPr>
            <w:tcW w:w="3060" w:type="dxa"/>
            <w:vAlign w:val="center"/>
          </w:tcPr>
          <w:p w14:paraId="3461D779" w14:textId="0E4BE479" w:rsidR="005F5241" w:rsidRPr="00955030" w:rsidRDefault="00C12030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3CF2D8B6" w14:textId="77777777" w:rsidR="005F5241" w:rsidRPr="00955030" w:rsidRDefault="005F5241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27B26" w:rsidRPr="006E05E2" w14:paraId="424682A1" w14:textId="77777777" w:rsidTr="39831EED">
        <w:trPr>
          <w:trHeight w:val="354"/>
        </w:trPr>
        <w:tc>
          <w:tcPr>
            <w:tcW w:w="3798" w:type="dxa"/>
            <w:vAlign w:val="center"/>
          </w:tcPr>
          <w:p w14:paraId="45F899C3" w14:textId="77777777" w:rsidR="00327B26" w:rsidRPr="007E3F5B" w:rsidRDefault="00327B2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 Learning</w:t>
            </w:r>
          </w:p>
        </w:tc>
        <w:tc>
          <w:tcPr>
            <w:tcW w:w="3060" w:type="dxa"/>
            <w:vAlign w:val="center"/>
          </w:tcPr>
          <w:p w14:paraId="0FB78278" w14:textId="1088B92C" w:rsidR="00327B26" w:rsidRPr="00955030" w:rsidRDefault="00C12030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110" w:type="dxa"/>
            <w:vAlign w:val="center"/>
          </w:tcPr>
          <w:p w14:paraId="1FC39945" w14:textId="77777777" w:rsidR="00327B26" w:rsidRPr="00955030" w:rsidRDefault="00327B26" w:rsidP="00731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562CB0E" w14:textId="77777777" w:rsidR="005F5241" w:rsidRDefault="005F5241" w:rsidP="007D4CCF">
      <w:pPr>
        <w:rPr>
          <w:rFonts w:ascii="Arial" w:hAnsi="Arial" w:cs="Arial"/>
        </w:rPr>
      </w:pPr>
    </w:p>
    <w:p w14:paraId="34CE0A41" w14:textId="77777777" w:rsidR="00B62459" w:rsidRDefault="00B62459" w:rsidP="007D4CCF">
      <w:pPr>
        <w:rPr>
          <w:rFonts w:ascii="Arial" w:hAnsi="Arial" w:cs="Arial"/>
        </w:rPr>
      </w:pPr>
    </w:p>
    <w:p w14:paraId="62EBF3C5" w14:textId="77777777" w:rsidR="00B62459" w:rsidRDefault="00B62459" w:rsidP="007D4CCF">
      <w:pPr>
        <w:rPr>
          <w:rFonts w:ascii="Arial" w:hAnsi="Arial" w:cs="Arial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723B6B" w:rsidRPr="00955030" w14:paraId="2248FB3E" w14:textId="77777777" w:rsidTr="39831EED">
        <w:trPr>
          <w:trHeight w:val="215"/>
        </w:trPr>
        <w:tc>
          <w:tcPr>
            <w:tcW w:w="13950" w:type="dxa"/>
          </w:tcPr>
          <w:p w14:paraId="70CEF049" w14:textId="77777777" w:rsidR="00723B6B" w:rsidRPr="00D62B88" w:rsidRDefault="00723B6B" w:rsidP="001A4A0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63F2C">
              <w:rPr>
                <w:rFonts w:ascii="Calibri" w:hAnsi="Calibri" w:cs="Calibri"/>
                <w:b/>
                <w:sz w:val="22"/>
                <w:szCs w:val="22"/>
              </w:rPr>
              <w:t>Detailed Feedback:</w:t>
            </w:r>
            <w:r>
              <w:rPr>
                <w:rFonts w:ascii="Calibri Light" w:hAnsi="Calibri Light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2"/>
                <w:szCs w:val="22"/>
              </w:rPr>
              <w:t>Plz</w:t>
            </w:r>
            <w:proofErr w:type="spellEnd"/>
            <w:r>
              <w:rPr>
                <w:rFonts w:ascii="Calibri Light" w:hAnsi="Calibri Ligh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723B6B" w:rsidRPr="00955030" w14:paraId="6D98A12B" w14:textId="77777777" w:rsidTr="39831EED">
        <w:trPr>
          <w:trHeight w:val="395"/>
        </w:trPr>
        <w:tc>
          <w:tcPr>
            <w:tcW w:w="13950" w:type="dxa"/>
            <w:shd w:val="clear" w:color="auto" w:fill="auto"/>
          </w:tcPr>
          <w:p w14:paraId="6B699379" w14:textId="5D57F4C0" w:rsidR="00723B6B" w:rsidRPr="004353DC" w:rsidRDefault="00C12030" w:rsidP="00C1203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C12030">
              <w:rPr>
                <w:rFonts w:ascii="Calibri" w:hAnsi="Calibri" w:cs="Calibri"/>
                <w:bCs/>
                <w:sz w:val="22"/>
                <w:szCs w:val="22"/>
              </w:rPr>
              <w:t xml:space="preserve">Candidate is good with .Net Core and Microservices architecture, able to explain his current project with the kind of patterns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and design, </w:t>
            </w:r>
            <w:proofErr w:type="gramStart"/>
            <w:r w:rsidR="00BA7DD0">
              <w:rPr>
                <w:rFonts w:ascii="Calibri" w:hAnsi="Calibri" w:cs="Calibri"/>
                <w:bCs/>
                <w:sz w:val="22"/>
                <w:szCs w:val="22"/>
              </w:rPr>
              <w:t>Very</w:t>
            </w:r>
            <w:proofErr w:type="gramEnd"/>
            <w:r w:rsidR="00BA7DD0">
              <w:rPr>
                <w:rFonts w:ascii="Calibri" w:hAnsi="Calibri" w:cs="Calibri"/>
                <w:bCs/>
                <w:sz w:val="22"/>
                <w:szCs w:val="22"/>
              </w:rPr>
              <w:t xml:space="preserve"> good understanding on the design considerations for the solution architecture</w:t>
            </w:r>
            <w:r w:rsidR="00830F41">
              <w:rPr>
                <w:rFonts w:ascii="Calibri" w:hAnsi="Calibri" w:cs="Calibri"/>
                <w:bCs/>
                <w:sz w:val="22"/>
                <w:szCs w:val="22"/>
              </w:rPr>
              <w:t>, Domain driven design and event driven design</w:t>
            </w:r>
            <w:r w:rsidR="00BA7DD0">
              <w:rPr>
                <w:rFonts w:ascii="Calibri" w:hAnsi="Calibri" w:cs="Calibri"/>
                <w:bCs/>
                <w:sz w:val="22"/>
                <w:szCs w:val="22"/>
              </w:rPr>
              <w:t>. Knowledge on messaging systems, Azure Service Bus, Azure functions, DB</w:t>
            </w:r>
            <w:r w:rsidR="00FD7641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DB6D3A">
              <w:rPr>
                <w:rFonts w:ascii="Calibri" w:hAnsi="Calibri" w:cs="Calibri"/>
                <w:bCs/>
                <w:sz w:val="22"/>
                <w:szCs w:val="22"/>
              </w:rPr>
              <w:t>has</w:t>
            </w:r>
            <w:r w:rsidR="00FD7641">
              <w:rPr>
                <w:rFonts w:ascii="Calibri" w:hAnsi="Calibri" w:cs="Calibri"/>
                <w:bCs/>
                <w:sz w:val="22"/>
                <w:szCs w:val="22"/>
              </w:rPr>
              <w:t xml:space="preserve"> working knowledge on </w:t>
            </w:r>
            <w:r w:rsidR="00830F41">
              <w:rPr>
                <w:rFonts w:ascii="Calibri" w:hAnsi="Calibri" w:cs="Calibri"/>
                <w:bCs/>
                <w:sz w:val="22"/>
                <w:szCs w:val="22"/>
              </w:rPr>
              <w:t>UI Frameworks, MFE</w:t>
            </w:r>
            <w:r w:rsidR="00BA7DD0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 w:rsidR="00EC690D">
              <w:rPr>
                <w:rFonts w:ascii="Calibri" w:hAnsi="Calibri" w:cs="Calibri"/>
                <w:bCs/>
                <w:sz w:val="22"/>
                <w:szCs w:val="22"/>
              </w:rPr>
              <w:t xml:space="preserve"> He has Azure certifications</w:t>
            </w:r>
            <w:r w:rsidR="00CF5951">
              <w:rPr>
                <w:rFonts w:ascii="Calibri" w:hAnsi="Calibri" w:cs="Calibri"/>
                <w:bCs/>
                <w:sz w:val="22"/>
                <w:szCs w:val="22"/>
              </w:rPr>
              <w:t xml:space="preserve"> which complement his knowledge.</w:t>
            </w:r>
          </w:p>
        </w:tc>
      </w:tr>
      <w:tr w:rsidR="00723B6B" w:rsidRPr="00955030" w14:paraId="0B044B62" w14:textId="77777777" w:rsidTr="39831EED">
        <w:trPr>
          <w:trHeight w:val="395"/>
        </w:trPr>
        <w:tc>
          <w:tcPr>
            <w:tcW w:w="13950" w:type="dxa"/>
            <w:shd w:val="clear" w:color="auto" w:fill="auto"/>
          </w:tcPr>
          <w:p w14:paraId="2E6D1B32" w14:textId="53FDF2E4" w:rsidR="00723B6B" w:rsidRPr="007D4CCF" w:rsidRDefault="151056CD" w:rsidP="4BA6434E">
            <w:pP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4BA6434E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RESULT</w:t>
            </w:r>
            <w:r w:rsidRPr="00B75B16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:</w:t>
            </w:r>
            <w:r w:rsidRPr="00B75B1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</w:t>
            </w:r>
            <w:r w:rsidRPr="00B75B16">
              <w:rPr>
                <w:rFonts w:ascii="Calibri" w:hAnsi="Calibri" w:cs="Calibri"/>
                <w:sz w:val="22"/>
                <w:szCs w:val="22"/>
              </w:rPr>
              <w:t xml:space="preserve">Recommended  </w:t>
            </w:r>
            <w:r w:rsidRPr="4BA6434E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</w:t>
            </w:r>
          </w:p>
        </w:tc>
      </w:tr>
    </w:tbl>
    <w:p w14:paraId="1F72F646" w14:textId="77777777" w:rsidR="00723B6B" w:rsidRDefault="00723B6B" w:rsidP="00B000F1">
      <w:pPr>
        <w:rPr>
          <w:rFonts w:ascii="Calibri Light" w:hAnsi="Calibri Light" w:cs="Calibri"/>
          <w:b/>
          <w:sz w:val="22"/>
          <w:szCs w:val="22"/>
        </w:rPr>
      </w:pPr>
    </w:p>
    <w:p w14:paraId="08CE6F91" w14:textId="77777777" w:rsidR="00723B6B" w:rsidRDefault="00723B6B" w:rsidP="00B000F1">
      <w:pPr>
        <w:rPr>
          <w:rFonts w:ascii="Calibri Light" w:hAnsi="Calibri Light" w:cs="Calibri"/>
          <w:b/>
          <w:sz w:val="22"/>
          <w:szCs w:val="22"/>
        </w:rPr>
      </w:pPr>
    </w:p>
    <w:p w14:paraId="61CDCEAD" w14:textId="77777777" w:rsidR="00723B6B" w:rsidRDefault="00723B6B" w:rsidP="00B000F1">
      <w:pPr>
        <w:rPr>
          <w:rFonts w:ascii="Calibri Light" w:hAnsi="Calibri Light" w:cs="Calibri"/>
          <w:b/>
          <w:sz w:val="22"/>
          <w:szCs w:val="22"/>
        </w:rPr>
      </w:pPr>
    </w:p>
    <w:p w14:paraId="2AEB24F9" w14:textId="77777777" w:rsidR="00B000F1" w:rsidRDefault="00B000F1" w:rsidP="00B000F1">
      <w:pPr>
        <w:rPr>
          <w:rFonts w:ascii="Arial" w:hAnsi="Arial" w:cs="Arial"/>
        </w:rPr>
      </w:pPr>
      <w:r>
        <w:rPr>
          <w:rFonts w:ascii="Calibri Light" w:hAnsi="Calibri Light" w:cs="Calibri"/>
          <w:b/>
          <w:sz w:val="22"/>
          <w:szCs w:val="22"/>
        </w:rPr>
        <w:t>2nd Level Assessment:</w:t>
      </w: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B000F1" w:rsidRPr="00955030" w14:paraId="5F763B42" w14:textId="77777777" w:rsidTr="00FC59A2">
        <w:tc>
          <w:tcPr>
            <w:tcW w:w="2718" w:type="dxa"/>
            <w:shd w:val="clear" w:color="auto" w:fill="auto"/>
          </w:tcPr>
          <w:p w14:paraId="64045C35" w14:textId="77777777" w:rsidR="00B000F1" w:rsidRPr="00955030" w:rsidRDefault="00B000F1" w:rsidP="00B000F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6BB9E253" w14:textId="77777777" w:rsidR="00B000F1" w:rsidRPr="00955030" w:rsidRDefault="00B000F1" w:rsidP="00B000F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20DA897D" w14:textId="77777777" w:rsidR="00B000F1" w:rsidRPr="00955030" w:rsidRDefault="00B000F1" w:rsidP="00B000F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23DE523C" w14:textId="77777777" w:rsidR="00B000F1" w:rsidRPr="00955030" w:rsidRDefault="00B000F1" w:rsidP="00B000F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955030" w14:paraId="552F1305" w14:textId="77777777" w:rsidTr="00FC59A2">
        <w:tc>
          <w:tcPr>
            <w:tcW w:w="2718" w:type="dxa"/>
            <w:shd w:val="clear" w:color="auto" w:fill="auto"/>
          </w:tcPr>
          <w:p w14:paraId="4A8BEF86" w14:textId="77777777" w:rsidR="00B000F1" w:rsidRPr="00955030" w:rsidRDefault="00B000F1" w:rsidP="00B000F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Position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Interviewed </w:t>
            </w: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For</w:t>
            </w:r>
          </w:p>
        </w:tc>
        <w:tc>
          <w:tcPr>
            <w:tcW w:w="4140" w:type="dxa"/>
            <w:shd w:val="clear" w:color="auto" w:fill="auto"/>
          </w:tcPr>
          <w:p w14:paraId="52E56223" w14:textId="77777777" w:rsidR="00B000F1" w:rsidRPr="00955030" w:rsidRDefault="00B000F1" w:rsidP="00B000F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63EA53B" w14:textId="77777777" w:rsidR="00B000F1" w:rsidRPr="00955030" w:rsidRDefault="00B000F1" w:rsidP="00B000F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07547A01" w14:textId="77777777" w:rsidR="00B000F1" w:rsidRPr="00955030" w:rsidRDefault="00B000F1" w:rsidP="00B000F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955030" w14:paraId="057C64D4" w14:textId="77777777" w:rsidTr="00FC59A2">
        <w:tc>
          <w:tcPr>
            <w:tcW w:w="2718" w:type="dxa"/>
            <w:shd w:val="clear" w:color="auto" w:fill="auto"/>
          </w:tcPr>
          <w:p w14:paraId="46EC72C7" w14:textId="77777777" w:rsidR="00B000F1" w:rsidRPr="00955030" w:rsidRDefault="00B000F1" w:rsidP="00B000F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5043CB0F" w14:textId="77777777" w:rsidR="00B000F1" w:rsidRPr="00955030" w:rsidRDefault="00B000F1" w:rsidP="00B000F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01104148" w14:textId="77777777" w:rsidR="00B000F1" w:rsidRPr="00955030" w:rsidRDefault="00B000F1" w:rsidP="00B000F1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07459315" w14:textId="77777777" w:rsidR="00B000F1" w:rsidRPr="00955030" w:rsidRDefault="00B000F1" w:rsidP="00B000F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537F28F" w14:textId="77777777" w:rsidR="00B000F1" w:rsidRPr="00085849" w:rsidRDefault="00B000F1" w:rsidP="00B000F1">
      <w:pPr>
        <w:rPr>
          <w:vanish/>
        </w:rPr>
      </w:pPr>
    </w:p>
    <w:tbl>
      <w:tblPr>
        <w:tblpPr w:leftFromText="180" w:rightFromText="180" w:vertAnchor="page" w:horzAnchor="margin" w:tblpY="2821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B000F1" w:rsidRPr="00955030" w14:paraId="08636A5F" w14:textId="77777777" w:rsidTr="00B000F1">
        <w:tc>
          <w:tcPr>
            <w:tcW w:w="13968" w:type="dxa"/>
            <w:shd w:val="clear" w:color="auto" w:fill="17365D"/>
          </w:tcPr>
          <w:p w14:paraId="4D8784A0" w14:textId="77777777" w:rsidR="00B000F1" w:rsidRPr="007D4CCF" w:rsidRDefault="00B000F1" w:rsidP="00B000F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sz w:val="22"/>
                <w:szCs w:val="22"/>
              </w:rPr>
              <w:t>Rating:     1 (</w:t>
            </w:r>
            <w:proofErr w:type="gramStart"/>
            <w:r w:rsidRPr="007D4CCF">
              <w:rPr>
                <w:rFonts w:ascii="Calibri" w:hAnsi="Calibri" w:cs="Calibri"/>
                <w:b/>
                <w:sz w:val="22"/>
                <w:szCs w:val="22"/>
              </w:rPr>
              <w:t xml:space="preserve">Poor)   </w:t>
            </w:r>
            <w:proofErr w:type="gramEnd"/>
            <w:r w:rsidRPr="007D4CCF">
              <w:rPr>
                <w:rFonts w:ascii="Calibri" w:hAnsi="Calibri" w:cs="Calibri"/>
                <w:b/>
                <w:sz w:val="22"/>
                <w:szCs w:val="22"/>
              </w:rPr>
              <w:t xml:space="preserve">           2 (Needs Improvement)              3 (Good)              4(Very Good                5 (Outstanding)</w:t>
            </w:r>
          </w:p>
        </w:tc>
      </w:tr>
    </w:tbl>
    <w:p w14:paraId="6DFB9E20" w14:textId="77777777" w:rsidR="00B000F1" w:rsidRPr="00955030" w:rsidRDefault="00B000F1" w:rsidP="00B000F1">
      <w:pPr>
        <w:rPr>
          <w:rFonts w:ascii="Calibri" w:hAnsi="Calibri" w:cs="Calibri"/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3060"/>
        <w:gridCol w:w="7110"/>
      </w:tblGrid>
      <w:tr w:rsidR="00B000F1" w:rsidRPr="006E05E2" w14:paraId="3C9BB7CC" w14:textId="77777777" w:rsidTr="00FC59A2">
        <w:trPr>
          <w:trHeight w:val="308"/>
        </w:trPr>
        <w:tc>
          <w:tcPr>
            <w:tcW w:w="3798" w:type="dxa"/>
            <w:shd w:val="clear" w:color="auto" w:fill="17365D"/>
            <w:vAlign w:val="center"/>
          </w:tcPr>
          <w:p w14:paraId="35F3091C" w14:textId="77777777" w:rsidR="00B000F1" w:rsidRPr="007D4CCF" w:rsidRDefault="00B000F1" w:rsidP="00B000F1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Skills To Be A</w:t>
            </w: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ssessed</w:t>
            </w:r>
          </w:p>
        </w:tc>
        <w:tc>
          <w:tcPr>
            <w:tcW w:w="3060" w:type="dxa"/>
            <w:shd w:val="clear" w:color="auto" w:fill="17365D"/>
          </w:tcPr>
          <w:p w14:paraId="1CD137A6" w14:textId="77777777" w:rsidR="00B000F1" w:rsidRPr="007D4CCF" w:rsidRDefault="00B000F1" w:rsidP="00B000F1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110" w:type="dxa"/>
            <w:shd w:val="clear" w:color="auto" w:fill="17365D"/>
          </w:tcPr>
          <w:p w14:paraId="7D5409AA" w14:textId="77777777" w:rsidR="00B000F1" w:rsidRPr="007D4CCF" w:rsidRDefault="00B000F1" w:rsidP="00B000F1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B000F1" w:rsidRPr="006E05E2" w14:paraId="2B46CEB5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1F8C909E" w14:textId="77777777" w:rsidR="00B000F1" w:rsidRPr="007E3F5B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Overall System Understanding</w:t>
            </w:r>
          </w:p>
        </w:tc>
        <w:tc>
          <w:tcPr>
            <w:tcW w:w="3060" w:type="dxa"/>
            <w:vAlign w:val="center"/>
          </w:tcPr>
          <w:p w14:paraId="70DF9E56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44E871BC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0613E2E2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11DA3BE9" w14:textId="77777777" w:rsidR="00B000F1" w:rsidRPr="007E3F5B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 Skill 1:</w:t>
            </w:r>
          </w:p>
        </w:tc>
        <w:tc>
          <w:tcPr>
            <w:tcW w:w="3060" w:type="dxa"/>
            <w:vAlign w:val="center"/>
          </w:tcPr>
          <w:p w14:paraId="144A5D23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38610EB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1647C917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00A9FC70" w14:textId="77777777" w:rsidR="00B000F1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 Skill 2:</w:t>
            </w:r>
          </w:p>
        </w:tc>
        <w:tc>
          <w:tcPr>
            <w:tcW w:w="3060" w:type="dxa"/>
            <w:vAlign w:val="center"/>
          </w:tcPr>
          <w:p w14:paraId="637805D2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463F29E8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201DDAB3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7BC2FA38" w14:textId="77777777" w:rsidR="00B000F1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Complementary Skill 1: </w:t>
            </w:r>
          </w:p>
        </w:tc>
        <w:tc>
          <w:tcPr>
            <w:tcW w:w="3060" w:type="dxa"/>
            <w:vAlign w:val="center"/>
          </w:tcPr>
          <w:p w14:paraId="3B7B4B86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3A0FF5F2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34D8330F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1E14AF05" w14:textId="77777777" w:rsidR="00B000F1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Complementary Skill 2:</w:t>
            </w:r>
          </w:p>
        </w:tc>
        <w:tc>
          <w:tcPr>
            <w:tcW w:w="3060" w:type="dxa"/>
            <w:vAlign w:val="center"/>
          </w:tcPr>
          <w:p w14:paraId="5630AD66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1829076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3AD15D3A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133AACFD" w14:textId="77777777" w:rsidR="00B000F1" w:rsidRPr="007E3F5B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communication</w:t>
            </w:r>
          </w:p>
        </w:tc>
        <w:tc>
          <w:tcPr>
            <w:tcW w:w="3060" w:type="dxa"/>
            <w:vAlign w:val="center"/>
          </w:tcPr>
          <w:p w14:paraId="2BA226A1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7AD93B2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56DD2629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7902D243" w14:textId="77777777" w:rsidR="00B000F1" w:rsidRPr="007E3F5B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 w:rsidRPr="00075A4C">
              <w:rPr>
                <w:rFonts w:ascii="Calibri" w:hAnsi="Calibri" w:cs="Calibri"/>
                <w:sz w:val="24"/>
                <w:szCs w:val="24"/>
              </w:rPr>
              <w:t>Conceptual Clarity</w:t>
            </w:r>
          </w:p>
        </w:tc>
        <w:tc>
          <w:tcPr>
            <w:tcW w:w="3060" w:type="dxa"/>
            <w:vAlign w:val="center"/>
          </w:tcPr>
          <w:p w14:paraId="0DE4B5B7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6204FF1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15968276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59A2D83D" w14:textId="77777777" w:rsidR="00B000F1" w:rsidRPr="00075A4C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 w:rsidRPr="00075A4C">
              <w:rPr>
                <w:rFonts w:ascii="Calibri" w:hAnsi="Calibri" w:cs="Calibri"/>
                <w:sz w:val="24"/>
                <w:szCs w:val="24"/>
              </w:rPr>
              <w:t>Analytical Ability</w:t>
            </w:r>
          </w:p>
        </w:tc>
        <w:tc>
          <w:tcPr>
            <w:tcW w:w="3060" w:type="dxa"/>
            <w:vAlign w:val="center"/>
          </w:tcPr>
          <w:p w14:paraId="2DBF0D7D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B62F1B3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2DA30D75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29AD0751" w14:textId="77777777" w:rsidR="00B000F1" w:rsidRPr="007E3F5B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Domain Knowledge </w:t>
            </w:r>
          </w:p>
        </w:tc>
        <w:tc>
          <w:tcPr>
            <w:tcW w:w="3060" w:type="dxa"/>
            <w:vAlign w:val="center"/>
          </w:tcPr>
          <w:p w14:paraId="02F2C34E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80A4E5D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756800EF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7F824828" w14:textId="77777777" w:rsidR="00B000F1" w:rsidRPr="007E3F5B" w:rsidRDefault="00B000F1" w:rsidP="00B000F1">
            <w:pPr>
              <w:rPr>
                <w:rFonts w:ascii="Calibri" w:hAnsi="Calibri" w:cs="Calibri"/>
                <w:sz w:val="24"/>
                <w:szCs w:val="24"/>
              </w:rPr>
            </w:pPr>
            <w:r w:rsidRPr="007E3F5B">
              <w:rPr>
                <w:rFonts w:ascii="Calibri" w:hAnsi="Calibri" w:cs="Calibri"/>
                <w:sz w:val="24"/>
                <w:szCs w:val="24"/>
              </w:rPr>
              <w:t>Approach/Attitude</w:t>
            </w:r>
          </w:p>
        </w:tc>
        <w:tc>
          <w:tcPr>
            <w:tcW w:w="3060" w:type="dxa"/>
            <w:vAlign w:val="center"/>
          </w:tcPr>
          <w:p w14:paraId="19219836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296FEF7D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00F1" w:rsidRPr="006E05E2" w14:paraId="11E3C342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76563F0C" w14:textId="77777777" w:rsidR="00B000F1" w:rsidRPr="007E3F5B" w:rsidRDefault="00327B26" w:rsidP="00B000F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 Learning</w:t>
            </w:r>
          </w:p>
        </w:tc>
        <w:tc>
          <w:tcPr>
            <w:tcW w:w="3060" w:type="dxa"/>
            <w:vAlign w:val="center"/>
          </w:tcPr>
          <w:p w14:paraId="7194DBDC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69D0D3C" w14:textId="77777777" w:rsidR="00B000F1" w:rsidRPr="00955030" w:rsidRDefault="00B000F1" w:rsidP="00B000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4CD245A" w14:textId="77777777" w:rsidR="00B000F1" w:rsidRDefault="00B000F1" w:rsidP="00B000F1">
      <w:pPr>
        <w:rPr>
          <w:rFonts w:ascii="Arial" w:hAnsi="Arial" w:cs="Arial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327B26" w:rsidRPr="00955030" w14:paraId="314549D4" w14:textId="77777777" w:rsidTr="00A22100">
        <w:trPr>
          <w:trHeight w:val="215"/>
        </w:trPr>
        <w:tc>
          <w:tcPr>
            <w:tcW w:w="13950" w:type="dxa"/>
          </w:tcPr>
          <w:p w14:paraId="651CCF3C" w14:textId="77777777" w:rsidR="00327B26" w:rsidRPr="00D62B88" w:rsidRDefault="00327B26" w:rsidP="00A2210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63F2C">
              <w:rPr>
                <w:rFonts w:ascii="Calibri" w:hAnsi="Calibri" w:cs="Calibri"/>
                <w:b/>
                <w:sz w:val="22"/>
                <w:szCs w:val="22"/>
              </w:rPr>
              <w:t>Detailed Feedback:</w:t>
            </w:r>
            <w:r>
              <w:rPr>
                <w:rFonts w:ascii="Calibri Light" w:hAnsi="Calibri Light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2"/>
                <w:szCs w:val="22"/>
              </w:rPr>
              <w:t>Plz</w:t>
            </w:r>
            <w:proofErr w:type="spellEnd"/>
            <w:r>
              <w:rPr>
                <w:rFonts w:ascii="Calibri Light" w:hAnsi="Calibri Ligh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327B26" w:rsidRPr="00955030" w14:paraId="1231BE67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36FEB5B0" w14:textId="77777777" w:rsidR="00327B26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0D7AA69" w14:textId="77777777" w:rsidR="00327B26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7196D064" w14:textId="77777777" w:rsidR="00327B26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4FF1C98" w14:textId="77777777" w:rsidR="00327B26" w:rsidRPr="004353DC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</w:tr>
      <w:tr w:rsidR="00327B26" w:rsidRPr="00955030" w14:paraId="156E0ACC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6FF0502B" w14:textId="77777777" w:rsidR="00327B26" w:rsidRPr="007D4CCF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4353DC">
              <w:rPr>
                <w:rFonts w:ascii="Calibri" w:hAnsi="Calibri" w:cs="Calibri"/>
                <w:b/>
                <w:sz w:val="22"/>
                <w:szCs w:val="22"/>
                <w:u w:val="single"/>
              </w:rPr>
              <w:t>RESULT</w:t>
            </w:r>
            <w:r>
              <w:rPr>
                <w:rFonts w:ascii="Calibri" w:hAnsi="Calibri" w:cs="Calibri"/>
                <w:b/>
                <w:sz w:val="22"/>
                <w:szCs w:val="22"/>
                <w:u w:val="single"/>
              </w:rPr>
              <w:t>: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</w:t>
            </w:r>
            <w:r w:rsidRPr="000B7189">
              <w:rPr>
                <w:rFonts w:ascii="Calibri" w:hAnsi="Calibri" w:cs="Calibri"/>
                <w:sz w:val="22"/>
                <w:szCs w:val="22"/>
              </w:rPr>
              <w:t>Recommended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</w:t>
            </w:r>
            <w:r w:rsidRPr="007D4CCF">
              <w:rPr>
                <w:rFonts w:ascii="Calibri" w:hAnsi="Calibri" w:cs="Calibri"/>
                <w:sz w:val="22"/>
                <w:szCs w:val="22"/>
              </w:rPr>
              <w:t>Rejected</w:t>
            </w:r>
          </w:p>
        </w:tc>
      </w:tr>
    </w:tbl>
    <w:p w14:paraId="6D072C0D" w14:textId="77777777" w:rsidR="00AC3043" w:rsidRDefault="00AC3043" w:rsidP="00B000F1">
      <w:pPr>
        <w:rPr>
          <w:rFonts w:ascii="Arial" w:hAnsi="Arial" w:cs="Arial"/>
        </w:rPr>
      </w:pP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BD6533" w:rsidRPr="00955030" w14:paraId="1114108D" w14:textId="77777777" w:rsidTr="00FC59A2">
        <w:tc>
          <w:tcPr>
            <w:tcW w:w="2718" w:type="dxa"/>
            <w:shd w:val="clear" w:color="auto" w:fill="auto"/>
          </w:tcPr>
          <w:p w14:paraId="4FF9945E" w14:textId="77777777" w:rsidR="00BD6533" w:rsidRPr="00955030" w:rsidRDefault="00BD6533" w:rsidP="00FC59A2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48A21919" w14:textId="77777777" w:rsidR="00BD6533" w:rsidRPr="00955030" w:rsidRDefault="00BD6533" w:rsidP="00FC59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668AF1BC" w14:textId="77777777" w:rsidR="00BD6533" w:rsidRPr="00955030" w:rsidRDefault="00BD6533" w:rsidP="00FC59A2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6BD18F9B" w14:textId="77777777" w:rsidR="00BD6533" w:rsidRPr="00955030" w:rsidRDefault="00BD6533" w:rsidP="00FC59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6533" w:rsidRPr="00955030" w14:paraId="08FEF691" w14:textId="77777777" w:rsidTr="00FC59A2">
        <w:tc>
          <w:tcPr>
            <w:tcW w:w="2718" w:type="dxa"/>
            <w:shd w:val="clear" w:color="auto" w:fill="auto"/>
          </w:tcPr>
          <w:p w14:paraId="4272AE6A" w14:textId="77777777" w:rsidR="00BD6533" w:rsidRPr="00955030" w:rsidRDefault="00BD6533" w:rsidP="00FC59A2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Position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Interviewed </w:t>
            </w:r>
            <w:r w:rsidRPr="00955030">
              <w:rPr>
                <w:rFonts w:ascii="Calibri" w:hAnsi="Calibri" w:cs="Calibri"/>
                <w:b/>
                <w:i/>
                <w:sz w:val="22"/>
                <w:szCs w:val="22"/>
              </w:rPr>
              <w:t>For</w:t>
            </w:r>
          </w:p>
        </w:tc>
        <w:tc>
          <w:tcPr>
            <w:tcW w:w="4140" w:type="dxa"/>
            <w:shd w:val="clear" w:color="auto" w:fill="auto"/>
          </w:tcPr>
          <w:p w14:paraId="238601FE" w14:textId="77777777" w:rsidR="00BD6533" w:rsidRPr="00955030" w:rsidRDefault="00BD6533" w:rsidP="00FC59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0BAFE12" w14:textId="77777777" w:rsidR="00BD6533" w:rsidRPr="00955030" w:rsidRDefault="00BD6533" w:rsidP="00FC59A2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0F3CABC7" w14:textId="77777777" w:rsidR="00BD6533" w:rsidRPr="00955030" w:rsidRDefault="00BD6533" w:rsidP="00FC59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6533" w:rsidRPr="00955030" w14:paraId="17695272" w14:textId="77777777" w:rsidTr="00FC59A2">
        <w:tc>
          <w:tcPr>
            <w:tcW w:w="2718" w:type="dxa"/>
            <w:shd w:val="clear" w:color="auto" w:fill="auto"/>
          </w:tcPr>
          <w:p w14:paraId="36FF4AA8" w14:textId="77777777" w:rsidR="00BD6533" w:rsidRPr="00955030" w:rsidRDefault="00BD6533" w:rsidP="00FC59A2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5B08B5D1" w14:textId="77777777" w:rsidR="00BD6533" w:rsidRPr="00955030" w:rsidRDefault="00BD6533" w:rsidP="00FC59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FEF6361" w14:textId="77777777" w:rsidR="00BD6533" w:rsidRPr="00955030" w:rsidRDefault="00BD6533" w:rsidP="00FC59A2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16DEB4AB" w14:textId="77777777" w:rsidR="00BD6533" w:rsidRPr="00955030" w:rsidRDefault="00BD6533" w:rsidP="00FC59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AD9C6F4" w14:textId="77777777" w:rsidR="00BD6533" w:rsidRPr="00085849" w:rsidRDefault="00BD6533" w:rsidP="00BD6533">
      <w:pPr>
        <w:rPr>
          <w:vanish/>
        </w:rPr>
      </w:pPr>
    </w:p>
    <w:tbl>
      <w:tblPr>
        <w:tblpPr w:leftFromText="180" w:rightFromText="180" w:vertAnchor="page" w:horzAnchor="margin" w:tblpY="2896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BD6533" w:rsidRPr="00955030" w14:paraId="0864BCC5" w14:textId="77777777" w:rsidTr="00BD6533">
        <w:tc>
          <w:tcPr>
            <w:tcW w:w="13968" w:type="dxa"/>
            <w:shd w:val="clear" w:color="auto" w:fill="17365D"/>
          </w:tcPr>
          <w:p w14:paraId="10050DA2" w14:textId="77777777" w:rsidR="00BD6533" w:rsidRPr="007D4CCF" w:rsidRDefault="00BD6533" w:rsidP="00BD653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sz w:val="22"/>
                <w:szCs w:val="22"/>
              </w:rPr>
              <w:t>Rating:     1 (</w:t>
            </w:r>
            <w:proofErr w:type="gramStart"/>
            <w:r w:rsidRPr="007D4CCF">
              <w:rPr>
                <w:rFonts w:ascii="Calibri" w:hAnsi="Calibri" w:cs="Calibri"/>
                <w:b/>
                <w:sz w:val="22"/>
                <w:szCs w:val="22"/>
              </w:rPr>
              <w:t xml:space="preserve">Poor)   </w:t>
            </w:r>
            <w:proofErr w:type="gramEnd"/>
            <w:r w:rsidRPr="007D4CCF">
              <w:rPr>
                <w:rFonts w:ascii="Calibri" w:hAnsi="Calibri" w:cs="Calibri"/>
                <w:b/>
                <w:sz w:val="22"/>
                <w:szCs w:val="22"/>
              </w:rPr>
              <w:t xml:space="preserve">           2 (Needs Improvement)              3 (Good)              4(Very Good                5 (Outstanding)</w:t>
            </w:r>
          </w:p>
        </w:tc>
      </w:tr>
    </w:tbl>
    <w:p w14:paraId="3402786E" w14:textId="77777777" w:rsidR="00BD6533" w:rsidRPr="00955030" w:rsidRDefault="00BD6533" w:rsidP="00BD6533">
      <w:pPr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"/>
          <w:b/>
          <w:sz w:val="22"/>
          <w:szCs w:val="22"/>
        </w:rPr>
        <w:t xml:space="preserve">Fitment Level Assessment: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2430"/>
        <w:gridCol w:w="7110"/>
      </w:tblGrid>
      <w:tr w:rsidR="00BD6533" w:rsidRPr="006E05E2" w14:paraId="515E29B1" w14:textId="77777777" w:rsidTr="00FC59A2">
        <w:trPr>
          <w:trHeight w:val="308"/>
        </w:trPr>
        <w:tc>
          <w:tcPr>
            <w:tcW w:w="4428" w:type="dxa"/>
            <w:shd w:val="clear" w:color="auto" w:fill="17365D"/>
            <w:vAlign w:val="center"/>
          </w:tcPr>
          <w:p w14:paraId="7CBE51C8" w14:textId="77777777" w:rsidR="00BD6533" w:rsidRPr="007D4CCF" w:rsidRDefault="00BD6533" w:rsidP="00FC59A2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Skills To Be A</w:t>
            </w: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ssessed</w:t>
            </w:r>
          </w:p>
        </w:tc>
        <w:tc>
          <w:tcPr>
            <w:tcW w:w="2430" w:type="dxa"/>
            <w:shd w:val="clear" w:color="auto" w:fill="17365D"/>
          </w:tcPr>
          <w:p w14:paraId="0BC603A0" w14:textId="77777777" w:rsidR="00BD6533" w:rsidRPr="007D4CCF" w:rsidRDefault="00BD6533" w:rsidP="00FC59A2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110" w:type="dxa"/>
            <w:shd w:val="clear" w:color="auto" w:fill="17365D"/>
          </w:tcPr>
          <w:p w14:paraId="0BA8C54A" w14:textId="77777777" w:rsidR="00BD6533" w:rsidRPr="007D4CCF" w:rsidRDefault="00BD6533" w:rsidP="00FC59A2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7D4CCF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BD6533" w:rsidRPr="006E05E2" w14:paraId="0B352CB8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657DBB30" w14:textId="77777777" w:rsidR="00BD6533" w:rsidRPr="007E3F5B" w:rsidRDefault="00BD6533" w:rsidP="00FC59A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Overall System/Technology Understanding</w:t>
            </w:r>
          </w:p>
        </w:tc>
        <w:tc>
          <w:tcPr>
            <w:tcW w:w="2430" w:type="dxa"/>
            <w:vAlign w:val="center"/>
          </w:tcPr>
          <w:p w14:paraId="4B1F511A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5F9C3DC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6533" w:rsidRPr="006E05E2" w14:paraId="637CED93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6546B50C" w14:textId="77777777" w:rsidR="00BD6533" w:rsidRPr="007E3F5B" w:rsidRDefault="00BD6533" w:rsidP="00FC59A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communication</w:t>
            </w:r>
          </w:p>
        </w:tc>
        <w:tc>
          <w:tcPr>
            <w:tcW w:w="2430" w:type="dxa"/>
            <w:vAlign w:val="center"/>
          </w:tcPr>
          <w:p w14:paraId="5023141B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F3B1409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27B26" w:rsidRPr="006E05E2" w14:paraId="0454F115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61DD92C7" w14:textId="77777777" w:rsidR="00327B26" w:rsidRPr="007E3F5B" w:rsidRDefault="00327B26" w:rsidP="00FC59A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 Learning</w:t>
            </w:r>
          </w:p>
        </w:tc>
        <w:tc>
          <w:tcPr>
            <w:tcW w:w="2430" w:type="dxa"/>
            <w:vAlign w:val="center"/>
          </w:tcPr>
          <w:p w14:paraId="562C75D1" w14:textId="77777777" w:rsidR="00327B26" w:rsidRPr="00955030" w:rsidRDefault="00327B26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64355AD" w14:textId="77777777" w:rsidR="00327B26" w:rsidRPr="00955030" w:rsidRDefault="00327B26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6533" w:rsidRPr="006E05E2" w14:paraId="781D9284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71604CC5" w14:textId="77777777" w:rsidR="00BD6533" w:rsidRPr="007E3F5B" w:rsidRDefault="00BD6533" w:rsidP="00FC59A2">
            <w:pPr>
              <w:rPr>
                <w:rFonts w:ascii="Calibri" w:hAnsi="Calibri" w:cs="Calibri"/>
                <w:sz w:val="24"/>
                <w:szCs w:val="24"/>
              </w:rPr>
            </w:pPr>
            <w:r w:rsidRPr="007E3F5B">
              <w:rPr>
                <w:rFonts w:ascii="Calibri" w:hAnsi="Calibri" w:cs="Calibri"/>
                <w:sz w:val="24"/>
                <w:szCs w:val="24"/>
              </w:rPr>
              <w:t>Attitude</w:t>
            </w:r>
            <w:r>
              <w:rPr>
                <w:rFonts w:ascii="Calibri" w:hAnsi="Calibri" w:cs="Calibri"/>
                <w:sz w:val="24"/>
                <w:szCs w:val="24"/>
              </w:rPr>
              <w:t>/Personality</w:t>
            </w:r>
          </w:p>
        </w:tc>
        <w:tc>
          <w:tcPr>
            <w:tcW w:w="2430" w:type="dxa"/>
            <w:vAlign w:val="center"/>
          </w:tcPr>
          <w:p w14:paraId="1A965116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DF4E37C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6533" w:rsidRPr="006E05E2" w14:paraId="105F7639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146CD216" w14:textId="77777777" w:rsidR="00BD6533" w:rsidRPr="007E3F5B" w:rsidRDefault="00BD6533" w:rsidP="00FC59A2">
            <w:pPr>
              <w:rPr>
                <w:rFonts w:ascii="Calibri" w:hAnsi="Calibri" w:cs="Calibri"/>
                <w:sz w:val="24"/>
                <w:szCs w:val="24"/>
              </w:rPr>
            </w:pPr>
            <w:r w:rsidRPr="007E3F5B">
              <w:rPr>
                <w:rFonts w:ascii="Calibri" w:hAnsi="Calibri" w:cs="Calibri"/>
                <w:sz w:val="24"/>
                <w:szCs w:val="24"/>
              </w:rPr>
              <w:t>Communication Skills</w:t>
            </w:r>
          </w:p>
        </w:tc>
        <w:tc>
          <w:tcPr>
            <w:tcW w:w="2430" w:type="dxa"/>
            <w:vAlign w:val="center"/>
          </w:tcPr>
          <w:p w14:paraId="44FB30F8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DA6542E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6533" w:rsidRPr="006E05E2" w14:paraId="12063B6C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7E299730" w14:textId="77777777" w:rsidR="00BD6533" w:rsidRPr="007E3F5B" w:rsidRDefault="00BD6533" w:rsidP="00FC59A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Fitment</w:t>
            </w:r>
          </w:p>
        </w:tc>
        <w:tc>
          <w:tcPr>
            <w:tcW w:w="2430" w:type="dxa"/>
            <w:vAlign w:val="center"/>
          </w:tcPr>
          <w:p w14:paraId="3041E394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22B00AE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6533" w:rsidRPr="006E05E2" w14:paraId="317A12DD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40AB22C9" w14:textId="77777777" w:rsidR="00BD6533" w:rsidRPr="007E3F5B" w:rsidRDefault="00BD6533" w:rsidP="00FC59A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Organizational fitment</w:t>
            </w:r>
          </w:p>
        </w:tc>
        <w:tc>
          <w:tcPr>
            <w:tcW w:w="2430" w:type="dxa"/>
            <w:vAlign w:val="center"/>
          </w:tcPr>
          <w:p w14:paraId="42C6D796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E1831B3" w14:textId="77777777" w:rsidR="00BD6533" w:rsidRPr="00955030" w:rsidRDefault="00BD6533" w:rsidP="00FC59A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4E11D2A" w14:textId="77777777" w:rsidR="00BD6533" w:rsidRDefault="00BD6533" w:rsidP="00BD6533">
      <w:pPr>
        <w:rPr>
          <w:rFonts w:ascii="Arial" w:hAnsi="Arial" w:cs="Arial"/>
        </w:rPr>
      </w:pPr>
    </w:p>
    <w:p w14:paraId="31126E5D" w14:textId="77777777" w:rsidR="00BD6533" w:rsidRDefault="00BD6533" w:rsidP="00BD6533">
      <w:pPr>
        <w:rPr>
          <w:rFonts w:ascii="Arial" w:hAnsi="Arial" w:cs="Arial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327B26" w:rsidRPr="00955030" w14:paraId="2DA7500D" w14:textId="77777777" w:rsidTr="00A22100">
        <w:trPr>
          <w:trHeight w:val="215"/>
        </w:trPr>
        <w:tc>
          <w:tcPr>
            <w:tcW w:w="13950" w:type="dxa"/>
          </w:tcPr>
          <w:p w14:paraId="499EFBE9" w14:textId="77777777" w:rsidR="00327B26" w:rsidRPr="00D62B88" w:rsidRDefault="00327B26" w:rsidP="00A2210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63F2C">
              <w:rPr>
                <w:rFonts w:ascii="Calibri" w:hAnsi="Calibri" w:cs="Calibri"/>
                <w:b/>
                <w:sz w:val="22"/>
                <w:szCs w:val="22"/>
              </w:rPr>
              <w:t>Detailed Feedback:</w:t>
            </w:r>
            <w:r>
              <w:rPr>
                <w:rFonts w:ascii="Calibri Light" w:hAnsi="Calibri Light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2"/>
                <w:szCs w:val="22"/>
              </w:rPr>
              <w:t>Plz</w:t>
            </w:r>
            <w:proofErr w:type="spellEnd"/>
            <w:r>
              <w:rPr>
                <w:rFonts w:ascii="Calibri Light" w:hAnsi="Calibri Ligh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327B26" w:rsidRPr="00955030" w14:paraId="2DE403A5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62431CDC" w14:textId="77777777" w:rsidR="00327B26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49E398E2" w14:textId="77777777" w:rsidR="00327B26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16287F21" w14:textId="77777777" w:rsidR="00327B26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5BE93A62" w14:textId="77777777" w:rsidR="00327B26" w:rsidRPr="004353DC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</w:tr>
      <w:tr w:rsidR="00327B26" w:rsidRPr="00955030" w14:paraId="471851DD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78C8186E" w14:textId="77777777" w:rsidR="00327B26" w:rsidRPr="007D4CCF" w:rsidRDefault="00327B26" w:rsidP="00A22100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4353DC">
              <w:rPr>
                <w:rFonts w:ascii="Calibri" w:hAnsi="Calibri" w:cs="Calibri"/>
                <w:b/>
                <w:sz w:val="22"/>
                <w:szCs w:val="22"/>
                <w:u w:val="single"/>
              </w:rPr>
              <w:t>RESULT</w:t>
            </w:r>
            <w:r>
              <w:rPr>
                <w:rFonts w:ascii="Calibri" w:hAnsi="Calibri" w:cs="Calibri"/>
                <w:b/>
                <w:sz w:val="22"/>
                <w:szCs w:val="22"/>
                <w:u w:val="single"/>
              </w:rPr>
              <w:t>: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</w:t>
            </w:r>
            <w:r w:rsidRPr="000B7189">
              <w:rPr>
                <w:rFonts w:ascii="Calibri" w:hAnsi="Calibri" w:cs="Calibri"/>
                <w:sz w:val="22"/>
                <w:szCs w:val="22"/>
              </w:rPr>
              <w:t>Recommended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</w:t>
            </w:r>
            <w:r w:rsidRPr="007D4CCF">
              <w:rPr>
                <w:rFonts w:ascii="Calibri" w:hAnsi="Calibri" w:cs="Calibri"/>
                <w:sz w:val="22"/>
                <w:szCs w:val="22"/>
              </w:rPr>
              <w:t>Rejected</w:t>
            </w:r>
          </w:p>
        </w:tc>
      </w:tr>
    </w:tbl>
    <w:p w14:paraId="384BA73E" w14:textId="77777777" w:rsidR="00BD6533" w:rsidRDefault="00BD6533" w:rsidP="00894812">
      <w:pPr>
        <w:ind w:left="-900"/>
        <w:rPr>
          <w:rFonts w:ascii="Arial" w:hAnsi="Arial" w:cs="Arial"/>
        </w:rPr>
      </w:pPr>
    </w:p>
    <w:p w14:paraId="34B3F2EB" w14:textId="77777777" w:rsidR="00BD6533" w:rsidRDefault="00BD6533" w:rsidP="00894812">
      <w:pPr>
        <w:ind w:left="-900"/>
        <w:rPr>
          <w:rFonts w:ascii="Arial" w:hAnsi="Arial" w:cs="Arial"/>
        </w:rPr>
      </w:pPr>
    </w:p>
    <w:p w14:paraId="7D34F5C7" w14:textId="77777777" w:rsidR="00327B26" w:rsidRDefault="00327B26" w:rsidP="00894812">
      <w:pPr>
        <w:ind w:left="-900"/>
        <w:rPr>
          <w:rFonts w:ascii="Arial" w:hAnsi="Arial" w:cs="Arial"/>
        </w:rPr>
      </w:pPr>
    </w:p>
    <w:p w14:paraId="0B4020A7" w14:textId="77777777" w:rsidR="00327B26" w:rsidRDefault="00327B26" w:rsidP="00894812">
      <w:pPr>
        <w:ind w:left="-900"/>
        <w:rPr>
          <w:rFonts w:ascii="Arial" w:hAnsi="Arial" w:cs="Arial"/>
        </w:rPr>
      </w:pPr>
    </w:p>
    <w:p w14:paraId="1D7B270A" w14:textId="77777777" w:rsidR="00327B26" w:rsidRDefault="00D924B8" w:rsidP="00D924B8">
      <w:pPr>
        <w:ind w:left="-900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W w:w="13950" w:type="dxa"/>
        <w:tblInd w:w="108" w:type="dxa"/>
        <w:tblLook w:val="04A0" w:firstRow="1" w:lastRow="0" w:firstColumn="1" w:lastColumn="0" w:noHBand="0" w:noVBand="1"/>
      </w:tblPr>
      <w:tblGrid>
        <w:gridCol w:w="2940"/>
        <w:gridCol w:w="5520"/>
        <w:gridCol w:w="2580"/>
        <w:gridCol w:w="2910"/>
      </w:tblGrid>
      <w:tr w:rsidR="003E30DB" w:rsidRPr="00C8784B" w14:paraId="0C9E1D1B" w14:textId="77777777" w:rsidTr="00D53CF7">
        <w:trPr>
          <w:trHeight w:val="237"/>
        </w:trPr>
        <w:tc>
          <w:tcPr>
            <w:tcW w:w="2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FE4022" w14:textId="77777777" w:rsidR="003E30DB" w:rsidRPr="00864855" w:rsidRDefault="003E30DB" w:rsidP="00D53CF7">
            <w:pPr>
              <w:rPr>
                <w:rFonts w:ascii="Calibri Light" w:hAnsi="Calibri Light" w:cs="Calibri"/>
                <w:b/>
                <w:sz w:val="28"/>
                <w:szCs w:val="28"/>
              </w:rPr>
            </w:pPr>
            <w:r w:rsidRPr="00D924B8">
              <w:rPr>
                <w:rFonts w:ascii="Calibri Light" w:hAnsi="Calibri Light" w:cs="Calibri"/>
                <w:b/>
                <w:sz w:val="24"/>
                <w:szCs w:val="28"/>
              </w:rPr>
              <w:lastRenderedPageBreak/>
              <w:t>HR Assessment:</w:t>
            </w:r>
          </w:p>
        </w:tc>
        <w:tc>
          <w:tcPr>
            <w:tcW w:w="55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904CB7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</w:p>
        </w:tc>
        <w:tc>
          <w:tcPr>
            <w:tcW w:w="29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4A9CD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 </w:t>
            </w:r>
          </w:p>
        </w:tc>
      </w:tr>
      <w:tr w:rsidR="003E30DB" w:rsidRPr="00C8784B" w14:paraId="69148BAB" w14:textId="77777777" w:rsidTr="00D53CF7">
        <w:trPr>
          <w:trHeight w:val="28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D055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Name of the Candidate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1CD3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FD9A1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Mobile No.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F701D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</w:p>
        </w:tc>
      </w:tr>
      <w:tr w:rsidR="003E30DB" w:rsidRPr="00C8784B" w14:paraId="2C239B11" w14:textId="77777777" w:rsidTr="00D53CF7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A822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Position Interviewed For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CA41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D93D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Interviewer 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A722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C8784B" w14:paraId="649A3522" w14:textId="77777777" w:rsidTr="00D53CF7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134F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Skill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5CD12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0C25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Date of Interview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BBB2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C8784B" w14:paraId="2965723B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CF58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Source of Profile</w:t>
            </w:r>
          </w:p>
        </w:tc>
        <w:tc>
          <w:tcPr>
            <w:tcW w:w="1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F5BB" w14:textId="77777777" w:rsidR="003E30DB" w:rsidRPr="00CC1230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proofErr w:type="gramStart"/>
            <w:r w:rsidRPr="00CC1230">
              <w:rPr>
                <w:rFonts w:ascii="Calibri Light" w:hAnsi="Calibri Light" w:cs="Calibri"/>
                <w:sz w:val="22"/>
                <w:szCs w:val="22"/>
              </w:rPr>
              <w:t xml:space="preserve">Direct,   </w:t>
            </w:r>
            <w:proofErr w:type="gramEnd"/>
            <w:r w:rsidRPr="00CC1230">
              <w:rPr>
                <w:rFonts w:ascii="Calibri Light" w:hAnsi="Calibri Light" w:cs="Calibri"/>
                <w:sz w:val="22"/>
                <w:szCs w:val="22"/>
              </w:rPr>
              <w:t xml:space="preserve">     Portal,         Referral,          Vendor,         Job Fair,          Others </w:t>
            </w:r>
          </w:p>
        </w:tc>
      </w:tr>
      <w:tr w:rsidR="003E30DB" w:rsidRPr="00C8784B" w14:paraId="641E717B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6005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Approved Budget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595B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E1A2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Experience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C8D39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C8784B" w14:paraId="6DA06BE4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6E8B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Account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5EE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F68D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Practice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17F8B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C8784B" w14:paraId="181A8F2C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BB5D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Current CTC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7224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B681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Expected CTC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8A43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C8784B" w14:paraId="298E6BDF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4C52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Notice Period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40DEB" w14:textId="77777777" w:rsidR="003E30DB" w:rsidRPr="00E500F0" w:rsidRDefault="003E30DB" w:rsidP="00D53CF7">
            <w:pPr>
              <w:rPr>
                <w:rFonts w:ascii="Calibri Light" w:hAnsi="Calibri Ligh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2294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 </w:t>
            </w:r>
          </w:p>
        </w:tc>
      </w:tr>
    </w:tbl>
    <w:p w14:paraId="6BFA1586" w14:textId="77777777" w:rsidR="003E30DB" w:rsidRPr="00B95C1D" w:rsidRDefault="003E30DB" w:rsidP="003E30DB">
      <w:pPr>
        <w:rPr>
          <w:rFonts w:ascii="Calibri Light" w:hAnsi="Calibri Light" w:cs="Calibri"/>
          <w:sz w:val="22"/>
          <w:szCs w:val="22"/>
        </w:rPr>
      </w:pPr>
      <w:r w:rsidRPr="00C8784B">
        <w:rPr>
          <w:rFonts w:ascii="Calibri Light" w:hAnsi="Calibri Light" w:cs="Calibri"/>
          <w:sz w:val="22"/>
          <w:szCs w:val="22"/>
        </w:rPr>
        <w:t xml:space="preserve">            </w:t>
      </w:r>
    </w:p>
    <w:tbl>
      <w:tblPr>
        <w:tblpPr w:leftFromText="180" w:rightFromText="180" w:vertAnchor="text" w:tblpX="98" w:tblpY="1"/>
        <w:tblOverlap w:val="never"/>
        <w:tblW w:w="13960" w:type="dxa"/>
        <w:tblLayout w:type="fixed"/>
        <w:tblLook w:val="04A0" w:firstRow="1" w:lastRow="0" w:firstColumn="1" w:lastColumn="0" w:noHBand="0" w:noVBand="1"/>
      </w:tblPr>
      <w:tblGrid>
        <w:gridCol w:w="6030"/>
        <w:gridCol w:w="1170"/>
        <w:gridCol w:w="6760"/>
      </w:tblGrid>
      <w:tr w:rsidR="003E30DB" w:rsidRPr="00C8784B" w14:paraId="06C955AE" w14:textId="77777777" w:rsidTr="00D53CF7">
        <w:trPr>
          <w:trHeight w:val="315"/>
        </w:trPr>
        <w:tc>
          <w:tcPr>
            <w:tcW w:w="1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F950011" w14:textId="77777777" w:rsidR="003E30DB" w:rsidRPr="00B95C1D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proofErr w:type="gramStart"/>
            <w:r w:rsidRPr="00B95C1D">
              <w:rPr>
                <w:rFonts w:ascii="Calibri Light" w:hAnsi="Calibri Light" w:cs="Calibri"/>
                <w:sz w:val="22"/>
                <w:szCs w:val="22"/>
              </w:rPr>
              <w:t>Rating:,</w:t>
            </w:r>
            <w:proofErr w:type="gramEnd"/>
            <w:r w:rsidRPr="00B95C1D">
              <w:rPr>
                <w:rFonts w:ascii="Calibri Light" w:hAnsi="Calibri Light" w:cs="Calibri"/>
                <w:sz w:val="22"/>
                <w:szCs w:val="22"/>
              </w:rPr>
              <w:t xml:space="preserve"> 1-Poor, 2-needs Improvement, 3-Good, 4-Very Good, 5-Excellent,</w:t>
            </w:r>
          </w:p>
        </w:tc>
      </w:tr>
      <w:tr w:rsidR="003E30DB" w:rsidRPr="00C8784B" w14:paraId="0AD444E3" w14:textId="77777777" w:rsidTr="00D53CF7">
        <w:trPr>
          <w:trHeight w:val="288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D84337" w14:textId="77777777" w:rsidR="003E30DB" w:rsidRPr="00CC1230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C1230">
              <w:rPr>
                <w:rFonts w:ascii="Calibri Light" w:hAnsi="Calibri Light" w:cs="Calibri"/>
                <w:b/>
                <w:sz w:val="22"/>
                <w:szCs w:val="22"/>
              </w:rPr>
              <w:t> Skills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2B3A" w14:textId="77777777" w:rsidR="003E30DB" w:rsidRPr="00CC1230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C1230">
              <w:rPr>
                <w:rFonts w:ascii="Calibri Light" w:hAnsi="Calibri Light" w:cs="Calibri"/>
                <w:b/>
                <w:sz w:val="22"/>
                <w:szCs w:val="22"/>
              </w:rPr>
              <w:t>Rating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FBC7" w14:textId="77777777" w:rsidR="003E30DB" w:rsidRPr="00CC1230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C1230">
              <w:rPr>
                <w:rFonts w:ascii="Calibri Light" w:hAnsi="Calibri Light" w:cs="Calibri"/>
                <w:b/>
                <w:sz w:val="22"/>
                <w:szCs w:val="22"/>
              </w:rPr>
              <w:t>Remarks</w:t>
            </w:r>
          </w:p>
        </w:tc>
      </w:tr>
      <w:tr w:rsidR="003E30DB" w:rsidRPr="00C8784B" w14:paraId="48AD26AA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DAF6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Communication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F38FC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318D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</w:tr>
      <w:tr w:rsidR="003E30DB" w:rsidRPr="00C8784B" w14:paraId="733CF8C6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CAE3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Listening 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2BE8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70637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</w:tr>
      <w:tr w:rsidR="003E30DB" w:rsidRPr="00C8784B" w14:paraId="07E7287C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4896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Overall personality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24170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484D5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</w:tr>
      <w:tr w:rsidR="003E30DB" w:rsidRPr="00C8784B" w14:paraId="5EE2526B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3060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Stability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F56C0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CC1FA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</w:tr>
      <w:tr w:rsidR="003E30DB" w:rsidRPr="00C8784B" w14:paraId="1BA47D43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D44B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Self-confidence &amp; Energy Levels</w:t>
            </w:r>
            <w:r>
              <w:rPr>
                <w:rFonts w:ascii="Calibri Light" w:hAnsi="Calibri Light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 Light" w:hAnsi="Calibri Light" w:cs="Calibri"/>
                <w:sz w:val="22"/>
                <w:szCs w:val="22"/>
              </w:rPr>
              <w:t xml:space="preserve">&amp; </w:t>
            </w:r>
            <w:r w:rsidRPr="00C8784B">
              <w:rPr>
                <w:rFonts w:ascii="Calibri Light" w:hAnsi="Calibri Light" w:cs="Calibri"/>
                <w:sz w:val="22"/>
                <w:szCs w:val="22"/>
              </w:rPr>
              <w:t xml:space="preserve"> Maturity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F996B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886A4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</w:tr>
      <w:tr w:rsidR="003E30DB" w:rsidRPr="00C8784B" w14:paraId="69C4F112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71E29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Current Role and Responsibility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CDA8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</w:p>
        </w:tc>
      </w:tr>
      <w:tr w:rsidR="003E30DB" w:rsidRPr="00C8784B" w14:paraId="1E836349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0361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Career Aspiration and Expectation on new opportunity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EA2D7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</w:p>
        </w:tc>
      </w:tr>
      <w:tr w:rsidR="003E30DB" w:rsidRPr="00C8784B" w14:paraId="46CA386B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2F3D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 xml:space="preserve">Area of </w:t>
            </w:r>
            <w:proofErr w:type="gramStart"/>
            <w:r w:rsidRPr="00C8784B">
              <w:rPr>
                <w:rFonts w:ascii="Calibri Light" w:hAnsi="Calibri Light" w:cs="Calibri"/>
                <w:sz w:val="22"/>
                <w:szCs w:val="22"/>
              </w:rPr>
              <w:t>Improvement(</w:t>
            </w:r>
            <w:proofErr w:type="gramEnd"/>
            <w:r w:rsidRPr="00C8784B">
              <w:rPr>
                <w:rFonts w:ascii="Calibri Light" w:hAnsi="Calibri Light" w:cs="Calibri"/>
                <w:sz w:val="22"/>
                <w:szCs w:val="22"/>
              </w:rPr>
              <w:t>Technical, Functional, Soft skills), If any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355C9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</w:p>
        </w:tc>
      </w:tr>
      <w:tr w:rsidR="003E30DB" w:rsidRPr="00C8784B" w14:paraId="515B924D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0478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Strengths and Weakness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F0B1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</w:p>
        </w:tc>
      </w:tr>
      <w:tr w:rsidR="003E30DB" w:rsidRPr="00C8784B" w14:paraId="47933924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0F04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Risk Factor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AFBA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</w:p>
        </w:tc>
      </w:tr>
      <w:tr w:rsidR="003E30DB" w:rsidRPr="00C8784B" w14:paraId="782083D7" w14:textId="77777777" w:rsidTr="00D53CF7">
        <w:trPr>
          <w:trHeight w:val="288"/>
        </w:trPr>
        <w:tc>
          <w:tcPr>
            <w:tcW w:w="1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2C53CE97" w14:textId="77777777" w:rsidR="003E30DB" w:rsidRPr="00C8784B" w:rsidRDefault="003E30DB" w:rsidP="00D53CF7">
            <w:pPr>
              <w:jc w:val="center"/>
              <w:rPr>
                <w:rFonts w:ascii="Calibri Light" w:hAnsi="Calibri Light" w:cs="Calibri"/>
                <w:b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b/>
                <w:sz w:val="22"/>
                <w:szCs w:val="22"/>
              </w:rPr>
              <w:t>FINAL RECOMMENDATION</w:t>
            </w:r>
          </w:p>
        </w:tc>
      </w:tr>
    </w:tbl>
    <w:p w14:paraId="56EE48EE" w14:textId="77777777" w:rsidR="003E30DB" w:rsidRPr="00C8784B" w:rsidRDefault="003E30DB" w:rsidP="003E30DB">
      <w:pPr>
        <w:rPr>
          <w:vanish/>
        </w:rPr>
      </w:pPr>
    </w:p>
    <w:tbl>
      <w:tblPr>
        <w:tblW w:w="13950" w:type="dxa"/>
        <w:tblInd w:w="108" w:type="dxa"/>
        <w:tblLook w:val="04A0" w:firstRow="1" w:lastRow="0" w:firstColumn="1" w:lastColumn="0" w:noHBand="0" w:noVBand="1"/>
      </w:tblPr>
      <w:tblGrid>
        <w:gridCol w:w="3240"/>
        <w:gridCol w:w="2940"/>
        <w:gridCol w:w="2910"/>
        <w:gridCol w:w="4860"/>
      </w:tblGrid>
      <w:tr w:rsidR="003E30DB" w:rsidRPr="00C8784B" w14:paraId="11A559A0" w14:textId="77777777" w:rsidTr="00D53CF7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E66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 xml:space="preserve">Decision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B114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FBBC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 xml:space="preserve">Reasons if </w:t>
            </w:r>
            <w:proofErr w:type="gramStart"/>
            <w:r w:rsidRPr="00C8784B">
              <w:rPr>
                <w:rFonts w:ascii="Calibri Light" w:hAnsi="Calibri Light" w:cs="Calibri"/>
                <w:sz w:val="22"/>
                <w:szCs w:val="22"/>
              </w:rPr>
              <w:t>Reject</w:t>
            </w:r>
            <w:r>
              <w:rPr>
                <w:rFonts w:ascii="Calibri Light" w:hAnsi="Calibri Light" w:cs="Calibri"/>
                <w:sz w:val="22"/>
                <w:szCs w:val="22"/>
              </w:rPr>
              <w:t>ed</w:t>
            </w:r>
            <w:proofErr w:type="gramEnd"/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F348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</w:tr>
      <w:tr w:rsidR="003E30DB" w:rsidRPr="00D812F9" w14:paraId="298282CD" w14:textId="77777777" w:rsidTr="00D53CF7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C17B2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>
              <w:rPr>
                <w:rFonts w:ascii="Calibri Light" w:hAnsi="Calibri Light" w:cs="Calibri"/>
                <w:sz w:val="22"/>
                <w:szCs w:val="22"/>
              </w:rPr>
              <w:t>Offered CTC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29A5" w14:textId="77777777" w:rsidR="003E30DB" w:rsidRPr="00C8784B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3E11" w14:textId="77777777" w:rsidR="003E30DB" w:rsidRPr="00D812F9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C8784B">
              <w:rPr>
                <w:rFonts w:ascii="Calibri Light" w:hAnsi="Calibri Light" w:cs="Calibri"/>
                <w:sz w:val="22"/>
                <w:szCs w:val="22"/>
              </w:rPr>
              <w:t>Grade Recommended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4F8A0" w14:textId="77777777" w:rsidR="003E30DB" w:rsidRPr="00D812F9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 w:rsidRPr="00D812F9">
              <w:rPr>
                <w:rFonts w:ascii="Calibri Light" w:hAnsi="Calibri Light" w:cs="Calibri"/>
                <w:sz w:val="22"/>
                <w:szCs w:val="22"/>
              </w:rPr>
              <w:t> </w:t>
            </w:r>
          </w:p>
        </w:tc>
      </w:tr>
      <w:tr w:rsidR="003E30DB" w:rsidRPr="00D812F9" w14:paraId="63D2F0BB" w14:textId="77777777" w:rsidTr="00D53CF7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7700" w14:textId="77777777" w:rsidR="003E30DB" w:rsidRPr="00864855" w:rsidRDefault="003E30DB" w:rsidP="00D53CF7">
            <w:pPr>
              <w:rPr>
                <w:rFonts w:ascii="Calibri Light" w:hAnsi="Calibri Light" w:cs="Calibri"/>
                <w:sz w:val="22"/>
                <w:szCs w:val="22"/>
              </w:rPr>
            </w:pPr>
            <w:r>
              <w:rPr>
                <w:rFonts w:ascii="Calibri Light" w:hAnsi="Calibri Light" w:cs="Calibri"/>
                <w:sz w:val="22"/>
                <w:szCs w:val="22"/>
              </w:rPr>
              <w:t>Joining Bonus</w:t>
            </w:r>
            <w:r w:rsidRPr="00864855">
              <w:rPr>
                <w:rFonts w:ascii="Calibri Light" w:hAnsi="Calibri Light" w:cs="Calibri"/>
                <w:sz w:val="22"/>
                <w:szCs w:val="22"/>
              </w:rPr>
              <w:t xml:space="preserve"> If Any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EB2C" w14:textId="77777777" w:rsidR="003E30DB" w:rsidRPr="00C8784B" w:rsidRDefault="003E30DB" w:rsidP="00D53CF7">
            <w:pPr>
              <w:rPr>
                <w:rFonts w:ascii="Calibri Light" w:hAnsi="Calibri Light" w:cs="Calibri"/>
                <w:b/>
                <w:sz w:val="22"/>
                <w:szCs w:val="22"/>
              </w:rPr>
            </w:pPr>
          </w:p>
        </w:tc>
      </w:tr>
    </w:tbl>
    <w:p w14:paraId="121FD38A" w14:textId="77777777" w:rsidR="003E30DB" w:rsidRDefault="003E30DB" w:rsidP="003E30DB">
      <w:pPr>
        <w:rPr>
          <w:rFonts w:ascii="Arial" w:hAnsi="Arial" w:cs="Arial"/>
        </w:rPr>
      </w:pPr>
    </w:p>
    <w:sectPr w:rsidR="003E30DB" w:rsidSect="00D924B8">
      <w:headerReference w:type="even" r:id="rId11"/>
      <w:headerReference w:type="default" r:id="rId12"/>
      <w:headerReference w:type="first" r:id="rId13"/>
      <w:footerReference w:type="first" r:id="rId14"/>
      <w:pgSz w:w="16839" w:h="11907" w:orient="landscape" w:code="9"/>
      <w:pgMar w:top="2070" w:right="3066" w:bottom="1620" w:left="1440" w:header="720" w:footer="432" w:gutter="0"/>
      <w:pgBorders w:offsetFrom="page">
        <w:top w:val="none" w:sz="0" w:space="27" w:color="000000" w:shadow="1" w:frame="1"/>
        <w:left w:val="none" w:sz="0" w:space="8" w:color="E600D3"/>
        <w:bottom w:val="none" w:sz="0" w:space="8" w:color="000000"/>
        <w:right w:val="none" w:sz="0" w:space="26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CF24" w14:textId="77777777" w:rsidR="00E838C6" w:rsidRDefault="00E838C6">
      <w:r>
        <w:separator/>
      </w:r>
    </w:p>
  </w:endnote>
  <w:endnote w:type="continuationSeparator" w:id="0">
    <w:p w14:paraId="31070DF9" w14:textId="77777777" w:rsidR="00E838C6" w:rsidRDefault="00E8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FB17" w14:textId="77777777" w:rsidR="00550FCC" w:rsidRPr="009E40DF" w:rsidRDefault="004A3889" w:rsidP="00C02D40">
    <w:pPr>
      <w:pStyle w:val="Footer"/>
      <w:tabs>
        <w:tab w:val="left" w:pos="435"/>
        <w:tab w:val="right" w:pos="8550"/>
      </w:tabs>
      <w:rPr>
        <w:rFonts w:ascii="Arial" w:hAnsi="Arial" w:cs="Arial"/>
        <w:b/>
        <w:i/>
        <w:color w:val="C00000"/>
      </w:rPr>
    </w:pPr>
    <w:r w:rsidRPr="009E40DF">
      <w:rPr>
        <w:rFonts w:ascii="Arial" w:hAnsi="Arial" w:cs="Arial"/>
        <w:b/>
        <w:i/>
        <w:noProof/>
        <w:color w:val="C0000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A7E05A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-49530</wp:posOffset>
              </wp:positionV>
              <wp:extent cx="5476875" cy="0"/>
              <wp:effectExtent l="9525" t="7620" r="9525" b="1143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6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50905306">
            <v:shapetype id="_x0000_t32" coordsize="21600,21600" o:oned="t" filled="f" o:spt="32" path="m,l21600,21600e" w14:anchorId="6A52E928">
              <v:path fillok="f" arrowok="t" o:connecttype="none"/>
              <o:lock v:ext="edit" shapetype="t"/>
            </v:shapetype>
            <v:shape id="AutoShape 5" style="position:absolute;margin-left:0;margin-top:-3.9pt;width:431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">
              <v:shadow color="#622423" opacity=".5" offset="1pt"/>
            </v:shape>
          </w:pict>
        </mc:Fallback>
      </mc:AlternateContent>
    </w:r>
    <w:r w:rsidR="00550FCC" w:rsidRPr="009E40DF">
      <w:rPr>
        <w:rFonts w:ascii="Arial" w:hAnsi="Arial" w:cs="Arial"/>
        <w:b/>
        <w:i/>
        <w:color w:val="C00000"/>
      </w:rPr>
      <w:t>ValueMomentum Inc.</w:t>
    </w:r>
    <w:r w:rsidR="00550FCC" w:rsidRPr="009E40DF">
      <w:rPr>
        <w:rFonts w:ascii="Arial" w:hAnsi="Arial" w:cs="Arial"/>
        <w:b/>
        <w:i/>
        <w:color w:val="C00000"/>
      </w:rPr>
      <w:tab/>
    </w:r>
    <w:r w:rsidR="00550FCC" w:rsidRPr="009E40DF">
      <w:rPr>
        <w:rFonts w:ascii="Arial" w:hAnsi="Arial" w:cs="Arial"/>
        <w:b/>
        <w:i/>
        <w:color w:val="C00000"/>
      </w:rPr>
      <w:tab/>
    </w:r>
    <w:r w:rsidR="00550FCC">
      <w:rPr>
        <w:rFonts w:ascii="Arial" w:hAnsi="Arial" w:cs="Arial"/>
        <w:b/>
        <w:i/>
        <w:color w:val="C00000"/>
      </w:rPr>
      <w:t xml:space="preserve">     </w:t>
    </w:r>
    <w:r w:rsidR="00550FCC" w:rsidRPr="009E40DF">
      <w:rPr>
        <w:rFonts w:ascii="Arial" w:hAnsi="Arial" w:cs="Arial"/>
        <w:b/>
        <w:i/>
        <w:color w:val="C00000"/>
      </w:rPr>
      <w:t xml:space="preserve">Page | </w:t>
    </w:r>
    <w:r w:rsidR="00550FCC" w:rsidRPr="009E40DF">
      <w:rPr>
        <w:rFonts w:ascii="Arial" w:hAnsi="Arial" w:cs="Arial"/>
        <w:b/>
        <w:i/>
        <w:color w:val="C00000"/>
      </w:rPr>
      <w:fldChar w:fldCharType="begin"/>
    </w:r>
    <w:r w:rsidR="00550FCC" w:rsidRPr="009E40DF">
      <w:rPr>
        <w:rFonts w:ascii="Arial" w:hAnsi="Arial" w:cs="Arial"/>
        <w:b/>
        <w:i/>
        <w:color w:val="C00000"/>
      </w:rPr>
      <w:instrText xml:space="preserve"> PAGE   \* MERGEFORMAT </w:instrText>
    </w:r>
    <w:r w:rsidR="00550FCC" w:rsidRPr="009E40DF">
      <w:rPr>
        <w:rFonts w:ascii="Arial" w:hAnsi="Arial" w:cs="Arial"/>
        <w:b/>
        <w:i/>
        <w:color w:val="C00000"/>
      </w:rPr>
      <w:fldChar w:fldCharType="separate"/>
    </w:r>
    <w:r w:rsidR="00550FCC">
      <w:rPr>
        <w:rFonts w:ascii="Arial" w:hAnsi="Arial" w:cs="Arial"/>
        <w:b/>
        <w:i/>
        <w:noProof/>
        <w:color w:val="C00000"/>
      </w:rPr>
      <w:t>4</w:t>
    </w:r>
    <w:r w:rsidR="00550FCC" w:rsidRPr="009E40DF">
      <w:rPr>
        <w:rFonts w:ascii="Arial" w:hAnsi="Arial" w:cs="Arial"/>
        <w:b/>
        <w:i/>
        <w:color w:val="C00000"/>
      </w:rPr>
      <w:fldChar w:fldCharType="end"/>
    </w:r>
    <w:r w:rsidR="00550FCC" w:rsidRPr="009E40DF">
      <w:rPr>
        <w:rFonts w:ascii="Arial" w:hAnsi="Arial" w:cs="Arial"/>
        <w:b/>
        <w:i/>
        <w:color w:val="C00000"/>
      </w:rPr>
      <w:t xml:space="preserve"> </w:t>
    </w:r>
  </w:p>
  <w:p w14:paraId="187F57B8" w14:textId="77777777" w:rsidR="00550FCC" w:rsidRDefault="00550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8D48" w14:textId="77777777" w:rsidR="00E838C6" w:rsidRDefault="00E838C6">
      <w:r>
        <w:separator/>
      </w:r>
    </w:p>
  </w:footnote>
  <w:footnote w:type="continuationSeparator" w:id="0">
    <w:p w14:paraId="6700835D" w14:textId="77777777" w:rsidR="00E838C6" w:rsidRDefault="00E83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7532" w14:textId="3B581906" w:rsidR="00550FCC" w:rsidRDefault="00550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4A6C" w14:textId="3DC4BEFE" w:rsidR="00550FCC" w:rsidRPr="00063F2C" w:rsidRDefault="00063F2C" w:rsidP="00063F2C">
    <w:pPr>
      <w:pStyle w:val="Header"/>
      <w:jc w:val="center"/>
      <w:rPr>
        <w:sz w:val="36"/>
        <w:szCs w:val="36"/>
        <w:lang w:val="en-US"/>
      </w:rPr>
    </w:pPr>
    <w:r w:rsidRPr="00063F2C">
      <w:rPr>
        <w:sz w:val="36"/>
        <w:szCs w:val="36"/>
        <w:lang w:val="en-US"/>
      </w:rPr>
      <w:t>Evaluati</w:t>
    </w:r>
    <w:r w:rsidR="004B62B1">
      <w:rPr>
        <w:sz w:val="36"/>
        <w:szCs w:val="36"/>
        <w:lang w:val="en-US"/>
      </w:rPr>
      <w:t>on Sheet for</w:t>
    </w:r>
    <w:r w:rsidR="00B62459">
      <w:rPr>
        <w:sz w:val="36"/>
        <w:szCs w:val="36"/>
        <w:lang w:val="en-US"/>
      </w:rPr>
      <w:t xml:space="preserve"> </w:t>
    </w:r>
    <w:r w:rsidR="00327B26">
      <w:rPr>
        <w:sz w:val="36"/>
        <w:szCs w:val="36"/>
        <w:lang w:val="en-US"/>
      </w:rPr>
      <w:t>SE/</w:t>
    </w:r>
    <w:r w:rsidR="00B62459">
      <w:rPr>
        <w:sz w:val="36"/>
        <w:szCs w:val="36"/>
        <w:lang w:val="en-US"/>
      </w:rPr>
      <w:t>SSEs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96" w14:textId="398EEE48" w:rsidR="00550FCC" w:rsidRDefault="00550FCC">
    <w:pPr>
      <w:pStyle w:val="Header"/>
      <w:rPr>
        <w:rFonts w:ascii="Arial" w:hAnsi="Arial" w:cs="Arial"/>
        <w:b/>
        <w:i/>
        <w:color w:val="C00000"/>
      </w:rPr>
    </w:pPr>
  </w:p>
  <w:p w14:paraId="0DA9F71D" w14:textId="77777777" w:rsidR="00550FCC" w:rsidRDefault="00550FCC">
    <w:pPr>
      <w:pStyle w:val="Header"/>
      <w:rPr>
        <w:rFonts w:ascii="Arial" w:hAnsi="Arial" w:cs="Arial"/>
        <w:b/>
        <w:i/>
        <w:color w:val="C00000"/>
      </w:rPr>
    </w:pPr>
    <w:r>
      <w:rPr>
        <w:rFonts w:ascii="Arial" w:hAnsi="Arial" w:cs="Arial"/>
        <w:b/>
        <w:i/>
        <w:color w:val="C00000"/>
      </w:rPr>
      <w:t xml:space="preserve">Financial Advisor Management Explorer                                                               </w:t>
    </w:r>
    <w:proofErr w:type="spellStart"/>
    <w:r>
      <w:rPr>
        <w:rFonts w:ascii="Arial" w:hAnsi="Arial" w:cs="Arial"/>
        <w:b/>
        <w:i/>
        <w:color w:val="C00000"/>
      </w:rPr>
      <w:t>Users</w:t>
    </w:r>
    <w:r w:rsidRPr="0090193B">
      <w:rPr>
        <w:rFonts w:ascii="Arial" w:hAnsi="Arial" w:cs="Arial"/>
        <w:b/>
        <w:i/>
        <w:color w:val="C00000"/>
      </w:rPr>
      <w:t xml:space="preserve"> </w:t>
    </w:r>
    <w:r>
      <w:rPr>
        <w:rFonts w:ascii="Arial" w:hAnsi="Arial" w:cs="Arial"/>
        <w:b/>
        <w:i/>
        <w:color w:val="C00000"/>
      </w:rPr>
      <w:t>Manual</w:t>
    </w:r>
    <w:proofErr w:type="spellEnd"/>
    <w:r w:rsidRPr="0090193B">
      <w:rPr>
        <w:rFonts w:ascii="Arial" w:hAnsi="Arial" w:cs="Arial"/>
        <w:b/>
        <w:i/>
        <w:color w:val="C00000"/>
      </w:rPr>
      <w:t xml:space="preserve"> </w:t>
    </w:r>
  </w:p>
  <w:p w14:paraId="360BECB1" w14:textId="77777777" w:rsidR="00550FCC" w:rsidRPr="00D10346" w:rsidRDefault="004A3889">
    <w:pPr>
      <w:pStyle w:val="Header"/>
      <w:rPr>
        <w:rFonts w:ascii="Arial" w:hAnsi="Arial" w:cs="Arial"/>
        <w:b/>
        <w:i/>
        <w:color w:val="C00000"/>
        <w:sz w:val="8"/>
        <w:szCs w:val="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CB93E05" wp14:editId="07777777">
              <wp:simplePos x="0" y="0"/>
              <wp:positionH relativeFrom="column">
                <wp:posOffset>-9525</wp:posOffset>
              </wp:positionH>
              <wp:positionV relativeFrom="paragraph">
                <wp:posOffset>60960</wp:posOffset>
              </wp:positionV>
              <wp:extent cx="5486400" cy="0"/>
              <wp:effectExtent l="9525" t="13335" r="9525" b="571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6DBEBD9B">
            <v:shapetype id="_x0000_t32" coordsize="21600,21600" o:oned="t" filled="f" o:spt="32" path="m,l21600,21600e" w14:anchorId="7244CD51">
              <v:path fillok="f" arrowok="t" o:connecttype="none"/>
              <o:lock v:ext="edit" shapetype="t"/>
            </v:shapetype>
            <v:shape id="AutoShape 3" style="position:absolute;margin-left:-.75pt;margin-top:4.8pt;width:6in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A1CF3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0097A85"/>
    <w:multiLevelType w:val="hybridMultilevel"/>
    <w:tmpl w:val="B01A5750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2E008F5"/>
    <w:multiLevelType w:val="hybridMultilevel"/>
    <w:tmpl w:val="8266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51512"/>
    <w:multiLevelType w:val="multilevel"/>
    <w:tmpl w:val="6E2AA9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5F2CE3"/>
    <w:multiLevelType w:val="hybridMultilevel"/>
    <w:tmpl w:val="54F8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7AD3"/>
    <w:multiLevelType w:val="hybridMultilevel"/>
    <w:tmpl w:val="63BC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81A1E"/>
    <w:multiLevelType w:val="hybridMultilevel"/>
    <w:tmpl w:val="C54C8E3A"/>
    <w:lvl w:ilvl="0" w:tplc="B5365E6C">
      <w:start w:val="1"/>
      <w:numFmt w:val="decimal"/>
      <w:pStyle w:val="VAMNumberedList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pStyle w:val="ProcessTableNumber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F2C14"/>
    <w:multiLevelType w:val="hybridMultilevel"/>
    <w:tmpl w:val="3B28D038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B8F4771"/>
    <w:multiLevelType w:val="hybridMultilevel"/>
    <w:tmpl w:val="ECFE50CC"/>
    <w:lvl w:ilvl="0" w:tplc="0409000B">
      <w:start w:val="1"/>
      <w:numFmt w:val="bullet"/>
      <w:pStyle w:val="Bullets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61BC3889"/>
    <w:multiLevelType w:val="hybridMultilevel"/>
    <w:tmpl w:val="CF9AF904"/>
    <w:lvl w:ilvl="0" w:tplc="112C2CBE">
      <w:start w:val="1"/>
      <w:numFmt w:val="bullet"/>
      <w:pStyle w:val="VAMBulletedLis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F4740"/>
    <w:multiLevelType w:val="singleLevel"/>
    <w:tmpl w:val="4ED25D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CC75A1A"/>
    <w:multiLevelType w:val="hybridMultilevel"/>
    <w:tmpl w:val="B5A0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D564E"/>
    <w:multiLevelType w:val="singleLevel"/>
    <w:tmpl w:val="4F3AE6B4"/>
    <w:lvl w:ilvl="0">
      <w:start w:val="1"/>
      <w:numFmt w:val="decimal"/>
      <w:pStyle w:val="Table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7C982A61"/>
    <w:multiLevelType w:val="hybridMultilevel"/>
    <w:tmpl w:val="066A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2971">
    <w:abstractNumId w:val="3"/>
  </w:num>
  <w:num w:numId="2" w16cid:durableId="1270160623">
    <w:abstractNumId w:val="6"/>
  </w:num>
  <w:num w:numId="3" w16cid:durableId="1356616816">
    <w:abstractNumId w:val="6"/>
  </w:num>
  <w:num w:numId="4" w16cid:durableId="498927288">
    <w:abstractNumId w:val="8"/>
  </w:num>
  <w:num w:numId="5" w16cid:durableId="256526265">
    <w:abstractNumId w:val="0"/>
  </w:num>
  <w:num w:numId="6" w16cid:durableId="931205143">
    <w:abstractNumId w:val="9"/>
  </w:num>
  <w:num w:numId="7" w16cid:durableId="383454334">
    <w:abstractNumId w:val="12"/>
  </w:num>
  <w:num w:numId="8" w16cid:durableId="1190099368">
    <w:abstractNumId w:val="7"/>
  </w:num>
  <w:num w:numId="9" w16cid:durableId="2031641801">
    <w:abstractNumId w:val="1"/>
  </w:num>
  <w:num w:numId="10" w16cid:durableId="564993840">
    <w:abstractNumId w:val="6"/>
    <w:lvlOverride w:ilvl="0">
      <w:startOverride w:val="1"/>
    </w:lvlOverride>
  </w:num>
  <w:num w:numId="11" w16cid:durableId="1659109968">
    <w:abstractNumId w:val="6"/>
    <w:lvlOverride w:ilvl="0">
      <w:startOverride w:val="1"/>
    </w:lvlOverride>
  </w:num>
  <w:num w:numId="12" w16cid:durableId="229507195">
    <w:abstractNumId w:val="10"/>
  </w:num>
  <w:num w:numId="13" w16cid:durableId="1512379801">
    <w:abstractNumId w:val="6"/>
  </w:num>
  <w:num w:numId="14" w16cid:durableId="1919706976">
    <w:abstractNumId w:val="6"/>
  </w:num>
  <w:num w:numId="15" w16cid:durableId="129369445">
    <w:abstractNumId w:val="6"/>
  </w:num>
  <w:num w:numId="16" w16cid:durableId="41484731">
    <w:abstractNumId w:val="6"/>
  </w:num>
  <w:num w:numId="17" w16cid:durableId="1071778212">
    <w:abstractNumId w:val="6"/>
  </w:num>
  <w:num w:numId="18" w16cid:durableId="373627915">
    <w:abstractNumId w:val="5"/>
  </w:num>
  <w:num w:numId="19" w16cid:durableId="1769503582">
    <w:abstractNumId w:val="4"/>
  </w:num>
  <w:num w:numId="20" w16cid:durableId="646276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44891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118831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E8"/>
    <w:rsid w:val="00000E89"/>
    <w:rsid w:val="00002CB1"/>
    <w:rsid w:val="000031DA"/>
    <w:rsid w:val="0000334A"/>
    <w:rsid w:val="00003FE6"/>
    <w:rsid w:val="00004033"/>
    <w:rsid w:val="00006285"/>
    <w:rsid w:val="00006EEF"/>
    <w:rsid w:val="000074EE"/>
    <w:rsid w:val="000074F0"/>
    <w:rsid w:val="0000764E"/>
    <w:rsid w:val="000101B9"/>
    <w:rsid w:val="0001049A"/>
    <w:rsid w:val="00010EDE"/>
    <w:rsid w:val="000111CF"/>
    <w:rsid w:val="0001141E"/>
    <w:rsid w:val="00011827"/>
    <w:rsid w:val="00011B2B"/>
    <w:rsid w:val="00014F59"/>
    <w:rsid w:val="000176C8"/>
    <w:rsid w:val="00020319"/>
    <w:rsid w:val="0002044F"/>
    <w:rsid w:val="0002235B"/>
    <w:rsid w:val="00022FBF"/>
    <w:rsid w:val="0002447A"/>
    <w:rsid w:val="000248EE"/>
    <w:rsid w:val="00025010"/>
    <w:rsid w:val="00025103"/>
    <w:rsid w:val="00025661"/>
    <w:rsid w:val="00026CE9"/>
    <w:rsid w:val="00032688"/>
    <w:rsid w:val="0003278D"/>
    <w:rsid w:val="00032A0F"/>
    <w:rsid w:val="00036440"/>
    <w:rsid w:val="00036915"/>
    <w:rsid w:val="00036B81"/>
    <w:rsid w:val="000400D0"/>
    <w:rsid w:val="00041E50"/>
    <w:rsid w:val="000435D3"/>
    <w:rsid w:val="00043AEE"/>
    <w:rsid w:val="00043D9C"/>
    <w:rsid w:val="00044387"/>
    <w:rsid w:val="00046C36"/>
    <w:rsid w:val="00046F74"/>
    <w:rsid w:val="00047522"/>
    <w:rsid w:val="00050ADD"/>
    <w:rsid w:val="00050CA8"/>
    <w:rsid w:val="000514F0"/>
    <w:rsid w:val="00051C37"/>
    <w:rsid w:val="000549FB"/>
    <w:rsid w:val="00054E1F"/>
    <w:rsid w:val="00057614"/>
    <w:rsid w:val="00057DB1"/>
    <w:rsid w:val="0006004F"/>
    <w:rsid w:val="00060591"/>
    <w:rsid w:val="00061906"/>
    <w:rsid w:val="00062C73"/>
    <w:rsid w:val="00062DA7"/>
    <w:rsid w:val="00062EF2"/>
    <w:rsid w:val="00063F2C"/>
    <w:rsid w:val="00064F8C"/>
    <w:rsid w:val="00065902"/>
    <w:rsid w:val="0007048C"/>
    <w:rsid w:val="0007146E"/>
    <w:rsid w:val="00071F13"/>
    <w:rsid w:val="00072361"/>
    <w:rsid w:val="00072EDB"/>
    <w:rsid w:val="00073E50"/>
    <w:rsid w:val="000754E2"/>
    <w:rsid w:val="00077303"/>
    <w:rsid w:val="000775C4"/>
    <w:rsid w:val="00080612"/>
    <w:rsid w:val="00082120"/>
    <w:rsid w:val="000822D0"/>
    <w:rsid w:val="00085849"/>
    <w:rsid w:val="00085AA1"/>
    <w:rsid w:val="00091AF7"/>
    <w:rsid w:val="000925A9"/>
    <w:rsid w:val="00092C70"/>
    <w:rsid w:val="00092D38"/>
    <w:rsid w:val="00092E69"/>
    <w:rsid w:val="0009392A"/>
    <w:rsid w:val="000955BC"/>
    <w:rsid w:val="000A01FD"/>
    <w:rsid w:val="000A02C2"/>
    <w:rsid w:val="000A048C"/>
    <w:rsid w:val="000A09E8"/>
    <w:rsid w:val="000A10DD"/>
    <w:rsid w:val="000A189F"/>
    <w:rsid w:val="000A1FED"/>
    <w:rsid w:val="000A26BB"/>
    <w:rsid w:val="000A2768"/>
    <w:rsid w:val="000A3266"/>
    <w:rsid w:val="000A34A1"/>
    <w:rsid w:val="000A4F8A"/>
    <w:rsid w:val="000A5556"/>
    <w:rsid w:val="000A56A8"/>
    <w:rsid w:val="000A5CF5"/>
    <w:rsid w:val="000A7912"/>
    <w:rsid w:val="000A79F9"/>
    <w:rsid w:val="000B1FBF"/>
    <w:rsid w:val="000B24DB"/>
    <w:rsid w:val="000B2879"/>
    <w:rsid w:val="000B33F8"/>
    <w:rsid w:val="000B3591"/>
    <w:rsid w:val="000B3E96"/>
    <w:rsid w:val="000B5754"/>
    <w:rsid w:val="000B6107"/>
    <w:rsid w:val="000B6125"/>
    <w:rsid w:val="000B6D30"/>
    <w:rsid w:val="000B7189"/>
    <w:rsid w:val="000C093E"/>
    <w:rsid w:val="000C0E57"/>
    <w:rsid w:val="000C0E65"/>
    <w:rsid w:val="000C1965"/>
    <w:rsid w:val="000C1BD0"/>
    <w:rsid w:val="000C2796"/>
    <w:rsid w:val="000C39F3"/>
    <w:rsid w:val="000C4C5C"/>
    <w:rsid w:val="000C50DD"/>
    <w:rsid w:val="000C5ABC"/>
    <w:rsid w:val="000C6101"/>
    <w:rsid w:val="000C64EE"/>
    <w:rsid w:val="000C6FD6"/>
    <w:rsid w:val="000C7220"/>
    <w:rsid w:val="000D011C"/>
    <w:rsid w:val="000D1C17"/>
    <w:rsid w:val="000D2A8E"/>
    <w:rsid w:val="000D3AD5"/>
    <w:rsid w:val="000D40ED"/>
    <w:rsid w:val="000D41ED"/>
    <w:rsid w:val="000D45BF"/>
    <w:rsid w:val="000D54F6"/>
    <w:rsid w:val="000D644D"/>
    <w:rsid w:val="000D697F"/>
    <w:rsid w:val="000E16C9"/>
    <w:rsid w:val="000E1983"/>
    <w:rsid w:val="000E3760"/>
    <w:rsid w:val="000E4E05"/>
    <w:rsid w:val="000E5F3C"/>
    <w:rsid w:val="000F3463"/>
    <w:rsid w:val="000F4C26"/>
    <w:rsid w:val="000F73E8"/>
    <w:rsid w:val="000F77E9"/>
    <w:rsid w:val="000F7B39"/>
    <w:rsid w:val="0010013C"/>
    <w:rsid w:val="001004B5"/>
    <w:rsid w:val="00102802"/>
    <w:rsid w:val="00103D3C"/>
    <w:rsid w:val="0010577A"/>
    <w:rsid w:val="00105919"/>
    <w:rsid w:val="00106BA7"/>
    <w:rsid w:val="00106D37"/>
    <w:rsid w:val="00107139"/>
    <w:rsid w:val="00112CF3"/>
    <w:rsid w:val="00113A4E"/>
    <w:rsid w:val="001148AE"/>
    <w:rsid w:val="0011549A"/>
    <w:rsid w:val="00115FD5"/>
    <w:rsid w:val="0011715B"/>
    <w:rsid w:val="001171BD"/>
    <w:rsid w:val="00124930"/>
    <w:rsid w:val="001263FC"/>
    <w:rsid w:val="00126908"/>
    <w:rsid w:val="0012693A"/>
    <w:rsid w:val="0012703C"/>
    <w:rsid w:val="00127A9D"/>
    <w:rsid w:val="0013286D"/>
    <w:rsid w:val="0013319E"/>
    <w:rsid w:val="00133A7F"/>
    <w:rsid w:val="00133C70"/>
    <w:rsid w:val="00135034"/>
    <w:rsid w:val="001352AD"/>
    <w:rsid w:val="00135422"/>
    <w:rsid w:val="001374B8"/>
    <w:rsid w:val="00141B2D"/>
    <w:rsid w:val="001455AB"/>
    <w:rsid w:val="00145C95"/>
    <w:rsid w:val="00146A14"/>
    <w:rsid w:val="00150309"/>
    <w:rsid w:val="001506E5"/>
    <w:rsid w:val="00153006"/>
    <w:rsid w:val="0015348A"/>
    <w:rsid w:val="00153A74"/>
    <w:rsid w:val="00155B39"/>
    <w:rsid w:val="00160DBA"/>
    <w:rsid w:val="00160ECD"/>
    <w:rsid w:val="00161EF9"/>
    <w:rsid w:val="00162BA6"/>
    <w:rsid w:val="00164543"/>
    <w:rsid w:val="0016475D"/>
    <w:rsid w:val="0016693C"/>
    <w:rsid w:val="0017047E"/>
    <w:rsid w:val="0017063B"/>
    <w:rsid w:val="00170820"/>
    <w:rsid w:val="00171BEF"/>
    <w:rsid w:val="00173820"/>
    <w:rsid w:val="001738AB"/>
    <w:rsid w:val="00173B80"/>
    <w:rsid w:val="00175E98"/>
    <w:rsid w:val="00180B89"/>
    <w:rsid w:val="0018105B"/>
    <w:rsid w:val="00181247"/>
    <w:rsid w:val="0018166F"/>
    <w:rsid w:val="00181A84"/>
    <w:rsid w:val="00182F0A"/>
    <w:rsid w:val="00183075"/>
    <w:rsid w:val="001862BC"/>
    <w:rsid w:val="00186564"/>
    <w:rsid w:val="00187587"/>
    <w:rsid w:val="00187CB8"/>
    <w:rsid w:val="001914D4"/>
    <w:rsid w:val="001918F1"/>
    <w:rsid w:val="00192ACD"/>
    <w:rsid w:val="00193230"/>
    <w:rsid w:val="00195700"/>
    <w:rsid w:val="00197DCF"/>
    <w:rsid w:val="001A0488"/>
    <w:rsid w:val="001A06E1"/>
    <w:rsid w:val="001A0BFC"/>
    <w:rsid w:val="001A4A0A"/>
    <w:rsid w:val="001A6186"/>
    <w:rsid w:val="001B07DA"/>
    <w:rsid w:val="001B1E86"/>
    <w:rsid w:val="001B3E29"/>
    <w:rsid w:val="001B40C7"/>
    <w:rsid w:val="001B44E5"/>
    <w:rsid w:val="001B5162"/>
    <w:rsid w:val="001B516A"/>
    <w:rsid w:val="001B6D8F"/>
    <w:rsid w:val="001B71F8"/>
    <w:rsid w:val="001C0537"/>
    <w:rsid w:val="001C16EC"/>
    <w:rsid w:val="001C36D7"/>
    <w:rsid w:val="001C3F4A"/>
    <w:rsid w:val="001C435E"/>
    <w:rsid w:val="001C4FA6"/>
    <w:rsid w:val="001C60B2"/>
    <w:rsid w:val="001C7621"/>
    <w:rsid w:val="001D1FE5"/>
    <w:rsid w:val="001D2796"/>
    <w:rsid w:val="001D321F"/>
    <w:rsid w:val="001D433A"/>
    <w:rsid w:val="001D45FF"/>
    <w:rsid w:val="001D716D"/>
    <w:rsid w:val="001D77D2"/>
    <w:rsid w:val="001E1ABF"/>
    <w:rsid w:val="001E4B85"/>
    <w:rsid w:val="001E6383"/>
    <w:rsid w:val="001E67D0"/>
    <w:rsid w:val="001F1DEF"/>
    <w:rsid w:val="001F202A"/>
    <w:rsid w:val="001F4AC4"/>
    <w:rsid w:val="001F4F8E"/>
    <w:rsid w:val="001F5D51"/>
    <w:rsid w:val="002003B0"/>
    <w:rsid w:val="00201E2B"/>
    <w:rsid w:val="00206F6B"/>
    <w:rsid w:val="00215504"/>
    <w:rsid w:val="00215AE9"/>
    <w:rsid w:val="00216A2E"/>
    <w:rsid w:val="00216BD9"/>
    <w:rsid w:val="0022009B"/>
    <w:rsid w:val="002207A5"/>
    <w:rsid w:val="00220BF0"/>
    <w:rsid w:val="00220CBF"/>
    <w:rsid w:val="002227A0"/>
    <w:rsid w:val="002229CB"/>
    <w:rsid w:val="002232B6"/>
    <w:rsid w:val="00226BC4"/>
    <w:rsid w:val="00226D42"/>
    <w:rsid w:val="00230F1E"/>
    <w:rsid w:val="00231A80"/>
    <w:rsid w:val="002325FF"/>
    <w:rsid w:val="00232652"/>
    <w:rsid w:val="00233169"/>
    <w:rsid w:val="00234C1B"/>
    <w:rsid w:val="00235036"/>
    <w:rsid w:val="0023575D"/>
    <w:rsid w:val="00236F5A"/>
    <w:rsid w:val="0023714E"/>
    <w:rsid w:val="002410EC"/>
    <w:rsid w:val="00241E34"/>
    <w:rsid w:val="002424F0"/>
    <w:rsid w:val="00242645"/>
    <w:rsid w:val="0024272F"/>
    <w:rsid w:val="002444AC"/>
    <w:rsid w:val="0024476D"/>
    <w:rsid w:val="00244D8A"/>
    <w:rsid w:val="00245D60"/>
    <w:rsid w:val="00246A98"/>
    <w:rsid w:val="002474B6"/>
    <w:rsid w:val="002478C7"/>
    <w:rsid w:val="00250830"/>
    <w:rsid w:val="00251B13"/>
    <w:rsid w:val="002521CC"/>
    <w:rsid w:val="00252344"/>
    <w:rsid w:val="002525AE"/>
    <w:rsid w:val="00253648"/>
    <w:rsid w:val="002559F3"/>
    <w:rsid w:val="00257025"/>
    <w:rsid w:val="00257D1E"/>
    <w:rsid w:val="002603B1"/>
    <w:rsid w:val="00261F86"/>
    <w:rsid w:val="00262191"/>
    <w:rsid w:val="002626B5"/>
    <w:rsid w:val="00263729"/>
    <w:rsid w:val="00263E3B"/>
    <w:rsid w:val="00263E5A"/>
    <w:rsid w:val="00264020"/>
    <w:rsid w:val="00264E65"/>
    <w:rsid w:val="00266C4D"/>
    <w:rsid w:val="0026785B"/>
    <w:rsid w:val="002711F4"/>
    <w:rsid w:val="002716C1"/>
    <w:rsid w:val="002745A7"/>
    <w:rsid w:val="002763D3"/>
    <w:rsid w:val="00277E77"/>
    <w:rsid w:val="00280CFD"/>
    <w:rsid w:val="00282984"/>
    <w:rsid w:val="00284D43"/>
    <w:rsid w:val="00285484"/>
    <w:rsid w:val="00286C06"/>
    <w:rsid w:val="00290030"/>
    <w:rsid w:val="00290786"/>
    <w:rsid w:val="00290A43"/>
    <w:rsid w:val="00291334"/>
    <w:rsid w:val="0029174F"/>
    <w:rsid w:val="002960BF"/>
    <w:rsid w:val="00297D77"/>
    <w:rsid w:val="002A0313"/>
    <w:rsid w:val="002A0666"/>
    <w:rsid w:val="002A1814"/>
    <w:rsid w:val="002A398B"/>
    <w:rsid w:val="002A50D5"/>
    <w:rsid w:val="002A5D62"/>
    <w:rsid w:val="002B0228"/>
    <w:rsid w:val="002B205D"/>
    <w:rsid w:val="002B2983"/>
    <w:rsid w:val="002B2B31"/>
    <w:rsid w:val="002B4240"/>
    <w:rsid w:val="002C0217"/>
    <w:rsid w:val="002C08EF"/>
    <w:rsid w:val="002C11FF"/>
    <w:rsid w:val="002C165B"/>
    <w:rsid w:val="002C32DC"/>
    <w:rsid w:val="002C3DD0"/>
    <w:rsid w:val="002C5BDE"/>
    <w:rsid w:val="002C7886"/>
    <w:rsid w:val="002D0227"/>
    <w:rsid w:val="002D1877"/>
    <w:rsid w:val="002D3138"/>
    <w:rsid w:val="002D3279"/>
    <w:rsid w:val="002D5630"/>
    <w:rsid w:val="002E250D"/>
    <w:rsid w:val="002E25AA"/>
    <w:rsid w:val="002E2FA5"/>
    <w:rsid w:val="002E4236"/>
    <w:rsid w:val="002E4CDA"/>
    <w:rsid w:val="002E5371"/>
    <w:rsid w:val="002E5506"/>
    <w:rsid w:val="002E62B0"/>
    <w:rsid w:val="002E7D72"/>
    <w:rsid w:val="002F02D0"/>
    <w:rsid w:val="002F0B59"/>
    <w:rsid w:val="002F10E8"/>
    <w:rsid w:val="002F2531"/>
    <w:rsid w:val="002F47AD"/>
    <w:rsid w:val="002F665B"/>
    <w:rsid w:val="002F6DBB"/>
    <w:rsid w:val="003023CC"/>
    <w:rsid w:val="00302A3B"/>
    <w:rsid w:val="00303109"/>
    <w:rsid w:val="00304198"/>
    <w:rsid w:val="00305FF8"/>
    <w:rsid w:val="00306A15"/>
    <w:rsid w:val="00307DD3"/>
    <w:rsid w:val="00311857"/>
    <w:rsid w:val="0031311E"/>
    <w:rsid w:val="00313163"/>
    <w:rsid w:val="00315E5C"/>
    <w:rsid w:val="00316057"/>
    <w:rsid w:val="003167FF"/>
    <w:rsid w:val="00317222"/>
    <w:rsid w:val="00317449"/>
    <w:rsid w:val="003176F5"/>
    <w:rsid w:val="0032027D"/>
    <w:rsid w:val="0032095D"/>
    <w:rsid w:val="00320DEF"/>
    <w:rsid w:val="0032134E"/>
    <w:rsid w:val="00321744"/>
    <w:rsid w:val="0032201D"/>
    <w:rsid w:val="00325C37"/>
    <w:rsid w:val="003266BC"/>
    <w:rsid w:val="00326A7F"/>
    <w:rsid w:val="00326D2F"/>
    <w:rsid w:val="0032755E"/>
    <w:rsid w:val="00327B26"/>
    <w:rsid w:val="003310C7"/>
    <w:rsid w:val="00332757"/>
    <w:rsid w:val="00332847"/>
    <w:rsid w:val="0033348B"/>
    <w:rsid w:val="00333547"/>
    <w:rsid w:val="003407DB"/>
    <w:rsid w:val="00341ED3"/>
    <w:rsid w:val="00344499"/>
    <w:rsid w:val="00345244"/>
    <w:rsid w:val="00347733"/>
    <w:rsid w:val="00347D2A"/>
    <w:rsid w:val="003511DE"/>
    <w:rsid w:val="0035135B"/>
    <w:rsid w:val="00352692"/>
    <w:rsid w:val="00352E56"/>
    <w:rsid w:val="00353640"/>
    <w:rsid w:val="00353F7D"/>
    <w:rsid w:val="00354E17"/>
    <w:rsid w:val="003605B4"/>
    <w:rsid w:val="00360BD2"/>
    <w:rsid w:val="00363E38"/>
    <w:rsid w:val="0036438E"/>
    <w:rsid w:val="003657D2"/>
    <w:rsid w:val="00371A18"/>
    <w:rsid w:val="003734CF"/>
    <w:rsid w:val="0037394C"/>
    <w:rsid w:val="00374908"/>
    <w:rsid w:val="00375AD2"/>
    <w:rsid w:val="003778E8"/>
    <w:rsid w:val="00380C7B"/>
    <w:rsid w:val="00381AF5"/>
    <w:rsid w:val="0038249A"/>
    <w:rsid w:val="00382F3F"/>
    <w:rsid w:val="003860FA"/>
    <w:rsid w:val="003870D3"/>
    <w:rsid w:val="003906DE"/>
    <w:rsid w:val="00393A8B"/>
    <w:rsid w:val="00393E71"/>
    <w:rsid w:val="00394005"/>
    <w:rsid w:val="00396649"/>
    <w:rsid w:val="00397D4B"/>
    <w:rsid w:val="00397EF5"/>
    <w:rsid w:val="003A01FB"/>
    <w:rsid w:val="003A1127"/>
    <w:rsid w:val="003A2492"/>
    <w:rsid w:val="003A2C1F"/>
    <w:rsid w:val="003A52C8"/>
    <w:rsid w:val="003A5B0B"/>
    <w:rsid w:val="003B139E"/>
    <w:rsid w:val="003B1653"/>
    <w:rsid w:val="003B21F9"/>
    <w:rsid w:val="003B3368"/>
    <w:rsid w:val="003B5BDE"/>
    <w:rsid w:val="003B7FDB"/>
    <w:rsid w:val="003C00E2"/>
    <w:rsid w:val="003C05B8"/>
    <w:rsid w:val="003C1284"/>
    <w:rsid w:val="003C5C9D"/>
    <w:rsid w:val="003C7DCC"/>
    <w:rsid w:val="003D5046"/>
    <w:rsid w:val="003D7C8A"/>
    <w:rsid w:val="003E0826"/>
    <w:rsid w:val="003E0BE2"/>
    <w:rsid w:val="003E30DB"/>
    <w:rsid w:val="003E4B2F"/>
    <w:rsid w:val="003E5EB5"/>
    <w:rsid w:val="003E61A6"/>
    <w:rsid w:val="003F17E3"/>
    <w:rsid w:val="003F3BE2"/>
    <w:rsid w:val="003F5BCC"/>
    <w:rsid w:val="003F68A4"/>
    <w:rsid w:val="00402929"/>
    <w:rsid w:val="004035C9"/>
    <w:rsid w:val="00403834"/>
    <w:rsid w:val="004050C3"/>
    <w:rsid w:val="004052A0"/>
    <w:rsid w:val="00405877"/>
    <w:rsid w:val="0040644C"/>
    <w:rsid w:val="004069E9"/>
    <w:rsid w:val="00406BEF"/>
    <w:rsid w:val="00410504"/>
    <w:rsid w:val="00411079"/>
    <w:rsid w:val="0041157F"/>
    <w:rsid w:val="004155FC"/>
    <w:rsid w:val="00416471"/>
    <w:rsid w:val="004174D2"/>
    <w:rsid w:val="00417FDE"/>
    <w:rsid w:val="00420D70"/>
    <w:rsid w:val="00420FD0"/>
    <w:rsid w:val="0042284B"/>
    <w:rsid w:val="00424BF5"/>
    <w:rsid w:val="00425FF7"/>
    <w:rsid w:val="0042620F"/>
    <w:rsid w:val="00426547"/>
    <w:rsid w:val="00426880"/>
    <w:rsid w:val="00427DE8"/>
    <w:rsid w:val="00427F97"/>
    <w:rsid w:val="00431412"/>
    <w:rsid w:val="00432314"/>
    <w:rsid w:val="00432955"/>
    <w:rsid w:val="004340B9"/>
    <w:rsid w:val="00434299"/>
    <w:rsid w:val="0043445C"/>
    <w:rsid w:val="004353DC"/>
    <w:rsid w:val="0043625F"/>
    <w:rsid w:val="00437782"/>
    <w:rsid w:val="004404D4"/>
    <w:rsid w:val="00441357"/>
    <w:rsid w:val="004417D7"/>
    <w:rsid w:val="004423C6"/>
    <w:rsid w:val="0044506B"/>
    <w:rsid w:val="004451BC"/>
    <w:rsid w:val="00445521"/>
    <w:rsid w:val="00451CC0"/>
    <w:rsid w:val="004522BD"/>
    <w:rsid w:val="00452755"/>
    <w:rsid w:val="00453AF6"/>
    <w:rsid w:val="00460728"/>
    <w:rsid w:val="004619D5"/>
    <w:rsid w:val="00461D94"/>
    <w:rsid w:val="00463354"/>
    <w:rsid w:val="00463C00"/>
    <w:rsid w:val="004659CA"/>
    <w:rsid w:val="0047063A"/>
    <w:rsid w:val="00470E0C"/>
    <w:rsid w:val="00471CA1"/>
    <w:rsid w:val="004751EF"/>
    <w:rsid w:val="00475E17"/>
    <w:rsid w:val="0047615E"/>
    <w:rsid w:val="004761DF"/>
    <w:rsid w:val="00476815"/>
    <w:rsid w:val="00476CFE"/>
    <w:rsid w:val="0047798E"/>
    <w:rsid w:val="00477D81"/>
    <w:rsid w:val="00480147"/>
    <w:rsid w:val="004812FF"/>
    <w:rsid w:val="00483CE8"/>
    <w:rsid w:val="004842CB"/>
    <w:rsid w:val="0048473B"/>
    <w:rsid w:val="0048476D"/>
    <w:rsid w:val="00484C4C"/>
    <w:rsid w:val="00484E6C"/>
    <w:rsid w:val="00485C85"/>
    <w:rsid w:val="00485D39"/>
    <w:rsid w:val="00486B4C"/>
    <w:rsid w:val="00487321"/>
    <w:rsid w:val="004912DF"/>
    <w:rsid w:val="0049394C"/>
    <w:rsid w:val="00496495"/>
    <w:rsid w:val="004A17C6"/>
    <w:rsid w:val="004A3889"/>
    <w:rsid w:val="004A39C9"/>
    <w:rsid w:val="004A3C80"/>
    <w:rsid w:val="004A4CE7"/>
    <w:rsid w:val="004A4F7C"/>
    <w:rsid w:val="004A536B"/>
    <w:rsid w:val="004A6322"/>
    <w:rsid w:val="004A6461"/>
    <w:rsid w:val="004B02A2"/>
    <w:rsid w:val="004B0C38"/>
    <w:rsid w:val="004B18B1"/>
    <w:rsid w:val="004B20C1"/>
    <w:rsid w:val="004B23A9"/>
    <w:rsid w:val="004B442B"/>
    <w:rsid w:val="004B62B1"/>
    <w:rsid w:val="004B7F78"/>
    <w:rsid w:val="004C0207"/>
    <w:rsid w:val="004C2067"/>
    <w:rsid w:val="004C2C14"/>
    <w:rsid w:val="004C486F"/>
    <w:rsid w:val="004C4903"/>
    <w:rsid w:val="004C4ED4"/>
    <w:rsid w:val="004C5D1D"/>
    <w:rsid w:val="004C64B4"/>
    <w:rsid w:val="004C68B9"/>
    <w:rsid w:val="004C74AE"/>
    <w:rsid w:val="004D138F"/>
    <w:rsid w:val="004D15BF"/>
    <w:rsid w:val="004D2178"/>
    <w:rsid w:val="004D30D1"/>
    <w:rsid w:val="004D50FB"/>
    <w:rsid w:val="004D74EA"/>
    <w:rsid w:val="004E01FD"/>
    <w:rsid w:val="004E0FD1"/>
    <w:rsid w:val="004E1063"/>
    <w:rsid w:val="004E1931"/>
    <w:rsid w:val="004E27DD"/>
    <w:rsid w:val="004E2F6F"/>
    <w:rsid w:val="004E390F"/>
    <w:rsid w:val="004E4305"/>
    <w:rsid w:val="004E4493"/>
    <w:rsid w:val="004E6F24"/>
    <w:rsid w:val="004E7B97"/>
    <w:rsid w:val="004F0585"/>
    <w:rsid w:val="004F223F"/>
    <w:rsid w:val="004F5B12"/>
    <w:rsid w:val="004F66DD"/>
    <w:rsid w:val="004F7182"/>
    <w:rsid w:val="0050030B"/>
    <w:rsid w:val="0050299A"/>
    <w:rsid w:val="00502D39"/>
    <w:rsid w:val="00502D76"/>
    <w:rsid w:val="00503A7D"/>
    <w:rsid w:val="00504DB3"/>
    <w:rsid w:val="00504EE8"/>
    <w:rsid w:val="0050574C"/>
    <w:rsid w:val="005060D6"/>
    <w:rsid w:val="005124C8"/>
    <w:rsid w:val="00512C65"/>
    <w:rsid w:val="005133C5"/>
    <w:rsid w:val="005140D5"/>
    <w:rsid w:val="00514CF9"/>
    <w:rsid w:val="00515A14"/>
    <w:rsid w:val="00516F02"/>
    <w:rsid w:val="00520D23"/>
    <w:rsid w:val="005241A7"/>
    <w:rsid w:val="00524DCA"/>
    <w:rsid w:val="0052633E"/>
    <w:rsid w:val="00526995"/>
    <w:rsid w:val="00527940"/>
    <w:rsid w:val="005332EE"/>
    <w:rsid w:val="005335C2"/>
    <w:rsid w:val="00533656"/>
    <w:rsid w:val="00534EBF"/>
    <w:rsid w:val="005363E6"/>
    <w:rsid w:val="0053645B"/>
    <w:rsid w:val="0053675A"/>
    <w:rsid w:val="005369FF"/>
    <w:rsid w:val="005376CE"/>
    <w:rsid w:val="00537FA1"/>
    <w:rsid w:val="00540BC7"/>
    <w:rsid w:val="00543B50"/>
    <w:rsid w:val="0054505A"/>
    <w:rsid w:val="005450E5"/>
    <w:rsid w:val="00545EA8"/>
    <w:rsid w:val="00546CC8"/>
    <w:rsid w:val="00550499"/>
    <w:rsid w:val="00550FCC"/>
    <w:rsid w:val="00553242"/>
    <w:rsid w:val="00553879"/>
    <w:rsid w:val="005547B2"/>
    <w:rsid w:val="00554946"/>
    <w:rsid w:val="0055501F"/>
    <w:rsid w:val="00557C96"/>
    <w:rsid w:val="0056035D"/>
    <w:rsid w:val="00560CF8"/>
    <w:rsid w:val="005614E1"/>
    <w:rsid w:val="005621D4"/>
    <w:rsid w:val="00570426"/>
    <w:rsid w:val="00572DB4"/>
    <w:rsid w:val="00573B0C"/>
    <w:rsid w:val="00575819"/>
    <w:rsid w:val="005759A3"/>
    <w:rsid w:val="00575E56"/>
    <w:rsid w:val="00577576"/>
    <w:rsid w:val="00577E14"/>
    <w:rsid w:val="0058174E"/>
    <w:rsid w:val="005820BE"/>
    <w:rsid w:val="00583803"/>
    <w:rsid w:val="0058384E"/>
    <w:rsid w:val="00583C7C"/>
    <w:rsid w:val="00583D25"/>
    <w:rsid w:val="00584674"/>
    <w:rsid w:val="00586127"/>
    <w:rsid w:val="00586E90"/>
    <w:rsid w:val="00587FD3"/>
    <w:rsid w:val="0059011C"/>
    <w:rsid w:val="00591448"/>
    <w:rsid w:val="00593302"/>
    <w:rsid w:val="00595B86"/>
    <w:rsid w:val="00597C28"/>
    <w:rsid w:val="005A0B89"/>
    <w:rsid w:val="005A28CE"/>
    <w:rsid w:val="005A3C6C"/>
    <w:rsid w:val="005A4086"/>
    <w:rsid w:val="005A40D3"/>
    <w:rsid w:val="005A5480"/>
    <w:rsid w:val="005A5EAE"/>
    <w:rsid w:val="005A7474"/>
    <w:rsid w:val="005B0023"/>
    <w:rsid w:val="005B0BF5"/>
    <w:rsid w:val="005B0F7F"/>
    <w:rsid w:val="005B341F"/>
    <w:rsid w:val="005C39E2"/>
    <w:rsid w:val="005C4AF8"/>
    <w:rsid w:val="005C4C9F"/>
    <w:rsid w:val="005C4CC0"/>
    <w:rsid w:val="005C57A7"/>
    <w:rsid w:val="005C6E80"/>
    <w:rsid w:val="005C73A4"/>
    <w:rsid w:val="005D0362"/>
    <w:rsid w:val="005D050A"/>
    <w:rsid w:val="005D07A4"/>
    <w:rsid w:val="005D1FE2"/>
    <w:rsid w:val="005D2B95"/>
    <w:rsid w:val="005D3166"/>
    <w:rsid w:val="005D36DB"/>
    <w:rsid w:val="005D428A"/>
    <w:rsid w:val="005D6362"/>
    <w:rsid w:val="005D6A8A"/>
    <w:rsid w:val="005D6EA9"/>
    <w:rsid w:val="005D76D8"/>
    <w:rsid w:val="005E0AB8"/>
    <w:rsid w:val="005E2A4E"/>
    <w:rsid w:val="005E3195"/>
    <w:rsid w:val="005E38EE"/>
    <w:rsid w:val="005E3AB9"/>
    <w:rsid w:val="005E3E52"/>
    <w:rsid w:val="005E4C0C"/>
    <w:rsid w:val="005E563F"/>
    <w:rsid w:val="005E69BB"/>
    <w:rsid w:val="005E6BCF"/>
    <w:rsid w:val="005E778B"/>
    <w:rsid w:val="005F014A"/>
    <w:rsid w:val="005F044D"/>
    <w:rsid w:val="005F1E7E"/>
    <w:rsid w:val="005F35D7"/>
    <w:rsid w:val="005F3F97"/>
    <w:rsid w:val="005F4927"/>
    <w:rsid w:val="005F5241"/>
    <w:rsid w:val="005F59E3"/>
    <w:rsid w:val="005F61B6"/>
    <w:rsid w:val="005F67E7"/>
    <w:rsid w:val="005F6C02"/>
    <w:rsid w:val="005F7B48"/>
    <w:rsid w:val="00602822"/>
    <w:rsid w:val="00602B50"/>
    <w:rsid w:val="006039BB"/>
    <w:rsid w:val="00604D15"/>
    <w:rsid w:val="00604DFA"/>
    <w:rsid w:val="00605622"/>
    <w:rsid w:val="00606192"/>
    <w:rsid w:val="00606C5A"/>
    <w:rsid w:val="00606E31"/>
    <w:rsid w:val="006077AF"/>
    <w:rsid w:val="0061039D"/>
    <w:rsid w:val="00612296"/>
    <w:rsid w:val="00612D74"/>
    <w:rsid w:val="0061304B"/>
    <w:rsid w:val="00614B05"/>
    <w:rsid w:val="00614B95"/>
    <w:rsid w:val="00617AE7"/>
    <w:rsid w:val="00621C67"/>
    <w:rsid w:val="00622A33"/>
    <w:rsid w:val="00625B87"/>
    <w:rsid w:val="006263AA"/>
    <w:rsid w:val="0062672D"/>
    <w:rsid w:val="00630AC3"/>
    <w:rsid w:val="006313D6"/>
    <w:rsid w:val="00632647"/>
    <w:rsid w:val="00640B46"/>
    <w:rsid w:val="00641367"/>
    <w:rsid w:val="0064191C"/>
    <w:rsid w:val="00641BA7"/>
    <w:rsid w:val="00641D8F"/>
    <w:rsid w:val="006425FF"/>
    <w:rsid w:val="00643F73"/>
    <w:rsid w:val="006452D7"/>
    <w:rsid w:val="00647153"/>
    <w:rsid w:val="00647363"/>
    <w:rsid w:val="0064766E"/>
    <w:rsid w:val="006476DC"/>
    <w:rsid w:val="00647ED1"/>
    <w:rsid w:val="006527C9"/>
    <w:rsid w:val="00653643"/>
    <w:rsid w:val="00660219"/>
    <w:rsid w:val="00660D6D"/>
    <w:rsid w:val="0066181D"/>
    <w:rsid w:val="00661A8A"/>
    <w:rsid w:val="00661C10"/>
    <w:rsid w:val="00661F35"/>
    <w:rsid w:val="00664F88"/>
    <w:rsid w:val="00665938"/>
    <w:rsid w:val="00665E0D"/>
    <w:rsid w:val="00666DAE"/>
    <w:rsid w:val="006673F6"/>
    <w:rsid w:val="00667E48"/>
    <w:rsid w:val="0067171C"/>
    <w:rsid w:val="00671798"/>
    <w:rsid w:val="006730CC"/>
    <w:rsid w:val="00673256"/>
    <w:rsid w:val="00673D35"/>
    <w:rsid w:val="006752CE"/>
    <w:rsid w:val="00676393"/>
    <w:rsid w:val="00676CAD"/>
    <w:rsid w:val="0067751F"/>
    <w:rsid w:val="00677A3C"/>
    <w:rsid w:val="006825A9"/>
    <w:rsid w:val="006861B6"/>
    <w:rsid w:val="006870A7"/>
    <w:rsid w:val="006901F9"/>
    <w:rsid w:val="00690A17"/>
    <w:rsid w:val="00691F06"/>
    <w:rsid w:val="006923B9"/>
    <w:rsid w:val="0069364E"/>
    <w:rsid w:val="00693D72"/>
    <w:rsid w:val="00693EF3"/>
    <w:rsid w:val="006942A0"/>
    <w:rsid w:val="00695651"/>
    <w:rsid w:val="00696052"/>
    <w:rsid w:val="00696130"/>
    <w:rsid w:val="0069693A"/>
    <w:rsid w:val="00696D94"/>
    <w:rsid w:val="006971F5"/>
    <w:rsid w:val="00697C4D"/>
    <w:rsid w:val="006A138A"/>
    <w:rsid w:val="006A3786"/>
    <w:rsid w:val="006A4E6F"/>
    <w:rsid w:val="006A5726"/>
    <w:rsid w:val="006A6DBB"/>
    <w:rsid w:val="006B0976"/>
    <w:rsid w:val="006B2634"/>
    <w:rsid w:val="006B282C"/>
    <w:rsid w:val="006B2E71"/>
    <w:rsid w:val="006B3B0E"/>
    <w:rsid w:val="006B40CE"/>
    <w:rsid w:val="006B5551"/>
    <w:rsid w:val="006B5EDF"/>
    <w:rsid w:val="006B6C3E"/>
    <w:rsid w:val="006C06C4"/>
    <w:rsid w:val="006C1041"/>
    <w:rsid w:val="006C1F5C"/>
    <w:rsid w:val="006C309C"/>
    <w:rsid w:val="006C4168"/>
    <w:rsid w:val="006C5D89"/>
    <w:rsid w:val="006D24F3"/>
    <w:rsid w:val="006D44CF"/>
    <w:rsid w:val="006D482A"/>
    <w:rsid w:val="006D5352"/>
    <w:rsid w:val="006D597D"/>
    <w:rsid w:val="006D5EF7"/>
    <w:rsid w:val="006D647A"/>
    <w:rsid w:val="006D7D75"/>
    <w:rsid w:val="006E05E2"/>
    <w:rsid w:val="006E38F3"/>
    <w:rsid w:val="006E4940"/>
    <w:rsid w:val="006E69E8"/>
    <w:rsid w:val="006E7E1D"/>
    <w:rsid w:val="006F166D"/>
    <w:rsid w:val="006F1884"/>
    <w:rsid w:val="006F352D"/>
    <w:rsid w:val="006F45C2"/>
    <w:rsid w:val="006F64BD"/>
    <w:rsid w:val="006F6EEC"/>
    <w:rsid w:val="006F73A2"/>
    <w:rsid w:val="00700D12"/>
    <w:rsid w:val="007012B7"/>
    <w:rsid w:val="007027AA"/>
    <w:rsid w:val="007037D0"/>
    <w:rsid w:val="0070425E"/>
    <w:rsid w:val="00704891"/>
    <w:rsid w:val="0070625A"/>
    <w:rsid w:val="00707847"/>
    <w:rsid w:val="00710379"/>
    <w:rsid w:val="00711455"/>
    <w:rsid w:val="00711B65"/>
    <w:rsid w:val="00712678"/>
    <w:rsid w:val="00713A5A"/>
    <w:rsid w:val="00715976"/>
    <w:rsid w:val="00716894"/>
    <w:rsid w:val="00717CB9"/>
    <w:rsid w:val="00720DD9"/>
    <w:rsid w:val="00721290"/>
    <w:rsid w:val="00722EB8"/>
    <w:rsid w:val="00723B6B"/>
    <w:rsid w:val="00724720"/>
    <w:rsid w:val="00726071"/>
    <w:rsid w:val="0072623F"/>
    <w:rsid w:val="00730312"/>
    <w:rsid w:val="0073166C"/>
    <w:rsid w:val="00732F69"/>
    <w:rsid w:val="00734B07"/>
    <w:rsid w:val="00735667"/>
    <w:rsid w:val="00735D38"/>
    <w:rsid w:val="007363BB"/>
    <w:rsid w:val="007402A5"/>
    <w:rsid w:val="0074053E"/>
    <w:rsid w:val="00740F81"/>
    <w:rsid w:val="00741D81"/>
    <w:rsid w:val="007434D0"/>
    <w:rsid w:val="007438FD"/>
    <w:rsid w:val="00745818"/>
    <w:rsid w:val="007474F6"/>
    <w:rsid w:val="0075191E"/>
    <w:rsid w:val="00751DDE"/>
    <w:rsid w:val="007527C0"/>
    <w:rsid w:val="00754FEE"/>
    <w:rsid w:val="007568BB"/>
    <w:rsid w:val="00756D6A"/>
    <w:rsid w:val="00757D83"/>
    <w:rsid w:val="007632DE"/>
    <w:rsid w:val="007636A5"/>
    <w:rsid w:val="007652EB"/>
    <w:rsid w:val="00765365"/>
    <w:rsid w:val="00767028"/>
    <w:rsid w:val="00767ABB"/>
    <w:rsid w:val="00770C77"/>
    <w:rsid w:val="00771036"/>
    <w:rsid w:val="007733AB"/>
    <w:rsid w:val="00773E0A"/>
    <w:rsid w:val="007742A6"/>
    <w:rsid w:val="007748E2"/>
    <w:rsid w:val="00780678"/>
    <w:rsid w:val="00781506"/>
    <w:rsid w:val="00782E4D"/>
    <w:rsid w:val="007840DA"/>
    <w:rsid w:val="007845F1"/>
    <w:rsid w:val="007855F9"/>
    <w:rsid w:val="007872DE"/>
    <w:rsid w:val="00790BA6"/>
    <w:rsid w:val="007919E0"/>
    <w:rsid w:val="00791A09"/>
    <w:rsid w:val="00792046"/>
    <w:rsid w:val="00794050"/>
    <w:rsid w:val="007942AD"/>
    <w:rsid w:val="007945F4"/>
    <w:rsid w:val="00795418"/>
    <w:rsid w:val="0079603B"/>
    <w:rsid w:val="0079669B"/>
    <w:rsid w:val="00796DBF"/>
    <w:rsid w:val="0079758D"/>
    <w:rsid w:val="007A0E74"/>
    <w:rsid w:val="007A20DE"/>
    <w:rsid w:val="007A304B"/>
    <w:rsid w:val="007A36FD"/>
    <w:rsid w:val="007A406C"/>
    <w:rsid w:val="007A40E1"/>
    <w:rsid w:val="007A5368"/>
    <w:rsid w:val="007A7358"/>
    <w:rsid w:val="007A791B"/>
    <w:rsid w:val="007A7BC6"/>
    <w:rsid w:val="007B0E77"/>
    <w:rsid w:val="007B10D5"/>
    <w:rsid w:val="007B2BBC"/>
    <w:rsid w:val="007B4008"/>
    <w:rsid w:val="007B5713"/>
    <w:rsid w:val="007B5E1D"/>
    <w:rsid w:val="007B618E"/>
    <w:rsid w:val="007B7789"/>
    <w:rsid w:val="007C1F89"/>
    <w:rsid w:val="007C24DA"/>
    <w:rsid w:val="007C2C94"/>
    <w:rsid w:val="007C5E46"/>
    <w:rsid w:val="007C5FD5"/>
    <w:rsid w:val="007D09C6"/>
    <w:rsid w:val="007D19C2"/>
    <w:rsid w:val="007D24C4"/>
    <w:rsid w:val="007D390E"/>
    <w:rsid w:val="007D4CCF"/>
    <w:rsid w:val="007D7EBA"/>
    <w:rsid w:val="007E0F64"/>
    <w:rsid w:val="007E159B"/>
    <w:rsid w:val="007E1D70"/>
    <w:rsid w:val="007E249A"/>
    <w:rsid w:val="007E2EE2"/>
    <w:rsid w:val="007E33CB"/>
    <w:rsid w:val="007E3F5B"/>
    <w:rsid w:val="007E51C6"/>
    <w:rsid w:val="007E72CE"/>
    <w:rsid w:val="007E7DBD"/>
    <w:rsid w:val="007F08ED"/>
    <w:rsid w:val="007F10B5"/>
    <w:rsid w:val="007F12EB"/>
    <w:rsid w:val="007F313D"/>
    <w:rsid w:val="00800042"/>
    <w:rsid w:val="00800590"/>
    <w:rsid w:val="00802128"/>
    <w:rsid w:val="008024AB"/>
    <w:rsid w:val="008024BC"/>
    <w:rsid w:val="008046A0"/>
    <w:rsid w:val="00806056"/>
    <w:rsid w:val="008063F9"/>
    <w:rsid w:val="00806AE9"/>
    <w:rsid w:val="00807561"/>
    <w:rsid w:val="008127C6"/>
    <w:rsid w:val="00812810"/>
    <w:rsid w:val="0081328A"/>
    <w:rsid w:val="00813BA2"/>
    <w:rsid w:val="00813DA3"/>
    <w:rsid w:val="00815C2E"/>
    <w:rsid w:val="0081613C"/>
    <w:rsid w:val="00816B8A"/>
    <w:rsid w:val="00820B18"/>
    <w:rsid w:val="00821ACB"/>
    <w:rsid w:val="00822C19"/>
    <w:rsid w:val="00823C94"/>
    <w:rsid w:val="00826D5C"/>
    <w:rsid w:val="00827079"/>
    <w:rsid w:val="0082760A"/>
    <w:rsid w:val="00830890"/>
    <w:rsid w:val="00830A56"/>
    <w:rsid w:val="00830DE2"/>
    <w:rsid w:val="00830F41"/>
    <w:rsid w:val="0083177D"/>
    <w:rsid w:val="00832291"/>
    <w:rsid w:val="00833427"/>
    <w:rsid w:val="00834792"/>
    <w:rsid w:val="00836C98"/>
    <w:rsid w:val="00836E0F"/>
    <w:rsid w:val="00840104"/>
    <w:rsid w:val="00840659"/>
    <w:rsid w:val="008431C0"/>
    <w:rsid w:val="008434E6"/>
    <w:rsid w:val="008437C0"/>
    <w:rsid w:val="00843BC2"/>
    <w:rsid w:val="00844F49"/>
    <w:rsid w:val="00845EEF"/>
    <w:rsid w:val="0084780F"/>
    <w:rsid w:val="008500EA"/>
    <w:rsid w:val="00850FD1"/>
    <w:rsid w:val="00851811"/>
    <w:rsid w:val="008524C2"/>
    <w:rsid w:val="00852B08"/>
    <w:rsid w:val="00853215"/>
    <w:rsid w:val="00854905"/>
    <w:rsid w:val="00854F91"/>
    <w:rsid w:val="00855ED7"/>
    <w:rsid w:val="00856767"/>
    <w:rsid w:val="0085703E"/>
    <w:rsid w:val="0086013A"/>
    <w:rsid w:val="0086154A"/>
    <w:rsid w:val="00861E48"/>
    <w:rsid w:val="00863715"/>
    <w:rsid w:val="00863CE6"/>
    <w:rsid w:val="0086544B"/>
    <w:rsid w:val="008660B0"/>
    <w:rsid w:val="00866776"/>
    <w:rsid w:val="00866BAC"/>
    <w:rsid w:val="00867497"/>
    <w:rsid w:val="0087022D"/>
    <w:rsid w:val="00872075"/>
    <w:rsid w:val="008755E6"/>
    <w:rsid w:val="00875D88"/>
    <w:rsid w:val="0087744E"/>
    <w:rsid w:val="00877D4F"/>
    <w:rsid w:val="00877EC4"/>
    <w:rsid w:val="00877FFE"/>
    <w:rsid w:val="00880558"/>
    <w:rsid w:val="00881384"/>
    <w:rsid w:val="00881E17"/>
    <w:rsid w:val="008837F8"/>
    <w:rsid w:val="00883E44"/>
    <w:rsid w:val="00885430"/>
    <w:rsid w:val="008859EA"/>
    <w:rsid w:val="00887887"/>
    <w:rsid w:val="008901EB"/>
    <w:rsid w:val="0089172A"/>
    <w:rsid w:val="008923CA"/>
    <w:rsid w:val="008927E7"/>
    <w:rsid w:val="0089330C"/>
    <w:rsid w:val="008937CA"/>
    <w:rsid w:val="00893D6C"/>
    <w:rsid w:val="00894812"/>
    <w:rsid w:val="00895399"/>
    <w:rsid w:val="008959D7"/>
    <w:rsid w:val="00896575"/>
    <w:rsid w:val="00896D80"/>
    <w:rsid w:val="008A4504"/>
    <w:rsid w:val="008A4A12"/>
    <w:rsid w:val="008A7433"/>
    <w:rsid w:val="008B0C8C"/>
    <w:rsid w:val="008B252B"/>
    <w:rsid w:val="008B3C2A"/>
    <w:rsid w:val="008B4152"/>
    <w:rsid w:val="008B4BA9"/>
    <w:rsid w:val="008B5518"/>
    <w:rsid w:val="008B6146"/>
    <w:rsid w:val="008B696F"/>
    <w:rsid w:val="008B74EF"/>
    <w:rsid w:val="008C1F71"/>
    <w:rsid w:val="008C535D"/>
    <w:rsid w:val="008C66AA"/>
    <w:rsid w:val="008C6FE1"/>
    <w:rsid w:val="008C7203"/>
    <w:rsid w:val="008C7740"/>
    <w:rsid w:val="008C7C09"/>
    <w:rsid w:val="008C7ECF"/>
    <w:rsid w:val="008D097D"/>
    <w:rsid w:val="008D2425"/>
    <w:rsid w:val="008D25ED"/>
    <w:rsid w:val="008D31D0"/>
    <w:rsid w:val="008D327C"/>
    <w:rsid w:val="008D4064"/>
    <w:rsid w:val="008D64F1"/>
    <w:rsid w:val="008E1432"/>
    <w:rsid w:val="008E184D"/>
    <w:rsid w:val="008E31B8"/>
    <w:rsid w:val="008E4743"/>
    <w:rsid w:val="008E4BCE"/>
    <w:rsid w:val="008E6583"/>
    <w:rsid w:val="008E6773"/>
    <w:rsid w:val="008E6C14"/>
    <w:rsid w:val="008F0980"/>
    <w:rsid w:val="008F09C8"/>
    <w:rsid w:val="008F2FA6"/>
    <w:rsid w:val="008F30DC"/>
    <w:rsid w:val="008F3EC7"/>
    <w:rsid w:val="008F591F"/>
    <w:rsid w:val="008F66D7"/>
    <w:rsid w:val="008F6AF6"/>
    <w:rsid w:val="008F7A16"/>
    <w:rsid w:val="0090078F"/>
    <w:rsid w:val="0090186F"/>
    <w:rsid w:val="0090193B"/>
    <w:rsid w:val="00901C8B"/>
    <w:rsid w:val="009020CE"/>
    <w:rsid w:val="00902657"/>
    <w:rsid w:val="00902F63"/>
    <w:rsid w:val="00904041"/>
    <w:rsid w:val="0090541F"/>
    <w:rsid w:val="009058C9"/>
    <w:rsid w:val="00905E9C"/>
    <w:rsid w:val="00907695"/>
    <w:rsid w:val="00907A9E"/>
    <w:rsid w:val="00910528"/>
    <w:rsid w:val="00910B44"/>
    <w:rsid w:val="009121AA"/>
    <w:rsid w:val="00912A2F"/>
    <w:rsid w:val="00913500"/>
    <w:rsid w:val="00915792"/>
    <w:rsid w:val="00915E77"/>
    <w:rsid w:val="00916F40"/>
    <w:rsid w:val="00921170"/>
    <w:rsid w:val="00923D81"/>
    <w:rsid w:val="00926868"/>
    <w:rsid w:val="0092767B"/>
    <w:rsid w:val="00927DFE"/>
    <w:rsid w:val="00930414"/>
    <w:rsid w:val="00930491"/>
    <w:rsid w:val="009320BD"/>
    <w:rsid w:val="009331F6"/>
    <w:rsid w:val="00937F71"/>
    <w:rsid w:val="00940163"/>
    <w:rsid w:val="00940299"/>
    <w:rsid w:val="00940518"/>
    <w:rsid w:val="00942BED"/>
    <w:rsid w:val="00942F09"/>
    <w:rsid w:val="00942F5A"/>
    <w:rsid w:val="00943C9F"/>
    <w:rsid w:val="00944ACC"/>
    <w:rsid w:val="0094585A"/>
    <w:rsid w:val="00947ECC"/>
    <w:rsid w:val="009505DB"/>
    <w:rsid w:val="009522E7"/>
    <w:rsid w:val="00952B31"/>
    <w:rsid w:val="00955030"/>
    <w:rsid w:val="009554BB"/>
    <w:rsid w:val="00956527"/>
    <w:rsid w:val="00957651"/>
    <w:rsid w:val="0096307D"/>
    <w:rsid w:val="0096462E"/>
    <w:rsid w:val="009651E8"/>
    <w:rsid w:val="00966118"/>
    <w:rsid w:val="00971255"/>
    <w:rsid w:val="009719AB"/>
    <w:rsid w:val="009737F8"/>
    <w:rsid w:val="009755E7"/>
    <w:rsid w:val="00976294"/>
    <w:rsid w:val="00976357"/>
    <w:rsid w:val="009763E8"/>
    <w:rsid w:val="009818F8"/>
    <w:rsid w:val="00981F7C"/>
    <w:rsid w:val="00982713"/>
    <w:rsid w:val="00982FF2"/>
    <w:rsid w:val="00984E18"/>
    <w:rsid w:val="00985A0C"/>
    <w:rsid w:val="00986360"/>
    <w:rsid w:val="009867AA"/>
    <w:rsid w:val="00986837"/>
    <w:rsid w:val="00986CEA"/>
    <w:rsid w:val="0099120D"/>
    <w:rsid w:val="009930D3"/>
    <w:rsid w:val="00995D0E"/>
    <w:rsid w:val="00996352"/>
    <w:rsid w:val="0099744E"/>
    <w:rsid w:val="00997959"/>
    <w:rsid w:val="00997F58"/>
    <w:rsid w:val="009A0CCF"/>
    <w:rsid w:val="009A1B06"/>
    <w:rsid w:val="009A1BAE"/>
    <w:rsid w:val="009A3A34"/>
    <w:rsid w:val="009A4963"/>
    <w:rsid w:val="009A5D5F"/>
    <w:rsid w:val="009A6078"/>
    <w:rsid w:val="009A7128"/>
    <w:rsid w:val="009A7738"/>
    <w:rsid w:val="009B074F"/>
    <w:rsid w:val="009B11BA"/>
    <w:rsid w:val="009B264F"/>
    <w:rsid w:val="009B3724"/>
    <w:rsid w:val="009B37D4"/>
    <w:rsid w:val="009B3B78"/>
    <w:rsid w:val="009B459C"/>
    <w:rsid w:val="009B4AE2"/>
    <w:rsid w:val="009B4EC0"/>
    <w:rsid w:val="009B5A77"/>
    <w:rsid w:val="009B712E"/>
    <w:rsid w:val="009C12C6"/>
    <w:rsid w:val="009C26E8"/>
    <w:rsid w:val="009C2E9A"/>
    <w:rsid w:val="009C7FE3"/>
    <w:rsid w:val="009D0E3B"/>
    <w:rsid w:val="009D16A7"/>
    <w:rsid w:val="009D26F2"/>
    <w:rsid w:val="009D2A9F"/>
    <w:rsid w:val="009D385B"/>
    <w:rsid w:val="009D3BCD"/>
    <w:rsid w:val="009D613F"/>
    <w:rsid w:val="009D6CC3"/>
    <w:rsid w:val="009D79EB"/>
    <w:rsid w:val="009E2A36"/>
    <w:rsid w:val="009E40DF"/>
    <w:rsid w:val="009E4FD7"/>
    <w:rsid w:val="009E4FDE"/>
    <w:rsid w:val="009E6A28"/>
    <w:rsid w:val="009E775F"/>
    <w:rsid w:val="009F152C"/>
    <w:rsid w:val="009F1F3E"/>
    <w:rsid w:val="009F266B"/>
    <w:rsid w:val="009F3264"/>
    <w:rsid w:val="009F35EE"/>
    <w:rsid w:val="009F3775"/>
    <w:rsid w:val="009F5039"/>
    <w:rsid w:val="009F5784"/>
    <w:rsid w:val="009F5B47"/>
    <w:rsid w:val="009F6324"/>
    <w:rsid w:val="009F7E46"/>
    <w:rsid w:val="00A00EEC"/>
    <w:rsid w:val="00A01955"/>
    <w:rsid w:val="00A02B79"/>
    <w:rsid w:val="00A04DE1"/>
    <w:rsid w:val="00A0612C"/>
    <w:rsid w:val="00A0663A"/>
    <w:rsid w:val="00A07DB9"/>
    <w:rsid w:val="00A1000F"/>
    <w:rsid w:val="00A134BF"/>
    <w:rsid w:val="00A15CB8"/>
    <w:rsid w:val="00A15FF4"/>
    <w:rsid w:val="00A16124"/>
    <w:rsid w:val="00A169A4"/>
    <w:rsid w:val="00A200BF"/>
    <w:rsid w:val="00A21920"/>
    <w:rsid w:val="00A22100"/>
    <w:rsid w:val="00A232D6"/>
    <w:rsid w:val="00A236CD"/>
    <w:rsid w:val="00A23DDA"/>
    <w:rsid w:val="00A24059"/>
    <w:rsid w:val="00A24235"/>
    <w:rsid w:val="00A26B81"/>
    <w:rsid w:val="00A27123"/>
    <w:rsid w:val="00A27CB6"/>
    <w:rsid w:val="00A31168"/>
    <w:rsid w:val="00A3252D"/>
    <w:rsid w:val="00A33EFE"/>
    <w:rsid w:val="00A3658A"/>
    <w:rsid w:val="00A37C20"/>
    <w:rsid w:val="00A37D29"/>
    <w:rsid w:val="00A40A3C"/>
    <w:rsid w:val="00A40D95"/>
    <w:rsid w:val="00A4139E"/>
    <w:rsid w:val="00A41C42"/>
    <w:rsid w:val="00A42E96"/>
    <w:rsid w:val="00A43DDD"/>
    <w:rsid w:val="00A44080"/>
    <w:rsid w:val="00A452E4"/>
    <w:rsid w:val="00A45C56"/>
    <w:rsid w:val="00A461BF"/>
    <w:rsid w:val="00A47FE3"/>
    <w:rsid w:val="00A50A33"/>
    <w:rsid w:val="00A51A55"/>
    <w:rsid w:val="00A5340B"/>
    <w:rsid w:val="00A5646F"/>
    <w:rsid w:val="00A57E12"/>
    <w:rsid w:val="00A6050F"/>
    <w:rsid w:val="00A606D7"/>
    <w:rsid w:val="00A61311"/>
    <w:rsid w:val="00A626EF"/>
    <w:rsid w:val="00A63459"/>
    <w:rsid w:val="00A6661D"/>
    <w:rsid w:val="00A6679A"/>
    <w:rsid w:val="00A700A7"/>
    <w:rsid w:val="00A705CE"/>
    <w:rsid w:val="00A715EF"/>
    <w:rsid w:val="00A71F1B"/>
    <w:rsid w:val="00A7752F"/>
    <w:rsid w:val="00A777CD"/>
    <w:rsid w:val="00A8126F"/>
    <w:rsid w:val="00A81478"/>
    <w:rsid w:val="00A820E2"/>
    <w:rsid w:val="00A828E1"/>
    <w:rsid w:val="00A83316"/>
    <w:rsid w:val="00A855BA"/>
    <w:rsid w:val="00A86D9A"/>
    <w:rsid w:val="00A90911"/>
    <w:rsid w:val="00A91363"/>
    <w:rsid w:val="00A93316"/>
    <w:rsid w:val="00A9349D"/>
    <w:rsid w:val="00A9392E"/>
    <w:rsid w:val="00A95DA3"/>
    <w:rsid w:val="00A96498"/>
    <w:rsid w:val="00A96B4A"/>
    <w:rsid w:val="00A97A09"/>
    <w:rsid w:val="00AA0018"/>
    <w:rsid w:val="00AA0C4B"/>
    <w:rsid w:val="00AA0DCF"/>
    <w:rsid w:val="00AA0EE3"/>
    <w:rsid w:val="00AA33D5"/>
    <w:rsid w:val="00AA6493"/>
    <w:rsid w:val="00AA6DEF"/>
    <w:rsid w:val="00AA7189"/>
    <w:rsid w:val="00AA7554"/>
    <w:rsid w:val="00AB006C"/>
    <w:rsid w:val="00AB06B3"/>
    <w:rsid w:val="00AB213D"/>
    <w:rsid w:val="00AB3981"/>
    <w:rsid w:val="00AB3D06"/>
    <w:rsid w:val="00AB5CE8"/>
    <w:rsid w:val="00AB6047"/>
    <w:rsid w:val="00AB7251"/>
    <w:rsid w:val="00AB79FA"/>
    <w:rsid w:val="00AC0D60"/>
    <w:rsid w:val="00AC13B9"/>
    <w:rsid w:val="00AC1BA2"/>
    <w:rsid w:val="00AC2775"/>
    <w:rsid w:val="00AC2AD2"/>
    <w:rsid w:val="00AC2E35"/>
    <w:rsid w:val="00AC3043"/>
    <w:rsid w:val="00AC3F61"/>
    <w:rsid w:val="00AC4226"/>
    <w:rsid w:val="00AC4BE7"/>
    <w:rsid w:val="00AC5B67"/>
    <w:rsid w:val="00AC5C6F"/>
    <w:rsid w:val="00AC7699"/>
    <w:rsid w:val="00AC7F78"/>
    <w:rsid w:val="00AD1B2B"/>
    <w:rsid w:val="00AD300B"/>
    <w:rsid w:val="00AD400E"/>
    <w:rsid w:val="00AD5E4D"/>
    <w:rsid w:val="00AD69FA"/>
    <w:rsid w:val="00AE1EC5"/>
    <w:rsid w:val="00AE268C"/>
    <w:rsid w:val="00AE3521"/>
    <w:rsid w:val="00AE4723"/>
    <w:rsid w:val="00AE60EC"/>
    <w:rsid w:val="00AE6A3F"/>
    <w:rsid w:val="00AE6BD5"/>
    <w:rsid w:val="00AE7881"/>
    <w:rsid w:val="00AF0D04"/>
    <w:rsid w:val="00AF4FEF"/>
    <w:rsid w:val="00AF75D6"/>
    <w:rsid w:val="00B000F1"/>
    <w:rsid w:val="00B01419"/>
    <w:rsid w:val="00B02155"/>
    <w:rsid w:val="00B02520"/>
    <w:rsid w:val="00B0664B"/>
    <w:rsid w:val="00B072ED"/>
    <w:rsid w:val="00B0731A"/>
    <w:rsid w:val="00B0778D"/>
    <w:rsid w:val="00B07886"/>
    <w:rsid w:val="00B10075"/>
    <w:rsid w:val="00B1067E"/>
    <w:rsid w:val="00B10AD6"/>
    <w:rsid w:val="00B110DB"/>
    <w:rsid w:val="00B12CA9"/>
    <w:rsid w:val="00B15261"/>
    <w:rsid w:val="00B16153"/>
    <w:rsid w:val="00B1637A"/>
    <w:rsid w:val="00B16A3B"/>
    <w:rsid w:val="00B170A6"/>
    <w:rsid w:val="00B2044A"/>
    <w:rsid w:val="00B220D2"/>
    <w:rsid w:val="00B2265F"/>
    <w:rsid w:val="00B230DB"/>
    <w:rsid w:val="00B2429C"/>
    <w:rsid w:val="00B26B0C"/>
    <w:rsid w:val="00B26D6E"/>
    <w:rsid w:val="00B307B2"/>
    <w:rsid w:val="00B30A37"/>
    <w:rsid w:val="00B3668F"/>
    <w:rsid w:val="00B37EE9"/>
    <w:rsid w:val="00B41CC1"/>
    <w:rsid w:val="00B442CE"/>
    <w:rsid w:val="00B50390"/>
    <w:rsid w:val="00B51811"/>
    <w:rsid w:val="00B5349C"/>
    <w:rsid w:val="00B53D9A"/>
    <w:rsid w:val="00B5411A"/>
    <w:rsid w:val="00B54F11"/>
    <w:rsid w:val="00B55958"/>
    <w:rsid w:val="00B6085A"/>
    <w:rsid w:val="00B6229A"/>
    <w:rsid w:val="00B62459"/>
    <w:rsid w:val="00B64625"/>
    <w:rsid w:val="00B64D71"/>
    <w:rsid w:val="00B64E17"/>
    <w:rsid w:val="00B65627"/>
    <w:rsid w:val="00B65F7F"/>
    <w:rsid w:val="00B66ABB"/>
    <w:rsid w:val="00B67587"/>
    <w:rsid w:val="00B67616"/>
    <w:rsid w:val="00B703DB"/>
    <w:rsid w:val="00B72116"/>
    <w:rsid w:val="00B75B16"/>
    <w:rsid w:val="00B777BA"/>
    <w:rsid w:val="00B77D91"/>
    <w:rsid w:val="00B813F0"/>
    <w:rsid w:val="00B868F4"/>
    <w:rsid w:val="00B900CC"/>
    <w:rsid w:val="00B90664"/>
    <w:rsid w:val="00B9084B"/>
    <w:rsid w:val="00B91DBE"/>
    <w:rsid w:val="00B91FA1"/>
    <w:rsid w:val="00B953C3"/>
    <w:rsid w:val="00B95910"/>
    <w:rsid w:val="00B975A1"/>
    <w:rsid w:val="00BA12DD"/>
    <w:rsid w:val="00BA1AE6"/>
    <w:rsid w:val="00BA1C7A"/>
    <w:rsid w:val="00BA2356"/>
    <w:rsid w:val="00BA26E1"/>
    <w:rsid w:val="00BA29E8"/>
    <w:rsid w:val="00BA436D"/>
    <w:rsid w:val="00BA43C4"/>
    <w:rsid w:val="00BA5D66"/>
    <w:rsid w:val="00BA78C7"/>
    <w:rsid w:val="00BA7DD0"/>
    <w:rsid w:val="00BB0F94"/>
    <w:rsid w:val="00BB17E8"/>
    <w:rsid w:val="00BB29E1"/>
    <w:rsid w:val="00BB51A3"/>
    <w:rsid w:val="00BB6776"/>
    <w:rsid w:val="00BC0B68"/>
    <w:rsid w:val="00BC17FC"/>
    <w:rsid w:val="00BC1C25"/>
    <w:rsid w:val="00BC4B98"/>
    <w:rsid w:val="00BC4EAC"/>
    <w:rsid w:val="00BC57AA"/>
    <w:rsid w:val="00BD173F"/>
    <w:rsid w:val="00BD175F"/>
    <w:rsid w:val="00BD2F77"/>
    <w:rsid w:val="00BD34D8"/>
    <w:rsid w:val="00BD5E73"/>
    <w:rsid w:val="00BD6384"/>
    <w:rsid w:val="00BD6533"/>
    <w:rsid w:val="00BD7941"/>
    <w:rsid w:val="00BE2E7B"/>
    <w:rsid w:val="00BE3B57"/>
    <w:rsid w:val="00BE41BF"/>
    <w:rsid w:val="00BE60E7"/>
    <w:rsid w:val="00BE76C3"/>
    <w:rsid w:val="00BF1DDB"/>
    <w:rsid w:val="00BF30F3"/>
    <w:rsid w:val="00BF475F"/>
    <w:rsid w:val="00BF69C8"/>
    <w:rsid w:val="00BF6A21"/>
    <w:rsid w:val="00BF6AAF"/>
    <w:rsid w:val="00BF7141"/>
    <w:rsid w:val="00BF7148"/>
    <w:rsid w:val="00BF729F"/>
    <w:rsid w:val="00BF7DE9"/>
    <w:rsid w:val="00C00876"/>
    <w:rsid w:val="00C01D35"/>
    <w:rsid w:val="00C02D40"/>
    <w:rsid w:val="00C04A35"/>
    <w:rsid w:val="00C04CAA"/>
    <w:rsid w:val="00C05FA6"/>
    <w:rsid w:val="00C06883"/>
    <w:rsid w:val="00C06FB0"/>
    <w:rsid w:val="00C078AA"/>
    <w:rsid w:val="00C07C4F"/>
    <w:rsid w:val="00C108FA"/>
    <w:rsid w:val="00C10FBE"/>
    <w:rsid w:val="00C11948"/>
    <w:rsid w:val="00C12030"/>
    <w:rsid w:val="00C12932"/>
    <w:rsid w:val="00C1299E"/>
    <w:rsid w:val="00C12DD0"/>
    <w:rsid w:val="00C1315B"/>
    <w:rsid w:val="00C13902"/>
    <w:rsid w:val="00C13B86"/>
    <w:rsid w:val="00C14FF6"/>
    <w:rsid w:val="00C150B7"/>
    <w:rsid w:val="00C152BD"/>
    <w:rsid w:val="00C15F06"/>
    <w:rsid w:val="00C167C2"/>
    <w:rsid w:val="00C1763E"/>
    <w:rsid w:val="00C209D5"/>
    <w:rsid w:val="00C20E2F"/>
    <w:rsid w:val="00C21705"/>
    <w:rsid w:val="00C21B84"/>
    <w:rsid w:val="00C229C2"/>
    <w:rsid w:val="00C22F73"/>
    <w:rsid w:val="00C231EA"/>
    <w:rsid w:val="00C233B9"/>
    <w:rsid w:val="00C23BDA"/>
    <w:rsid w:val="00C23D64"/>
    <w:rsid w:val="00C2496A"/>
    <w:rsid w:val="00C271DA"/>
    <w:rsid w:val="00C27551"/>
    <w:rsid w:val="00C30145"/>
    <w:rsid w:val="00C32280"/>
    <w:rsid w:val="00C333D9"/>
    <w:rsid w:val="00C33F12"/>
    <w:rsid w:val="00C34E8B"/>
    <w:rsid w:val="00C35033"/>
    <w:rsid w:val="00C35395"/>
    <w:rsid w:val="00C36233"/>
    <w:rsid w:val="00C3635D"/>
    <w:rsid w:val="00C36C48"/>
    <w:rsid w:val="00C404F0"/>
    <w:rsid w:val="00C406D5"/>
    <w:rsid w:val="00C40EDD"/>
    <w:rsid w:val="00C4133E"/>
    <w:rsid w:val="00C439CC"/>
    <w:rsid w:val="00C4529D"/>
    <w:rsid w:val="00C452A5"/>
    <w:rsid w:val="00C464CD"/>
    <w:rsid w:val="00C4698D"/>
    <w:rsid w:val="00C46B94"/>
    <w:rsid w:val="00C47462"/>
    <w:rsid w:val="00C50565"/>
    <w:rsid w:val="00C52DAC"/>
    <w:rsid w:val="00C5305D"/>
    <w:rsid w:val="00C544E4"/>
    <w:rsid w:val="00C56124"/>
    <w:rsid w:val="00C5709B"/>
    <w:rsid w:val="00C57DA8"/>
    <w:rsid w:val="00C61756"/>
    <w:rsid w:val="00C61C83"/>
    <w:rsid w:val="00C61F9B"/>
    <w:rsid w:val="00C658EE"/>
    <w:rsid w:val="00C67002"/>
    <w:rsid w:val="00C7013E"/>
    <w:rsid w:val="00C7062D"/>
    <w:rsid w:val="00C709D5"/>
    <w:rsid w:val="00C71EB5"/>
    <w:rsid w:val="00C72939"/>
    <w:rsid w:val="00C72F51"/>
    <w:rsid w:val="00C73E18"/>
    <w:rsid w:val="00C73FB8"/>
    <w:rsid w:val="00C75962"/>
    <w:rsid w:val="00C76142"/>
    <w:rsid w:val="00C769D4"/>
    <w:rsid w:val="00C81366"/>
    <w:rsid w:val="00C8140D"/>
    <w:rsid w:val="00C83D10"/>
    <w:rsid w:val="00C84C79"/>
    <w:rsid w:val="00C84D3F"/>
    <w:rsid w:val="00C8509A"/>
    <w:rsid w:val="00C86789"/>
    <w:rsid w:val="00C876C0"/>
    <w:rsid w:val="00C877EB"/>
    <w:rsid w:val="00C87F64"/>
    <w:rsid w:val="00C87F6B"/>
    <w:rsid w:val="00C9064E"/>
    <w:rsid w:val="00C918FE"/>
    <w:rsid w:val="00C9232F"/>
    <w:rsid w:val="00C9244D"/>
    <w:rsid w:val="00C92E37"/>
    <w:rsid w:val="00C94106"/>
    <w:rsid w:val="00C9443C"/>
    <w:rsid w:val="00C96E4F"/>
    <w:rsid w:val="00CA04CE"/>
    <w:rsid w:val="00CA19CA"/>
    <w:rsid w:val="00CA213B"/>
    <w:rsid w:val="00CA2BF1"/>
    <w:rsid w:val="00CA3155"/>
    <w:rsid w:val="00CA3C5B"/>
    <w:rsid w:val="00CA4EA2"/>
    <w:rsid w:val="00CA540C"/>
    <w:rsid w:val="00CA65B4"/>
    <w:rsid w:val="00CA7700"/>
    <w:rsid w:val="00CB0152"/>
    <w:rsid w:val="00CB56A3"/>
    <w:rsid w:val="00CB56E9"/>
    <w:rsid w:val="00CB66FD"/>
    <w:rsid w:val="00CB7A1A"/>
    <w:rsid w:val="00CC1897"/>
    <w:rsid w:val="00CC18F1"/>
    <w:rsid w:val="00CC2AFD"/>
    <w:rsid w:val="00CC78CF"/>
    <w:rsid w:val="00CD0A20"/>
    <w:rsid w:val="00CD1C25"/>
    <w:rsid w:val="00CD2A70"/>
    <w:rsid w:val="00CD3E8F"/>
    <w:rsid w:val="00CD464C"/>
    <w:rsid w:val="00CD54C0"/>
    <w:rsid w:val="00CD6A7A"/>
    <w:rsid w:val="00CD7CC9"/>
    <w:rsid w:val="00CD7E3C"/>
    <w:rsid w:val="00CD7E74"/>
    <w:rsid w:val="00CE21D7"/>
    <w:rsid w:val="00CE269D"/>
    <w:rsid w:val="00CE4AF2"/>
    <w:rsid w:val="00CE66BF"/>
    <w:rsid w:val="00CE6AAD"/>
    <w:rsid w:val="00CE7738"/>
    <w:rsid w:val="00CE78B3"/>
    <w:rsid w:val="00CE7D7E"/>
    <w:rsid w:val="00CF1561"/>
    <w:rsid w:val="00CF2AC2"/>
    <w:rsid w:val="00CF5951"/>
    <w:rsid w:val="00D025FB"/>
    <w:rsid w:val="00D05089"/>
    <w:rsid w:val="00D05F43"/>
    <w:rsid w:val="00D06041"/>
    <w:rsid w:val="00D063EF"/>
    <w:rsid w:val="00D06BE1"/>
    <w:rsid w:val="00D06D2B"/>
    <w:rsid w:val="00D0759E"/>
    <w:rsid w:val="00D07FD1"/>
    <w:rsid w:val="00D1028C"/>
    <w:rsid w:val="00D10346"/>
    <w:rsid w:val="00D11205"/>
    <w:rsid w:val="00D11894"/>
    <w:rsid w:val="00D127C1"/>
    <w:rsid w:val="00D13924"/>
    <w:rsid w:val="00D14DAC"/>
    <w:rsid w:val="00D16168"/>
    <w:rsid w:val="00D16556"/>
    <w:rsid w:val="00D20A1E"/>
    <w:rsid w:val="00D216FF"/>
    <w:rsid w:val="00D21ADA"/>
    <w:rsid w:val="00D22C8A"/>
    <w:rsid w:val="00D24EAF"/>
    <w:rsid w:val="00D2594B"/>
    <w:rsid w:val="00D25C7A"/>
    <w:rsid w:val="00D2618B"/>
    <w:rsid w:val="00D26823"/>
    <w:rsid w:val="00D2761D"/>
    <w:rsid w:val="00D306FB"/>
    <w:rsid w:val="00D30AA6"/>
    <w:rsid w:val="00D323C1"/>
    <w:rsid w:val="00D323F4"/>
    <w:rsid w:val="00D32A65"/>
    <w:rsid w:val="00D35A1E"/>
    <w:rsid w:val="00D364F8"/>
    <w:rsid w:val="00D36EE1"/>
    <w:rsid w:val="00D37489"/>
    <w:rsid w:val="00D3750A"/>
    <w:rsid w:val="00D378FF"/>
    <w:rsid w:val="00D41911"/>
    <w:rsid w:val="00D41C8F"/>
    <w:rsid w:val="00D41E1A"/>
    <w:rsid w:val="00D43203"/>
    <w:rsid w:val="00D43600"/>
    <w:rsid w:val="00D438BD"/>
    <w:rsid w:val="00D4430B"/>
    <w:rsid w:val="00D47180"/>
    <w:rsid w:val="00D4BB4D"/>
    <w:rsid w:val="00D529EA"/>
    <w:rsid w:val="00D53846"/>
    <w:rsid w:val="00D53CF7"/>
    <w:rsid w:val="00D5436B"/>
    <w:rsid w:val="00D5492A"/>
    <w:rsid w:val="00D54B2D"/>
    <w:rsid w:val="00D55043"/>
    <w:rsid w:val="00D5693F"/>
    <w:rsid w:val="00D56C5F"/>
    <w:rsid w:val="00D57371"/>
    <w:rsid w:val="00D575DD"/>
    <w:rsid w:val="00D6196F"/>
    <w:rsid w:val="00D62F20"/>
    <w:rsid w:val="00D63816"/>
    <w:rsid w:val="00D6607B"/>
    <w:rsid w:val="00D664D9"/>
    <w:rsid w:val="00D67EE2"/>
    <w:rsid w:val="00D714C4"/>
    <w:rsid w:val="00D72DF6"/>
    <w:rsid w:val="00D73211"/>
    <w:rsid w:val="00D75D28"/>
    <w:rsid w:val="00D75EC2"/>
    <w:rsid w:val="00D77852"/>
    <w:rsid w:val="00D80742"/>
    <w:rsid w:val="00D80EB3"/>
    <w:rsid w:val="00D8162F"/>
    <w:rsid w:val="00D82DF4"/>
    <w:rsid w:val="00D835C5"/>
    <w:rsid w:val="00D83B94"/>
    <w:rsid w:val="00D841C8"/>
    <w:rsid w:val="00D85085"/>
    <w:rsid w:val="00D85871"/>
    <w:rsid w:val="00D85956"/>
    <w:rsid w:val="00D8607B"/>
    <w:rsid w:val="00D86AAB"/>
    <w:rsid w:val="00D86E47"/>
    <w:rsid w:val="00D87D36"/>
    <w:rsid w:val="00D87F7D"/>
    <w:rsid w:val="00D90E48"/>
    <w:rsid w:val="00D91A11"/>
    <w:rsid w:val="00D924B8"/>
    <w:rsid w:val="00D927E5"/>
    <w:rsid w:val="00D93F58"/>
    <w:rsid w:val="00D9684C"/>
    <w:rsid w:val="00D977B3"/>
    <w:rsid w:val="00D97F10"/>
    <w:rsid w:val="00DA0DE7"/>
    <w:rsid w:val="00DA3465"/>
    <w:rsid w:val="00DA4C15"/>
    <w:rsid w:val="00DA4F5A"/>
    <w:rsid w:val="00DA579E"/>
    <w:rsid w:val="00DB2294"/>
    <w:rsid w:val="00DB27D9"/>
    <w:rsid w:val="00DB2959"/>
    <w:rsid w:val="00DB2C6F"/>
    <w:rsid w:val="00DB2CDE"/>
    <w:rsid w:val="00DB2F19"/>
    <w:rsid w:val="00DB4051"/>
    <w:rsid w:val="00DB4997"/>
    <w:rsid w:val="00DB63BD"/>
    <w:rsid w:val="00DB646B"/>
    <w:rsid w:val="00DB65FD"/>
    <w:rsid w:val="00DB68D7"/>
    <w:rsid w:val="00DB6D3A"/>
    <w:rsid w:val="00DB77B8"/>
    <w:rsid w:val="00DB7DA6"/>
    <w:rsid w:val="00DC0221"/>
    <w:rsid w:val="00DC07C9"/>
    <w:rsid w:val="00DC07CC"/>
    <w:rsid w:val="00DC3D29"/>
    <w:rsid w:val="00DC5B24"/>
    <w:rsid w:val="00DC6330"/>
    <w:rsid w:val="00DC63AB"/>
    <w:rsid w:val="00DC68DB"/>
    <w:rsid w:val="00DD1447"/>
    <w:rsid w:val="00DD1B42"/>
    <w:rsid w:val="00DD38AF"/>
    <w:rsid w:val="00DD43B9"/>
    <w:rsid w:val="00DD5220"/>
    <w:rsid w:val="00DD55B2"/>
    <w:rsid w:val="00DD6979"/>
    <w:rsid w:val="00DD69BF"/>
    <w:rsid w:val="00DD7213"/>
    <w:rsid w:val="00DE0548"/>
    <w:rsid w:val="00DE1992"/>
    <w:rsid w:val="00DE223A"/>
    <w:rsid w:val="00DE2964"/>
    <w:rsid w:val="00DE3183"/>
    <w:rsid w:val="00DE3711"/>
    <w:rsid w:val="00DE39B7"/>
    <w:rsid w:val="00DE64FF"/>
    <w:rsid w:val="00DE78CB"/>
    <w:rsid w:val="00DF041C"/>
    <w:rsid w:val="00DF134E"/>
    <w:rsid w:val="00DF163B"/>
    <w:rsid w:val="00DF4287"/>
    <w:rsid w:val="00DF57FF"/>
    <w:rsid w:val="00DF7A7B"/>
    <w:rsid w:val="00E02966"/>
    <w:rsid w:val="00E02B4F"/>
    <w:rsid w:val="00E03601"/>
    <w:rsid w:val="00E03B8E"/>
    <w:rsid w:val="00E042D4"/>
    <w:rsid w:val="00E0564A"/>
    <w:rsid w:val="00E060C0"/>
    <w:rsid w:val="00E07723"/>
    <w:rsid w:val="00E108E6"/>
    <w:rsid w:val="00E11A39"/>
    <w:rsid w:val="00E12D05"/>
    <w:rsid w:val="00E13C91"/>
    <w:rsid w:val="00E147B8"/>
    <w:rsid w:val="00E148FE"/>
    <w:rsid w:val="00E15A33"/>
    <w:rsid w:val="00E23874"/>
    <w:rsid w:val="00E241C6"/>
    <w:rsid w:val="00E24D83"/>
    <w:rsid w:val="00E24E1A"/>
    <w:rsid w:val="00E25244"/>
    <w:rsid w:val="00E26E11"/>
    <w:rsid w:val="00E30970"/>
    <w:rsid w:val="00E310DC"/>
    <w:rsid w:val="00E312A2"/>
    <w:rsid w:val="00E31AAF"/>
    <w:rsid w:val="00E327CD"/>
    <w:rsid w:val="00E33DE0"/>
    <w:rsid w:val="00E35371"/>
    <w:rsid w:val="00E426A0"/>
    <w:rsid w:val="00E42C54"/>
    <w:rsid w:val="00E42E04"/>
    <w:rsid w:val="00E459FF"/>
    <w:rsid w:val="00E45AE0"/>
    <w:rsid w:val="00E463FF"/>
    <w:rsid w:val="00E47DA1"/>
    <w:rsid w:val="00E48F50"/>
    <w:rsid w:val="00E51EAA"/>
    <w:rsid w:val="00E520CB"/>
    <w:rsid w:val="00E53463"/>
    <w:rsid w:val="00E53A83"/>
    <w:rsid w:val="00E600AD"/>
    <w:rsid w:val="00E6011D"/>
    <w:rsid w:val="00E60890"/>
    <w:rsid w:val="00E60F31"/>
    <w:rsid w:val="00E61CEB"/>
    <w:rsid w:val="00E63F03"/>
    <w:rsid w:val="00E6716A"/>
    <w:rsid w:val="00E713CD"/>
    <w:rsid w:val="00E71B97"/>
    <w:rsid w:val="00E733C1"/>
    <w:rsid w:val="00E73AC5"/>
    <w:rsid w:val="00E74E51"/>
    <w:rsid w:val="00E7543B"/>
    <w:rsid w:val="00E7666D"/>
    <w:rsid w:val="00E7787B"/>
    <w:rsid w:val="00E80E35"/>
    <w:rsid w:val="00E81978"/>
    <w:rsid w:val="00E823CC"/>
    <w:rsid w:val="00E838C6"/>
    <w:rsid w:val="00E86DCA"/>
    <w:rsid w:val="00E90208"/>
    <w:rsid w:val="00E90365"/>
    <w:rsid w:val="00E90F7E"/>
    <w:rsid w:val="00E9123F"/>
    <w:rsid w:val="00E914CF"/>
    <w:rsid w:val="00E92325"/>
    <w:rsid w:val="00E92E42"/>
    <w:rsid w:val="00E93AC5"/>
    <w:rsid w:val="00E9627E"/>
    <w:rsid w:val="00E97060"/>
    <w:rsid w:val="00E97514"/>
    <w:rsid w:val="00EA0B0F"/>
    <w:rsid w:val="00EA2445"/>
    <w:rsid w:val="00EA2552"/>
    <w:rsid w:val="00EA33E0"/>
    <w:rsid w:val="00EA3CFC"/>
    <w:rsid w:val="00EA432C"/>
    <w:rsid w:val="00EA451E"/>
    <w:rsid w:val="00EA4C7C"/>
    <w:rsid w:val="00EA58B6"/>
    <w:rsid w:val="00EA6BBF"/>
    <w:rsid w:val="00EA7F78"/>
    <w:rsid w:val="00EB0183"/>
    <w:rsid w:val="00EB0F56"/>
    <w:rsid w:val="00EB12AF"/>
    <w:rsid w:val="00EB1F14"/>
    <w:rsid w:val="00EB3757"/>
    <w:rsid w:val="00EB56AA"/>
    <w:rsid w:val="00EB56E0"/>
    <w:rsid w:val="00EC07A1"/>
    <w:rsid w:val="00EC1707"/>
    <w:rsid w:val="00EC2132"/>
    <w:rsid w:val="00EC2223"/>
    <w:rsid w:val="00EC3461"/>
    <w:rsid w:val="00EC416D"/>
    <w:rsid w:val="00EC46A1"/>
    <w:rsid w:val="00EC644E"/>
    <w:rsid w:val="00EC6833"/>
    <w:rsid w:val="00EC690D"/>
    <w:rsid w:val="00EC7D21"/>
    <w:rsid w:val="00ED1AB8"/>
    <w:rsid w:val="00ED1E0F"/>
    <w:rsid w:val="00ED2555"/>
    <w:rsid w:val="00ED3065"/>
    <w:rsid w:val="00ED46F7"/>
    <w:rsid w:val="00ED4725"/>
    <w:rsid w:val="00ED4C24"/>
    <w:rsid w:val="00ED6083"/>
    <w:rsid w:val="00ED7D81"/>
    <w:rsid w:val="00EE03AC"/>
    <w:rsid w:val="00EE1DD5"/>
    <w:rsid w:val="00EE3C50"/>
    <w:rsid w:val="00EE7394"/>
    <w:rsid w:val="00EF0C4B"/>
    <w:rsid w:val="00EF12DB"/>
    <w:rsid w:val="00EF1F67"/>
    <w:rsid w:val="00EF2A07"/>
    <w:rsid w:val="00EF2D37"/>
    <w:rsid w:val="00EF331A"/>
    <w:rsid w:val="00EF46B8"/>
    <w:rsid w:val="00EF5FC8"/>
    <w:rsid w:val="00EF5FD6"/>
    <w:rsid w:val="00EF6038"/>
    <w:rsid w:val="00EF63CE"/>
    <w:rsid w:val="00EF6C5C"/>
    <w:rsid w:val="00EF72F7"/>
    <w:rsid w:val="00EF7C1F"/>
    <w:rsid w:val="00F02C4C"/>
    <w:rsid w:val="00F0562D"/>
    <w:rsid w:val="00F06076"/>
    <w:rsid w:val="00F06699"/>
    <w:rsid w:val="00F10A78"/>
    <w:rsid w:val="00F10C3A"/>
    <w:rsid w:val="00F10CCF"/>
    <w:rsid w:val="00F10E44"/>
    <w:rsid w:val="00F11454"/>
    <w:rsid w:val="00F11A11"/>
    <w:rsid w:val="00F13203"/>
    <w:rsid w:val="00F137D3"/>
    <w:rsid w:val="00F13A21"/>
    <w:rsid w:val="00F1728E"/>
    <w:rsid w:val="00F176B4"/>
    <w:rsid w:val="00F177D0"/>
    <w:rsid w:val="00F17C8C"/>
    <w:rsid w:val="00F20B6D"/>
    <w:rsid w:val="00F217B2"/>
    <w:rsid w:val="00F23418"/>
    <w:rsid w:val="00F23D29"/>
    <w:rsid w:val="00F2463D"/>
    <w:rsid w:val="00F2465F"/>
    <w:rsid w:val="00F31289"/>
    <w:rsid w:val="00F32125"/>
    <w:rsid w:val="00F3250F"/>
    <w:rsid w:val="00F352B6"/>
    <w:rsid w:val="00F35303"/>
    <w:rsid w:val="00F35637"/>
    <w:rsid w:val="00F3599C"/>
    <w:rsid w:val="00F373B7"/>
    <w:rsid w:val="00F379DA"/>
    <w:rsid w:val="00F37C3D"/>
    <w:rsid w:val="00F40408"/>
    <w:rsid w:val="00F4132B"/>
    <w:rsid w:val="00F427EB"/>
    <w:rsid w:val="00F4285B"/>
    <w:rsid w:val="00F42B6F"/>
    <w:rsid w:val="00F43B5A"/>
    <w:rsid w:val="00F43EA7"/>
    <w:rsid w:val="00F44E35"/>
    <w:rsid w:val="00F467FC"/>
    <w:rsid w:val="00F46E32"/>
    <w:rsid w:val="00F47492"/>
    <w:rsid w:val="00F50694"/>
    <w:rsid w:val="00F52126"/>
    <w:rsid w:val="00F52FE9"/>
    <w:rsid w:val="00F545AE"/>
    <w:rsid w:val="00F54A48"/>
    <w:rsid w:val="00F55766"/>
    <w:rsid w:val="00F57D88"/>
    <w:rsid w:val="00F6400A"/>
    <w:rsid w:val="00F664D3"/>
    <w:rsid w:val="00F70828"/>
    <w:rsid w:val="00F70969"/>
    <w:rsid w:val="00F71F48"/>
    <w:rsid w:val="00F739D4"/>
    <w:rsid w:val="00F73B14"/>
    <w:rsid w:val="00F75234"/>
    <w:rsid w:val="00F7642D"/>
    <w:rsid w:val="00F770BD"/>
    <w:rsid w:val="00F77846"/>
    <w:rsid w:val="00F778EC"/>
    <w:rsid w:val="00F80672"/>
    <w:rsid w:val="00F80C1D"/>
    <w:rsid w:val="00F80FD8"/>
    <w:rsid w:val="00F845EF"/>
    <w:rsid w:val="00F86F03"/>
    <w:rsid w:val="00F90245"/>
    <w:rsid w:val="00F90709"/>
    <w:rsid w:val="00F9072D"/>
    <w:rsid w:val="00F91589"/>
    <w:rsid w:val="00F9170D"/>
    <w:rsid w:val="00F93557"/>
    <w:rsid w:val="00F96B7D"/>
    <w:rsid w:val="00FA0B52"/>
    <w:rsid w:val="00FA3068"/>
    <w:rsid w:val="00FA4164"/>
    <w:rsid w:val="00FB13BE"/>
    <w:rsid w:val="00FB306F"/>
    <w:rsid w:val="00FB41B3"/>
    <w:rsid w:val="00FB506E"/>
    <w:rsid w:val="00FB600F"/>
    <w:rsid w:val="00FB7007"/>
    <w:rsid w:val="00FB762D"/>
    <w:rsid w:val="00FB784D"/>
    <w:rsid w:val="00FB7F8E"/>
    <w:rsid w:val="00FC0125"/>
    <w:rsid w:val="00FC053F"/>
    <w:rsid w:val="00FC0DDC"/>
    <w:rsid w:val="00FC2BE8"/>
    <w:rsid w:val="00FC4979"/>
    <w:rsid w:val="00FC4CBD"/>
    <w:rsid w:val="00FC5363"/>
    <w:rsid w:val="00FC553F"/>
    <w:rsid w:val="00FC5625"/>
    <w:rsid w:val="00FC59A2"/>
    <w:rsid w:val="00FC6630"/>
    <w:rsid w:val="00FC6F0C"/>
    <w:rsid w:val="00FC77A4"/>
    <w:rsid w:val="00FD2916"/>
    <w:rsid w:val="00FD3CF5"/>
    <w:rsid w:val="00FD4B74"/>
    <w:rsid w:val="00FD5126"/>
    <w:rsid w:val="00FD7641"/>
    <w:rsid w:val="00FE0819"/>
    <w:rsid w:val="00FE0871"/>
    <w:rsid w:val="00FE0D09"/>
    <w:rsid w:val="00FE281B"/>
    <w:rsid w:val="00FE30FE"/>
    <w:rsid w:val="00FE44E8"/>
    <w:rsid w:val="00FE5D6B"/>
    <w:rsid w:val="00FE60E6"/>
    <w:rsid w:val="00FE6749"/>
    <w:rsid w:val="00FE6C09"/>
    <w:rsid w:val="00FE7443"/>
    <w:rsid w:val="00FE74F9"/>
    <w:rsid w:val="00FF0048"/>
    <w:rsid w:val="00FF0994"/>
    <w:rsid w:val="00FF11C9"/>
    <w:rsid w:val="00FF1C9F"/>
    <w:rsid w:val="00FF2EC1"/>
    <w:rsid w:val="00FF430C"/>
    <w:rsid w:val="00FF4CBD"/>
    <w:rsid w:val="00FF5467"/>
    <w:rsid w:val="00FF57BA"/>
    <w:rsid w:val="01C87E40"/>
    <w:rsid w:val="01E995A2"/>
    <w:rsid w:val="01F7CEBC"/>
    <w:rsid w:val="02003633"/>
    <w:rsid w:val="052C64D8"/>
    <w:rsid w:val="05539073"/>
    <w:rsid w:val="06269002"/>
    <w:rsid w:val="07BF0CBD"/>
    <w:rsid w:val="08B8F0C0"/>
    <w:rsid w:val="0AEE8D7B"/>
    <w:rsid w:val="0B1431DD"/>
    <w:rsid w:val="0DBD347A"/>
    <w:rsid w:val="1042D1A9"/>
    <w:rsid w:val="10E1039A"/>
    <w:rsid w:val="10F12D5C"/>
    <w:rsid w:val="12226A09"/>
    <w:rsid w:val="14ECE5EA"/>
    <w:rsid w:val="151056CD"/>
    <w:rsid w:val="15157794"/>
    <w:rsid w:val="167F2E3A"/>
    <w:rsid w:val="189CDD63"/>
    <w:rsid w:val="1990F799"/>
    <w:rsid w:val="19C35568"/>
    <w:rsid w:val="1B4A088F"/>
    <w:rsid w:val="1BCE3AB1"/>
    <w:rsid w:val="1E333734"/>
    <w:rsid w:val="1FE1FCD9"/>
    <w:rsid w:val="20E22152"/>
    <w:rsid w:val="2159FBB8"/>
    <w:rsid w:val="2306A857"/>
    <w:rsid w:val="26B6FC20"/>
    <w:rsid w:val="27C0F11D"/>
    <w:rsid w:val="27F7E76A"/>
    <w:rsid w:val="2918F97F"/>
    <w:rsid w:val="2ABF31DA"/>
    <w:rsid w:val="2AC0F43E"/>
    <w:rsid w:val="2B7144E6"/>
    <w:rsid w:val="2C946240"/>
    <w:rsid w:val="2D3611A7"/>
    <w:rsid w:val="31278AA2"/>
    <w:rsid w:val="31308B76"/>
    <w:rsid w:val="3167D363"/>
    <w:rsid w:val="31F9AEC7"/>
    <w:rsid w:val="338C2ACE"/>
    <w:rsid w:val="33CF6163"/>
    <w:rsid w:val="37E74E8C"/>
    <w:rsid w:val="39831EED"/>
    <w:rsid w:val="3B16A32F"/>
    <w:rsid w:val="3D6AB3A5"/>
    <w:rsid w:val="3F4357EE"/>
    <w:rsid w:val="3F65B00C"/>
    <w:rsid w:val="3FB97075"/>
    <w:rsid w:val="411B146C"/>
    <w:rsid w:val="42EA6D27"/>
    <w:rsid w:val="43D14A09"/>
    <w:rsid w:val="4BA6434E"/>
    <w:rsid w:val="4C06547C"/>
    <w:rsid w:val="4D2FFA12"/>
    <w:rsid w:val="4E23CB74"/>
    <w:rsid w:val="50A38AC5"/>
    <w:rsid w:val="520B672A"/>
    <w:rsid w:val="5337F77F"/>
    <w:rsid w:val="55D74C13"/>
    <w:rsid w:val="55F302E0"/>
    <w:rsid w:val="57BAD9B7"/>
    <w:rsid w:val="58E5E497"/>
    <w:rsid w:val="5911CE45"/>
    <w:rsid w:val="5C963860"/>
    <w:rsid w:val="5E0FD995"/>
    <w:rsid w:val="5EBD5A75"/>
    <w:rsid w:val="5FDF8B1C"/>
    <w:rsid w:val="64766FF9"/>
    <w:rsid w:val="64B11E48"/>
    <w:rsid w:val="6728F013"/>
    <w:rsid w:val="685C0B7F"/>
    <w:rsid w:val="6AD734BA"/>
    <w:rsid w:val="6B86CE9D"/>
    <w:rsid w:val="6D933BFA"/>
    <w:rsid w:val="73ECA8B1"/>
    <w:rsid w:val="744B4E3B"/>
    <w:rsid w:val="74BBD949"/>
    <w:rsid w:val="772DD906"/>
    <w:rsid w:val="7756D566"/>
    <w:rsid w:val="78601FFF"/>
    <w:rsid w:val="79606BF5"/>
    <w:rsid w:val="796E1F0B"/>
    <w:rsid w:val="7A6579C8"/>
    <w:rsid w:val="7CFCF399"/>
    <w:rsid w:val="7DD6E2E6"/>
    <w:rsid w:val="7E5CE981"/>
    <w:rsid w:val="7ECC552D"/>
    <w:rsid w:val="7F3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92F39A"/>
  <w15:chartTrackingRefBased/>
  <w15:docId w15:val="{2A40AE31-AE5F-4CBE-94F9-B1807D68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Hyperlink" w:uiPriority="99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7DB"/>
    <w:rPr>
      <w:lang w:eastAsia="en-US"/>
    </w:rPr>
  </w:style>
  <w:style w:type="paragraph" w:styleId="Heading1">
    <w:name w:val="heading 1"/>
    <w:aliases w:val="VAM H1"/>
    <w:basedOn w:val="Normal"/>
    <w:next w:val="VAMText"/>
    <w:link w:val="Heading1Char"/>
    <w:qFormat/>
    <w:rsid w:val="00573B0C"/>
    <w:pPr>
      <w:keepNext/>
      <w:numPr>
        <w:numId w:val="1"/>
      </w:numPr>
      <w:spacing w:before="600" w:after="360" w:line="260" w:lineRule="exact"/>
      <w:outlineLvl w:val="0"/>
    </w:pPr>
    <w:rPr>
      <w:rFonts w:ascii="Cambria" w:hAnsi="Cambria"/>
      <w:b/>
      <w:bCs/>
      <w:spacing w:val="4"/>
      <w:kern w:val="32"/>
      <w:sz w:val="36"/>
      <w:szCs w:val="32"/>
      <w:lang w:val="x-none" w:eastAsia="x-none"/>
    </w:rPr>
  </w:style>
  <w:style w:type="paragraph" w:styleId="Heading2">
    <w:name w:val="heading 2"/>
    <w:aliases w:val="VAM H2"/>
    <w:basedOn w:val="Normal"/>
    <w:next w:val="VAMText"/>
    <w:link w:val="Heading2Char"/>
    <w:qFormat/>
    <w:rsid w:val="00C150B7"/>
    <w:pPr>
      <w:keepNext/>
      <w:numPr>
        <w:ilvl w:val="1"/>
        <w:numId w:val="1"/>
      </w:numPr>
      <w:spacing w:before="360" w:after="360"/>
      <w:ind w:left="648"/>
      <w:outlineLvl w:val="1"/>
    </w:pPr>
    <w:rPr>
      <w:rFonts w:ascii="Cambria" w:hAnsi="Cambria"/>
      <w:b/>
      <w:bCs/>
      <w:iCs/>
      <w:spacing w:val="6"/>
      <w:sz w:val="32"/>
      <w:szCs w:val="28"/>
      <w:lang w:val="x-none" w:eastAsia="x-none"/>
    </w:rPr>
  </w:style>
  <w:style w:type="paragraph" w:styleId="Heading3">
    <w:name w:val="heading 3"/>
    <w:aliases w:val="VAM H3"/>
    <w:basedOn w:val="Normal"/>
    <w:next w:val="VAMText"/>
    <w:link w:val="Heading3Char"/>
    <w:qFormat/>
    <w:rsid w:val="006C06C4"/>
    <w:pPr>
      <w:keepNext/>
      <w:numPr>
        <w:ilvl w:val="2"/>
        <w:numId w:val="1"/>
      </w:numPr>
      <w:spacing w:before="480" w:after="360" w:line="300" w:lineRule="exact"/>
      <w:ind w:left="864"/>
      <w:outlineLvl w:val="2"/>
    </w:pPr>
    <w:rPr>
      <w:rFonts w:ascii="Cambria" w:hAnsi="Cambria"/>
      <w:b/>
      <w:bCs/>
      <w:spacing w:val="6"/>
      <w:sz w:val="27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rsid w:val="003605B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rsid w:val="003605B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rsid w:val="003605B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rsid w:val="003605B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rsid w:val="003605B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rsid w:val="003605B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AM H1 Char"/>
    <w:link w:val="Heading1"/>
    <w:rsid w:val="00573B0C"/>
    <w:rPr>
      <w:rFonts w:ascii="Cambria" w:hAnsi="Cambria"/>
      <w:b/>
      <w:bCs/>
      <w:spacing w:val="4"/>
      <w:kern w:val="32"/>
      <w:sz w:val="36"/>
      <w:szCs w:val="32"/>
    </w:rPr>
  </w:style>
  <w:style w:type="character" w:customStyle="1" w:styleId="Heading2Char">
    <w:name w:val="Heading 2 Char"/>
    <w:aliases w:val="VAM H2 Char"/>
    <w:link w:val="Heading2"/>
    <w:rsid w:val="00C150B7"/>
    <w:rPr>
      <w:rFonts w:ascii="Cambria" w:hAnsi="Cambria"/>
      <w:b/>
      <w:bCs/>
      <w:iCs/>
      <w:spacing w:val="6"/>
      <w:sz w:val="32"/>
      <w:szCs w:val="28"/>
    </w:rPr>
  </w:style>
  <w:style w:type="character" w:customStyle="1" w:styleId="Heading3Char">
    <w:name w:val="Heading 3 Char"/>
    <w:aliases w:val="VAM H3 Char"/>
    <w:link w:val="Heading3"/>
    <w:rsid w:val="006C06C4"/>
    <w:rPr>
      <w:rFonts w:ascii="Cambria" w:hAnsi="Cambria"/>
      <w:b/>
      <w:bCs/>
      <w:spacing w:val="6"/>
      <w:sz w:val="27"/>
      <w:szCs w:val="26"/>
    </w:rPr>
  </w:style>
  <w:style w:type="character" w:customStyle="1" w:styleId="Heading4Char">
    <w:name w:val="Heading 4 Char"/>
    <w:link w:val="Heading4"/>
    <w:rsid w:val="003605B4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rsid w:val="003605B4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3605B4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rsid w:val="003605B4"/>
    <w:rPr>
      <w:rFonts w:ascii="Calibri" w:hAnsi="Calibri"/>
    </w:rPr>
  </w:style>
  <w:style w:type="character" w:customStyle="1" w:styleId="Heading8Char">
    <w:name w:val="Heading 8 Char"/>
    <w:link w:val="Heading8"/>
    <w:rsid w:val="003605B4"/>
    <w:rPr>
      <w:rFonts w:ascii="Calibri" w:hAnsi="Calibri"/>
      <w:i/>
      <w:iCs/>
    </w:rPr>
  </w:style>
  <w:style w:type="character" w:customStyle="1" w:styleId="Heading9Char">
    <w:name w:val="Heading 9 Char"/>
    <w:link w:val="Heading9"/>
    <w:rsid w:val="003605B4"/>
    <w:rPr>
      <w:rFonts w:ascii="Cambria" w:hAnsi="Cambria"/>
      <w:sz w:val="22"/>
      <w:szCs w:val="22"/>
    </w:rPr>
  </w:style>
  <w:style w:type="paragraph" w:customStyle="1" w:styleId="VAMNormal">
    <w:name w:val="VAM Normal"/>
    <w:link w:val="VAMNormalChar"/>
    <w:rsid w:val="000A2768"/>
    <w:pPr>
      <w:spacing w:before="240" w:after="240" w:line="300" w:lineRule="exact"/>
    </w:pPr>
    <w:rPr>
      <w:rFonts w:ascii="Arial" w:hAnsi="Arial"/>
      <w:bCs/>
      <w:color w:val="020202"/>
      <w:spacing w:val="6"/>
      <w:kern w:val="32"/>
      <w:szCs w:val="32"/>
      <w:lang w:eastAsia="en-US"/>
    </w:rPr>
  </w:style>
  <w:style w:type="character" w:styleId="CommentReference">
    <w:name w:val="annotation reference"/>
    <w:rsid w:val="00573B0C"/>
    <w:rPr>
      <w:sz w:val="16"/>
      <w:szCs w:val="16"/>
    </w:rPr>
  </w:style>
  <w:style w:type="character" w:styleId="FootnoteReference">
    <w:name w:val="footnote reference"/>
    <w:rsid w:val="008755E6"/>
    <w:rPr>
      <w:vertAlign w:val="superscript"/>
    </w:rPr>
  </w:style>
  <w:style w:type="paragraph" w:customStyle="1" w:styleId="VAMText">
    <w:name w:val="VAM Text"/>
    <w:basedOn w:val="VAMNormal"/>
    <w:qFormat/>
    <w:rsid w:val="008755E6"/>
    <w:pPr>
      <w:ind w:left="288"/>
    </w:pPr>
  </w:style>
  <w:style w:type="paragraph" w:customStyle="1" w:styleId="VAMNumberedList">
    <w:name w:val="VAM Numbered List"/>
    <w:basedOn w:val="VAMNormal"/>
    <w:qFormat/>
    <w:rsid w:val="008755E6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573B0C"/>
  </w:style>
  <w:style w:type="character" w:customStyle="1" w:styleId="CommentTextChar">
    <w:name w:val="Comment Text Char"/>
    <w:basedOn w:val="DefaultParagraphFont"/>
    <w:link w:val="CommentText"/>
    <w:rsid w:val="00573B0C"/>
  </w:style>
  <w:style w:type="paragraph" w:styleId="CommentSubject">
    <w:name w:val="annotation subject"/>
    <w:basedOn w:val="CommentText"/>
    <w:next w:val="CommentText"/>
    <w:link w:val="CommentSubjectChar"/>
    <w:rsid w:val="00573B0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573B0C"/>
    <w:rPr>
      <w:b/>
      <w:bCs/>
    </w:rPr>
  </w:style>
  <w:style w:type="paragraph" w:styleId="BalloonText">
    <w:name w:val="Balloon Text"/>
    <w:basedOn w:val="Normal"/>
    <w:link w:val="BalloonTextChar"/>
    <w:rsid w:val="00573B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73B0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573B0C"/>
  </w:style>
  <w:style w:type="character" w:customStyle="1" w:styleId="FootnoteTextChar">
    <w:name w:val="Footnote Text Char"/>
    <w:basedOn w:val="DefaultParagraphFont"/>
    <w:link w:val="FootnoteText"/>
    <w:rsid w:val="00573B0C"/>
  </w:style>
  <w:style w:type="paragraph" w:styleId="EndnoteText">
    <w:name w:val="endnote text"/>
    <w:basedOn w:val="Normal"/>
    <w:link w:val="EndnoteTextChar"/>
    <w:rsid w:val="00573B0C"/>
  </w:style>
  <w:style w:type="character" w:customStyle="1" w:styleId="EndnoteTextChar">
    <w:name w:val="Endnote Text Char"/>
    <w:basedOn w:val="DefaultParagraphFont"/>
    <w:link w:val="EndnoteText"/>
    <w:rsid w:val="00573B0C"/>
  </w:style>
  <w:style w:type="character" w:styleId="EndnoteReference">
    <w:name w:val="endnote reference"/>
    <w:rsid w:val="00573B0C"/>
    <w:rPr>
      <w:vertAlign w:val="superscript"/>
    </w:rPr>
  </w:style>
  <w:style w:type="paragraph" w:styleId="Revision">
    <w:name w:val="Revision"/>
    <w:hidden/>
    <w:uiPriority w:val="99"/>
    <w:semiHidden/>
    <w:rsid w:val="00573B0C"/>
    <w:rPr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FE281B"/>
    <w:pPr>
      <w:spacing w:after="12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rsid w:val="00FE281B"/>
    <w:pPr>
      <w:spacing w:after="80"/>
      <w:ind w:left="245"/>
    </w:pPr>
    <w:rPr>
      <w:rFonts w:ascii="Arial" w:hAnsi="Arial"/>
      <w:b/>
      <w:color w:val="595959"/>
      <w:sz w:val="22"/>
    </w:rPr>
  </w:style>
  <w:style w:type="paragraph" w:styleId="TOC3">
    <w:name w:val="toc 3"/>
    <w:basedOn w:val="Normal"/>
    <w:next w:val="Normal"/>
    <w:autoRedefine/>
    <w:uiPriority w:val="39"/>
    <w:rsid w:val="007438FD"/>
    <w:pPr>
      <w:spacing w:after="60"/>
      <w:ind w:left="475"/>
    </w:pPr>
    <w:rPr>
      <w:rFonts w:ascii="Arial" w:hAnsi="Arial"/>
    </w:rPr>
  </w:style>
  <w:style w:type="character" w:styleId="Hyperlink">
    <w:name w:val="Hyperlink"/>
    <w:uiPriority w:val="99"/>
    <w:unhideWhenUsed/>
    <w:rsid w:val="00F32125"/>
    <w:rPr>
      <w:color w:val="0000FF"/>
      <w:u w:val="single"/>
    </w:rPr>
  </w:style>
  <w:style w:type="character" w:customStyle="1" w:styleId="VAMNormalChar">
    <w:name w:val="VAM Normal Char"/>
    <w:link w:val="VAMNormal"/>
    <w:rsid w:val="00E47DA1"/>
    <w:rPr>
      <w:rFonts w:ascii="Arial" w:hAnsi="Arial"/>
      <w:bCs/>
      <w:color w:val="020202"/>
      <w:spacing w:val="6"/>
      <w:kern w:val="32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rsid w:val="00FB784D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B784D"/>
    <w:rPr>
      <w:rFonts w:ascii="Tahoma" w:hAnsi="Tahoma" w:cs="Tahoma"/>
      <w:sz w:val="16"/>
      <w:szCs w:val="16"/>
    </w:rPr>
  </w:style>
  <w:style w:type="character" w:styleId="Emphasis">
    <w:name w:val="Emphasis"/>
    <w:rsid w:val="007A406C"/>
    <w:rPr>
      <w:i/>
      <w:iCs/>
    </w:rPr>
  </w:style>
  <w:style w:type="paragraph" w:customStyle="1" w:styleId="Style1">
    <w:name w:val="Style1"/>
    <w:basedOn w:val="Heading2"/>
    <w:rsid w:val="00A6050F"/>
  </w:style>
  <w:style w:type="paragraph" w:styleId="Header">
    <w:name w:val="header"/>
    <w:aliases w:val="hd"/>
    <w:basedOn w:val="Normal"/>
    <w:link w:val="HeaderChar"/>
    <w:rsid w:val="000F3463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HeaderChar">
    <w:name w:val="Header Char"/>
    <w:aliases w:val="hd Char"/>
    <w:link w:val="Header"/>
    <w:rsid w:val="000F34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3463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0F3463"/>
    <w:rPr>
      <w:sz w:val="24"/>
      <w:szCs w:val="24"/>
    </w:rPr>
  </w:style>
  <w:style w:type="table" w:styleId="TableGrid">
    <w:name w:val="Table Grid"/>
    <w:basedOn w:val="TableNormal"/>
    <w:rsid w:val="00CA2B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StyleVAMNormalCambria18ptBoldBackground1">
    <w:name w:val="Style VAM Normal + Cambria 18 pt Bold Background 1"/>
    <w:basedOn w:val="VAMNormal"/>
    <w:rsid w:val="00C72939"/>
    <w:rPr>
      <w:rFonts w:ascii="Cambria" w:hAnsi="Cambria"/>
      <w:b/>
      <w:color w:val="808080"/>
      <w:sz w:val="36"/>
    </w:rPr>
  </w:style>
  <w:style w:type="paragraph" w:styleId="ListParagraph">
    <w:name w:val="List Paragraph"/>
    <w:basedOn w:val="Normal"/>
    <w:uiPriority w:val="34"/>
    <w:qFormat/>
    <w:rsid w:val="00126908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C406D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406D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406D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406D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406D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406D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C0207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4C0207"/>
    <w:rPr>
      <w:rFonts w:ascii="Consolas" w:eastAsia="Calibri" w:hAnsi="Consolas" w:cs="Times New Roman"/>
      <w:sz w:val="21"/>
      <w:szCs w:val="21"/>
    </w:rPr>
  </w:style>
  <w:style w:type="paragraph" w:customStyle="1" w:styleId="Subtitle2">
    <w:name w:val="Subtitle 2"/>
    <w:basedOn w:val="Normal"/>
    <w:rsid w:val="00FE44E8"/>
    <w:pPr>
      <w:spacing w:before="120" w:after="120"/>
    </w:pPr>
    <w:rPr>
      <w:rFonts w:ascii="Arial" w:hAnsi="Arial"/>
      <w:b/>
      <w:sz w:val="28"/>
      <w:lang w:val="en-AU"/>
    </w:rPr>
  </w:style>
  <w:style w:type="paragraph" w:customStyle="1" w:styleId="VAMBulletedList">
    <w:name w:val="VAM Bulleted List"/>
    <w:basedOn w:val="VAMNumberedList"/>
    <w:rsid w:val="0059011C"/>
    <w:pPr>
      <w:numPr>
        <w:numId w:val="6"/>
      </w:numPr>
    </w:pPr>
  </w:style>
  <w:style w:type="paragraph" w:customStyle="1" w:styleId="Contents">
    <w:name w:val="Contents"/>
    <w:basedOn w:val="StyleVAMNormalCambria18ptBoldBackground1"/>
    <w:rsid w:val="00AC1BA2"/>
    <w:pPr>
      <w:jc w:val="center"/>
    </w:pPr>
    <w:rPr>
      <w:szCs w:val="20"/>
    </w:rPr>
  </w:style>
  <w:style w:type="paragraph" w:customStyle="1" w:styleId="StyleStyleVAMNormalCambria18ptBoldBackground1Centered">
    <w:name w:val="Style Style VAM Normal + Cambria 18 pt Bold Background 1 + Centered"/>
    <w:basedOn w:val="StyleVAMNormalCambria18ptBoldBackground1"/>
    <w:next w:val="VAMText"/>
    <w:rsid w:val="00AC1BA2"/>
    <w:pPr>
      <w:jc w:val="center"/>
    </w:pPr>
    <w:rPr>
      <w:szCs w:val="20"/>
    </w:rPr>
  </w:style>
  <w:style w:type="paragraph" w:customStyle="1" w:styleId="ProcessTableNumber2">
    <w:name w:val="ProcessTableNumber2"/>
    <w:basedOn w:val="ListNumber"/>
    <w:rsid w:val="00FE44E8"/>
    <w:pPr>
      <w:widowControl w:val="0"/>
      <w:numPr>
        <w:ilvl w:val="1"/>
        <w:numId w:val="2"/>
      </w:numPr>
      <w:suppressAutoHyphens/>
      <w:contextualSpacing w:val="0"/>
    </w:pPr>
  </w:style>
  <w:style w:type="paragraph" w:styleId="ListNumber">
    <w:name w:val="List Number"/>
    <w:basedOn w:val="Normal"/>
    <w:rsid w:val="00FE44E8"/>
    <w:pPr>
      <w:numPr>
        <w:numId w:val="5"/>
      </w:numPr>
      <w:contextualSpacing/>
    </w:pPr>
  </w:style>
  <w:style w:type="paragraph" w:styleId="NoSpacing">
    <w:name w:val="No Spacing"/>
    <w:uiPriority w:val="1"/>
    <w:rsid w:val="00FE44E8"/>
    <w:rPr>
      <w:sz w:val="24"/>
      <w:szCs w:val="24"/>
      <w:lang w:eastAsia="en-US"/>
    </w:rPr>
  </w:style>
  <w:style w:type="paragraph" w:customStyle="1" w:styleId="TableHead">
    <w:name w:val="TableHead"/>
    <w:basedOn w:val="Normal"/>
    <w:rsid w:val="0033348B"/>
    <w:pPr>
      <w:widowControl w:val="0"/>
      <w:suppressAutoHyphens/>
      <w:ind w:left="288" w:hanging="144"/>
      <w:jc w:val="center"/>
    </w:pPr>
    <w:rPr>
      <w:b/>
      <w:bCs/>
    </w:rPr>
  </w:style>
  <w:style w:type="paragraph" w:styleId="BodyTextIndent3">
    <w:name w:val="Body Text Indent 3"/>
    <w:basedOn w:val="Normal"/>
    <w:link w:val="BodyTextIndent3Char"/>
    <w:rsid w:val="0033348B"/>
    <w:pPr>
      <w:spacing w:after="120"/>
      <w:ind w:left="360"/>
    </w:pPr>
    <w:rPr>
      <w:rFonts w:ascii="Palatino Linotype" w:hAnsi="Palatino Linotyp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33348B"/>
    <w:rPr>
      <w:rFonts w:ascii="Palatino Linotype" w:hAnsi="Palatino Linotype"/>
      <w:sz w:val="16"/>
      <w:szCs w:val="16"/>
    </w:rPr>
  </w:style>
  <w:style w:type="paragraph" w:customStyle="1" w:styleId="Copy">
    <w:name w:val="Copy"/>
    <w:basedOn w:val="Normal"/>
    <w:rsid w:val="00106BA7"/>
    <w:pPr>
      <w:spacing w:after="1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rsid w:val="00106BA7"/>
    <w:pPr>
      <w:spacing w:after="120" w:line="480" w:lineRule="auto"/>
    </w:pPr>
    <w:rPr>
      <w:rFonts w:ascii="Palatino Linotype" w:hAnsi="Palatino Linotype"/>
      <w:sz w:val="24"/>
      <w:szCs w:val="24"/>
      <w:lang w:val="x-none" w:eastAsia="x-none"/>
    </w:rPr>
  </w:style>
  <w:style w:type="character" w:customStyle="1" w:styleId="BodyText2Char">
    <w:name w:val="Body Text 2 Char"/>
    <w:link w:val="BodyText2"/>
    <w:rsid w:val="00106BA7"/>
    <w:rPr>
      <w:rFonts w:ascii="Palatino Linotype" w:hAnsi="Palatino Linotype"/>
      <w:sz w:val="24"/>
      <w:szCs w:val="24"/>
    </w:rPr>
  </w:style>
  <w:style w:type="paragraph" w:customStyle="1" w:styleId="Subtitle3">
    <w:name w:val="Subtitle 3"/>
    <w:basedOn w:val="Subtitle2"/>
    <w:rsid w:val="00813DA3"/>
    <w:pPr>
      <w:spacing w:before="240"/>
    </w:pPr>
    <w:rPr>
      <w:sz w:val="24"/>
    </w:rPr>
  </w:style>
  <w:style w:type="paragraph" w:customStyle="1" w:styleId="TableContents">
    <w:name w:val="Table Contents"/>
    <w:rsid w:val="00B55958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</w:style>
  <w:style w:type="paragraph" w:styleId="BodyText">
    <w:name w:val="Body Text"/>
    <w:basedOn w:val="Normal"/>
    <w:link w:val="BodyTextChar"/>
    <w:rsid w:val="00B55958"/>
    <w:pPr>
      <w:spacing w:after="120"/>
    </w:pPr>
    <w:rPr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B55958"/>
    <w:rPr>
      <w:sz w:val="24"/>
      <w:szCs w:val="24"/>
    </w:rPr>
  </w:style>
  <w:style w:type="paragraph" w:customStyle="1" w:styleId="TableText">
    <w:name w:val="Table Text"/>
    <w:basedOn w:val="Normal"/>
    <w:rsid w:val="00643F73"/>
    <w:pPr>
      <w:keepLines/>
      <w:spacing w:before="120" w:after="120"/>
    </w:pPr>
    <w:rPr>
      <w:sz w:val="22"/>
      <w:lang w:val="en-AU"/>
    </w:rPr>
  </w:style>
  <w:style w:type="paragraph" w:customStyle="1" w:styleId="TableBullet">
    <w:name w:val="TableBullet"/>
    <w:basedOn w:val="Normal"/>
    <w:rsid w:val="00643F73"/>
    <w:pPr>
      <w:widowControl w:val="0"/>
      <w:numPr>
        <w:numId w:val="7"/>
      </w:numPr>
      <w:suppressAutoHyphens/>
    </w:pPr>
  </w:style>
  <w:style w:type="paragraph" w:customStyle="1" w:styleId="NormalComment">
    <w:name w:val="Normal Comment"/>
    <w:basedOn w:val="Normal"/>
    <w:rsid w:val="00643F7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FF"/>
    </w:rPr>
  </w:style>
  <w:style w:type="paragraph" w:customStyle="1" w:styleId="TableColumnHeading">
    <w:name w:val="Table Column Heading"/>
    <w:basedOn w:val="Normal"/>
    <w:autoRedefine/>
    <w:rsid w:val="00643F73"/>
    <w:pPr>
      <w:keepNext/>
      <w:keepLines/>
      <w:spacing w:before="120" w:after="120"/>
    </w:pPr>
    <w:rPr>
      <w:rFonts w:ascii="Verdana" w:eastAsia="Times" w:hAnsi="Verdana"/>
      <w:b/>
      <w:snapToGrid w:val="0"/>
    </w:rPr>
  </w:style>
  <w:style w:type="paragraph" w:customStyle="1" w:styleId="Bullets">
    <w:name w:val="Bullets"/>
    <w:basedOn w:val="Normal"/>
    <w:rsid w:val="00643F73"/>
    <w:pPr>
      <w:widowControl w:val="0"/>
      <w:numPr>
        <w:numId w:val="4"/>
      </w:numPr>
      <w:suppressAutoHyphens/>
      <w:spacing w:before="60" w:after="60"/>
    </w:pPr>
    <w:rPr>
      <w:rFonts w:ascii="Arial" w:hAnsi="Arial" w:cs="Arial"/>
    </w:rPr>
  </w:style>
  <w:style w:type="paragraph" w:customStyle="1" w:styleId="VAMSideHeading">
    <w:name w:val="VAM Side Heading"/>
    <w:basedOn w:val="VAMText"/>
    <w:next w:val="VAMText"/>
    <w:qFormat/>
    <w:rsid w:val="005E3195"/>
    <w:rPr>
      <w:b/>
      <w:sz w:val="22"/>
    </w:rPr>
  </w:style>
  <w:style w:type="paragraph" w:customStyle="1" w:styleId="TableTitle">
    <w:name w:val="Table Title"/>
    <w:basedOn w:val="TableText"/>
    <w:rsid w:val="00AD400E"/>
    <w:rPr>
      <w:rFonts w:ascii="Arial" w:hAnsi="Arial"/>
      <w:b/>
    </w:rPr>
  </w:style>
  <w:style w:type="paragraph" w:customStyle="1" w:styleId="ProcessTableNumber1">
    <w:name w:val="ProcessTableNumber1"/>
    <w:basedOn w:val="ListNumber"/>
    <w:rsid w:val="009763E8"/>
    <w:pPr>
      <w:widowControl w:val="0"/>
      <w:numPr>
        <w:numId w:val="0"/>
      </w:numPr>
      <w:suppressAutoHyphens/>
      <w:ind w:left="720" w:hanging="360"/>
      <w:contextualSpacing w:val="0"/>
    </w:pPr>
  </w:style>
  <w:style w:type="paragraph" w:customStyle="1" w:styleId="tabletext0">
    <w:name w:val="table text"/>
    <w:rsid w:val="009F5784"/>
    <w:pPr>
      <w:spacing w:before="40" w:after="40"/>
    </w:pPr>
    <w:rPr>
      <w:rFonts w:ascii="Arial" w:hAnsi="Arial"/>
      <w:noProof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e\Templates\Word%20Templates\Fresh%20Template%20(May%2008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B6756F73C2A45BA366960248EAAB3" ma:contentTypeVersion="0" ma:contentTypeDescription="Create a new document." ma:contentTypeScope="" ma:versionID="ca0d4e4c4c752010c765c7f9cca973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3DF0A-67FA-41F3-A605-F8688B9D95D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ECEDFBA-E732-4091-B03B-5251DFECB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1945C9-D365-4D9B-8D11-4E4BB6775C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7C4BC9-B4F8-4190-A013-7864AAE0C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Fresh Template (May 08).dot</Template>
  <TotalTime>30</TotalTime>
  <Pages>4</Pages>
  <Words>434</Words>
  <Characters>3506</Characters>
  <Application>Microsoft Office Word</Application>
  <DocSecurity>0</DocSecurity>
  <Lines>29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Note_V1.1</dc:title>
  <dc:subject/>
  <dc:creator>ValueMomentum</dc:creator>
  <cp:keywords/>
  <cp:lastModifiedBy>Divakar Kadupu</cp:lastModifiedBy>
  <cp:revision>22</cp:revision>
  <cp:lastPrinted>2019-05-31T21:46:00Z</cp:lastPrinted>
  <dcterms:created xsi:type="dcterms:W3CDTF">2022-09-27T10:52:00Z</dcterms:created>
  <dcterms:modified xsi:type="dcterms:W3CDTF">2022-12-14T14:04:00Z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