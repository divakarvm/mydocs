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55030" w:rsidRPr="003C27BC" w:rsidRDefault="00955030" w:rsidP="00955030">
      <w:pPr>
        <w:rPr>
          <w:rFonts w:ascii="Gill Sans MT" w:hAnsi="Gill Sans MT"/>
          <w:vanish/>
          <w:sz w:val="22"/>
          <w:szCs w:val="22"/>
        </w:rPr>
      </w:pPr>
    </w:p>
    <w:tbl>
      <w:tblPr>
        <w:tblpPr w:leftFromText="180" w:rightFromText="180" w:tblpY="-570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4140"/>
        <w:gridCol w:w="3330"/>
        <w:gridCol w:w="3780"/>
      </w:tblGrid>
      <w:tr w:rsidR="009D2A9F" w:rsidRPr="003C27BC" w14:paraId="51F77A0B" w14:textId="77777777" w:rsidTr="48BE13E4">
        <w:tc>
          <w:tcPr>
            <w:tcW w:w="2718" w:type="dxa"/>
            <w:shd w:val="clear" w:color="auto" w:fill="auto"/>
          </w:tcPr>
          <w:p w14:paraId="3A52D3EB" w14:textId="77777777" w:rsidR="009D2A9F" w:rsidRPr="003C27BC" w:rsidRDefault="009D2A9F" w:rsidP="005F5241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Name of the Candidate</w:t>
            </w:r>
          </w:p>
        </w:tc>
        <w:tc>
          <w:tcPr>
            <w:tcW w:w="4140" w:type="dxa"/>
            <w:shd w:val="clear" w:color="auto" w:fill="auto"/>
          </w:tcPr>
          <w:p w14:paraId="0A37501D" w14:textId="31083DE2" w:rsidR="009D2A9F" w:rsidRPr="003C27BC" w:rsidRDefault="00346BFE" w:rsidP="005F5241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t>Vinay Kumar Reddy P</w:t>
            </w:r>
          </w:p>
        </w:tc>
        <w:tc>
          <w:tcPr>
            <w:tcW w:w="3330" w:type="dxa"/>
            <w:shd w:val="clear" w:color="auto" w:fill="auto"/>
          </w:tcPr>
          <w:p w14:paraId="72AB4560" w14:textId="77777777" w:rsidR="009D2A9F" w:rsidRPr="003C27BC" w:rsidRDefault="009D2A9F" w:rsidP="005F5241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Mobile No.</w:t>
            </w:r>
          </w:p>
        </w:tc>
        <w:tc>
          <w:tcPr>
            <w:tcW w:w="3780" w:type="dxa"/>
            <w:shd w:val="clear" w:color="auto" w:fill="auto"/>
          </w:tcPr>
          <w:p w14:paraId="5DAB6C7B" w14:textId="6CB2A8DE" w:rsidR="009D2A9F" w:rsidRPr="003C27BC" w:rsidRDefault="00346BFE" w:rsidP="48BE13E4">
            <w:pPr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t>8500870897</w:t>
            </w:r>
          </w:p>
        </w:tc>
      </w:tr>
      <w:tr w:rsidR="009D2A9F" w:rsidRPr="003C27BC" w14:paraId="55782911" w14:textId="77777777" w:rsidTr="48BE13E4">
        <w:tc>
          <w:tcPr>
            <w:tcW w:w="2718" w:type="dxa"/>
            <w:shd w:val="clear" w:color="auto" w:fill="auto"/>
          </w:tcPr>
          <w:p w14:paraId="4AF42908" w14:textId="77777777" w:rsidR="009D2A9F" w:rsidRPr="003C27BC" w:rsidRDefault="009D2A9F" w:rsidP="007D4CCF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 xml:space="preserve">Position </w:t>
            </w:r>
            <w:r w:rsidR="00F47FB5">
              <w:rPr>
                <w:rFonts w:ascii="Gill Sans MT" w:hAnsi="Gill Sans MT" w:cs="Calibri"/>
                <w:b/>
                <w:i/>
                <w:sz w:val="22"/>
                <w:szCs w:val="22"/>
              </w:rPr>
              <w:t>Screened</w:t>
            </w:r>
            <w:r w:rsidR="007D4CCF"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 xml:space="preserve"> </w:t>
            </w: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For</w:t>
            </w:r>
          </w:p>
        </w:tc>
        <w:tc>
          <w:tcPr>
            <w:tcW w:w="4140" w:type="dxa"/>
            <w:shd w:val="clear" w:color="auto" w:fill="auto"/>
          </w:tcPr>
          <w:p w14:paraId="02EB378F" w14:textId="77777777" w:rsidR="009D2A9F" w:rsidRPr="003C27BC" w:rsidRDefault="009D2A9F" w:rsidP="005F5241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7374C85A" w14:textId="77777777" w:rsidR="009D2A9F" w:rsidRPr="003C27BC" w:rsidRDefault="00911294" w:rsidP="005F5241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>
              <w:rPr>
                <w:rFonts w:ascii="Gill Sans MT" w:hAnsi="Gill Sans MT" w:cs="Calibri"/>
                <w:b/>
                <w:i/>
                <w:sz w:val="22"/>
                <w:szCs w:val="22"/>
              </w:rPr>
              <w:t>TAG POC</w:t>
            </w:r>
            <w:r w:rsidR="007D4CCF"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 xml:space="preserve"> Name &amp; VAM ID</w:t>
            </w:r>
          </w:p>
        </w:tc>
        <w:tc>
          <w:tcPr>
            <w:tcW w:w="3780" w:type="dxa"/>
            <w:shd w:val="clear" w:color="auto" w:fill="auto"/>
          </w:tcPr>
          <w:p w14:paraId="6A05A809" w14:textId="77777777" w:rsidR="009D2A9F" w:rsidRPr="003C27BC" w:rsidRDefault="009D2A9F" w:rsidP="005F5241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011B2B" w:rsidRPr="003C27BC" w14:paraId="1E2A0BF6" w14:textId="77777777" w:rsidTr="48BE13E4">
        <w:tc>
          <w:tcPr>
            <w:tcW w:w="2718" w:type="dxa"/>
            <w:shd w:val="clear" w:color="auto" w:fill="auto"/>
          </w:tcPr>
          <w:p w14:paraId="16FCAF56" w14:textId="77777777" w:rsidR="00011B2B" w:rsidRPr="003C27BC" w:rsidRDefault="00011B2B" w:rsidP="005F5241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Business Unit/Dept</w:t>
            </w:r>
          </w:p>
        </w:tc>
        <w:tc>
          <w:tcPr>
            <w:tcW w:w="4140" w:type="dxa"/>
            <w:shd w:val="clear" w:color="auto" w:fill="auto"/>
          </w:tcPr>
          <w:p w14:paraId="5A39BBE3" w14:textId="77777777" w:rsidR="00011B2B" w:rsidRPr="003C27BC" w:rsidRDefault="00011B2B" w:rsidP="005F5241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13427FA9" w14:textId="77777777" w:rsidR="00011B2B" w:rsidRPr="003C27BC" w:rsidRDefault="005F5241" w:rsidP="005F5241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 xml:space="preserve">Date of </w:t>
            </w:r>
            <w:r w:rsidR="00F47FB5">
              <w:rPr>
                <w:rFonts w:ascii="Gill Sans MT" w:hAnsi="Gill Sans MT" w:cs="Calibri"/>
                <w:b/>
                <w:i/>
                <w:sz w:val="22"/>
                <w:szCs w:val="22"/>
              </w:rPr>
              <w:t>Screening</w:t>
            </w:r>
          </w:p>
        </w:tc>
        <w:tc>
          <w:tcPr>
            <w:tcW w:w="3780" w:type="dxa"/>
            <w:shd w:val="clear" w:color="auto" w:fill="auto"/>
          </w:tcPr>
          <w:p w14:paraId="41C8F396" w14:textId="77777777" w:rsidR="00011B2B" w:rsidRPr="003C27BC" w:rsidRDefault="00011B2B" w:rsidP="000A41BA">
            <w:pPr>
              <w:tabs>
                <w:tab w:val="left" w:pos="1095"/>
              </w:tabs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</w:tbl>
    <w:p w14:paraId="72A3D3EC" w14:textId="77777777" w:rsidR="00085849" w:rsidRPr="003C27BC" w:rsidRDefault="00085849" w:rsidP="00085849">
      <w:pPr>
        <w:rPr>
          <w:rFonts w:ascii="Gill Sans MT" w:hAnsi="Gill Sans MT"/>
          <w:sz w:val="22"/>
          <w:szCs w:val="22"/>
        </w:rPr>
      </w:pPr>
    </w:p>
    <w:p w14:paraId="06C33058" w14:textId="77777777" w:rsidR="003C27BC" w:rsidRPr="003C27BC" w:rsidRDefault="003C27BC" w:rsidP="003C27BC">
      <w:pPr>
        <w:tabs>
          <w:tab w:val="left" w:pos="11570"/>
        </w:tabs>
        <w:rPr>
          <w:rFonts w:ascii="Gill Sans MT" w:hAnsi="Gill Sans MT"/>
          <w:sz w:val="22"/>
          <w:szCs w:val="22"/>
        </w:rPr>
      </w:pPr>
      <w:r w:rsidRPr="003C27BC">
        <w:rPr>
          <w:rFonts w:ascii="Gill Sans MT" w:hAnsi="Gill Sans MT" w:cs="Calibri"/>
          <w:b/>
          <w:bCs/>
          <w:sz w:val="22"/>
          <w:szCs w:val="22"/>
        </w:rPr>
        <w:t>TAG Synopsis – Based on Screening</w:t>
      </w:r>
    </w:p>
    <w:p w14:paraId="0D0B940D" w14:textId="77777777" w:rsidR="003C27BC" w:rsidRPr="003C27BC" w:rsidRDefault="003C27BC" w:rsidP="00085849">
      <w:pPr>
        <w:rPr>
          <w:rFonts w:ascii="Gill Sans MT" w:hAnsi="Gill Sans MT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6"/>
        <w:gridCol w:w="6147"/>
      </w:tblGrid>
      <w:tr w:rsidR="003C27BC" w:rsidRPr="003C27BC" w14:paraId="14084DAF" w14:textId="77777777" w:rsidTr="005F701A">
        <w:tc>
          <w:tcPr>
            <w:tcW w:w="6274" w:type="dxa"/>
            <w:shd w:val="clear" w:color="auto" w:fill="auto"/>
          </w:tcPr>
          <w:p w14:paraId="0DE40752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Qualification</w:t>
            </w:r>
          </w:p>
        </w:tc>
        <w:tc>
          <w:tcPr>
            <w:tcW w:w="6275" w:type="dxa"/>
            <w:shd w:val="clear" w:color="auto" w:fill="auto"/>
          </w:tcPr>
          <w:p w14:paraId="0E27B00A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3C27BC" w:rsidRPr="003C27BC" w14:paraId="712FFF9F" w14:textId="77777777" w:rsidTr="005F701A">
        <w:tc>
          <w:tcPr>
            <w:tcW w:w="6274" w:type="dxa"/>
            <w:shd w:val="clear" w:color="auto" w:fill="auto"/>
          </w:tcPr>
          <w:p w14:paraId="483F9DF7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Total Experience</w:t>
            </w:r>
          </w:p>
        </w:tc>
        <w:tc>
          <w:tcPr>
            <w:tcW w:w="6275" w:type="dxa"/>
            <w:shd w:val="clear" w:color="auto" w:fill="auto"/>
          </w:tcPr>
          <w:p w14:paraId="60061E4C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3C27BC" w:rsidRPr="003C27BC" w14:paraId="5B18507B" w14:textId="77777777" w:rsidTr="005F701A">
        <w:tc>
          <w:tcPr>
            <w:tcW w:w="6274" w:type="dxa"/>
            <w:shd w:val="clear" w:color="auto" w:fill="auto"/>
          </w:tcPr>
          <w:p w14:paraId="37F14948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Relevant Experience</w:t>
            </w:r>
          </w:p>
        </w:tc>
        <w:tc>
          <w:tcPr>
            <w:tcW w:w="6275" w:type="dxa"/>
            <w:shd w:val="clear" w:color="auto" w:fill="auto"/>
          </w:tcPr>
          <w:p w14:paraId="44EAFD9C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3C27BC" w:rsidRPr="003C27BC" w14:paraId="7E6D05EE" w14:textId="77777777" w:rsidTr="005F701A">
        <w:tc>
          <w:tcPr>
            <w:tcW w:w="6274" w:type="dxa"/>
            <w:shd w:val="clear" w:color="auto" w:fill="auto"/>
          </w:tcPr>
          <w:p w14:paraId="4DCED83C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NP</w:t>
            </w:r>
          </w:p>
        </w:tc>
        <w:tc>
          <w:tcPr>
            <w:tcW w:w="6275" w:type="dxa"/>
            <w:shd w:val="clear" w:color="auto" w:fill="auto"/>
          </w:tcPr>
          <w:p w14:paraId="4B94D5A5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3C27BC" w:rsidRPr="003C27BC" w14:paraId="66330DE9" w14:textId="77777777" w:rsidTr="005F701A">
        <w:tc>
          <w:tcPr>
            <w:tcW w:w="6274" w:type="dxa"/>
            <w:shd w:val="clear" w:color="auto" w:fill="auto"/>
          </w:tcPr>
          <w:p w14:paraId="3BF8363B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Communication Skills</w:t>
            </w:r>
          </w:p>
        </w:tc>
        <w:tc>
          <w:tcPr>
            <w:tcW w:w="6275" w:type="dxa"/>
            <w:shd w:val="clear" w:color="auto" w:fill="auto"/>
          </w:tcPr>
          <w:p w14:paraId="3DEEC669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BB6F71" w:rsidRPr="003C27BC" w14:paraId="2E583847" w14:textId="77777777" w:rsidTr="005F701A">
        <w:tc>
          <w:tcPr>
            <w:tcW w:w="6274" w:type="dxa"/>
            <w:shd w:val="clear" w:color="auto" w:fill="auto"/>
          </w:tcPr>
          <w:p w14:paraId="52F09D32" w14:textId="77777777" w:rsidR="00BB6F71" w:rsidRPr="003C27BC" w:rsidRDefault="00BB6F71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Current Location</w:t>
            </w:r>
          </w:p>
        </w:tc>
        <w:tc>
          <w:tcPr>
            <w:tcW w:w="6275" w:type="dxa"/>
            <w:shd w:val="clear" w:color="auto" w:fill="auto"/>
          </w:tcPr>
          <w:p w14:paraId="3656B9AB" w14:textId="77777777" w:rsidR="00BB6F71" w:rsidRPr="003C27BC" w:rsidRDefault="00BB6F71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BB6F71" w:rsidRPr="003C27BC" w14:paraId="0AEC2C9B" w14:textId="77777777" w:rsidTr="005F701A">
        <w:tc>
          <w:tcPr>
            <w:tcW w:w="6274" w:type="dxa"/>
            <w:shd w:val="clear" w:color="auto" w:fill="auto"/>
          </w:tcPr>
          <w:p w14:paraId="561E70C7" w14:textId="77777777" w:rsidR="00BB6F71" w:rsidRPr="003C27BC" w:rsidRDefault="00BB6F71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>
              <w:rPr>
                <w:rFonts w:ascii="Gill Sans MT" w:hAnsi="Gill Sans MT" w:cs="Arial"/>
                <w:sz w:val="22"/>
                <w:szCs w:val="22"/>
              </w:rPr>
              <w:t>Proposed Location</w:t>
            </w:r>
          </w:p>
        </w:tc>
        <w:tc>
          <w:tcPr>
            <w:tcW w:w="6275" w:type="dxa"/>
            <w:shd w:val="clear" w:color="auto" w:fill="auto"/>
          </w:tcPr>
          <w:p w14:paraId="45FB0818" w14:textId="77777777" w:rsidR="00BB6F71" w:rsidRPr="003C27BC" w:rsidRDefault="00BB6F71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3C27BC" w:rsidRPr="003C27BC" w14:paraId="2D800B39" w14:textId="77777777" w:rsidTr="005F701A">
        <w:tc>
          <w:tcPr>
            <w:tcW w:w="6274" w:type="dxa"/>
            <w:shd w:val="clear" w:color="auto" w:fill="auto"/>
          </w:tcPr>
          <w:p w14:paraId="005A73E7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 xml:space="preserve">Overall gist of the profile </w:t>
            </w:r>
          </w:p>
        </w:tc>
        <w:tc>
          <w:tcPr>
            <w:tcW w:w="6275" w:type="dxa"/>
            <w:shd w:val="clear" w:color="auto" w:fill="auto"/>
          </w:tcPr>
          <w:p w14:paraId="049F31CB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53128261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62486C05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4101652C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4B99056E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1299C43A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4DDBEF00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3461D779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3CF2D8B6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0FB78278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1FC39945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0562CB0E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34CE0A41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62EBF3C5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6D98A12B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2946DB82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  <w:p w14:paraId="5997CC1D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  <w:tr w:rsidR="003C27BC" w:rsidRPr="003C27BC" w14:paraId="2C0020EC" w14:textId="77777777" w:rsidTr="005F701A">
        <w:tc>
          <w:tcPr>
            <w:tcW w:w="6274" w:type="dxa"/>
            <w:shd w:val="clear" w:color="auto" w:fill="auto"/>
          </w:tcPr>
          <w:p w14:paraId="42924451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  <w:r w:rsidRPr="003C27BC">
              <w:rPr>
                <w:rFonts w:ascii="Gill Sans MT" w:hAnsi="Gill Sans MT" w:cs="Arial"/>
                <w:sz w:val="22"/>
                <w:szCs w:val="22"/>
              </w:rPr>
              <w:t>Any specific comment for Tech Panels</w:t>
            </w:r>
          </w:p>
        </w:tc>
        <w:tc>
          <w:tcPr>
            <w:tcW w:w="6275" w:type="dxa"/>
            <w:shd w:val="clear" w:color="auto" w:fill="auto"/>
          </w:tcPr>
          <w:p w14:paraId="110FFD37" w14:textId="77777777" w:rsidR="003C27BC" w:rsidRPr="003C27BC" w:rsidRDefault="003C27BC" w:rsidP="005F701A">
            <w:pPr>
              <w:tabs>
                <w:tab w:val="left" w:pos="11570"/>
              </w:tabs>
              <w:rPr>
                <w:rFonts w:ascii="Gill Sans MT" w:hAnsi="Gill Sans MT" w:cs="Arial"/>
                <w:sz w:val="22"/>
                <w:szCs w:val="22"/>
              </w:rPr>
            </w:pPr>
          </w:p>
        </w:tc>
      </w:tr>
    </w:tbl>
    <w:p w14:paraId="6B699379" w14:textId="77777777" w:rsidR="003C27BC" w:rsidRPr="003C27BC" w:rsidRDefault="003C27BC" w:rsidP="00085849">
      <w:pPr>
        <w:rPr>
          <w:rFonts w:ascii="Gill Sans MT" w:hAnsi="Gill Sans MT"/>
          <w:sz w:val="22"/>
          <w:szCs w:val="22"/>
        </w:rPr>
      </w:pPr>
    </w:p>
    <w:p w14:paraId="3FE9F23F" w14:textId="77777777" w:rsidR="003C27BC" w:rsidRPr="003C27BC" w:rsidRDefault="003C27BC" w:rsidP="00085849">
      <w:pPr>
        <w:rPr>
          <w:rFonts w:ascii="Gill Sans MT" w:hAnsi="Gill Sans MT"/>
          <w:sz w:val="22"/>
          <w:szCs w:val="22"/>
        </w:rPr>
      </w:pPr>
    </w:p>
    <w:p w14:paraId="1F72F646" w14:textId="77777777" w:rsidR="003C27BC" w:rsidRPr="003C27BC" w:rsidRDefault="003C27BC" w:rsidP="00085849">
      <w:pPr>
        <w:rPr>
          <w:rFonts w:ascii="Gill Sans MT" w:hAnsi="Gill Sans MT"/>
          <w:sz w:val="22"/>
          <w:szCs w:val="22"/>
        </w:rPr>
      </w:pPr>
    </w:p>
    <w:p w14:paraId="08CE6F91" w14:textId="77777777" w:rsidR="003C27BC" w:rsidRPr="003C27BC" w:rsidRDefault="003C27BC" w:rsidP="00085849">
      <w:pPr>
        <w:rPr>
          <w:rFonts w:ascii="Gill Sans MT" w:hAnsi="Gill Sans MT"/>
          <w:sz w:val="22"/>
          <w:szCs w:val="22"/>
        </w:rPr>
      </w:pPr>
    </w:p>
    <w:p w14:paraId="61CDCEAD" w14:textId="77777777" w:rsidR="003C27BC" w:rsidRPr="003C27BC" w:rsidRDefault="003C27BC" w:rsidP="00085849">
      <w:pPr>
        <w:rPr>
          <w:rFonts w:ascii="Gill Sans MT" w:hAnsi="Gill Sans MT"/>
          <w:sz w:val="22"/>
          <w:szCs w:val="22"/>
        </w:rPr>
      </w:pPr>
    </w:p>
    <w:tbl>
      <w:tblPr>
        <w:tblpPr w:leftFromText="180" w:rightFromText="180" w:tblpY="-570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4140"/>
        <w:gridCol w:w="3330"/>
        <w:gridCol w:w="3780"/>
      </w:tblGrid>
      <w:tr w:rsidR="003C27BC" w:rsidRPr="003C27BC" w14:paraId="5F763B42" w14:textId="77777777" w:rsidTr="48BE13E4">
        <w:tc>
          <w:tcPr>
            <w:tcW w:w="2718" w:type="dxa"/>
            <w:shd w:val="clear" w:color="auto" w:fill="auto"/>
          </w:tcPr>
          <w:p w14:paraId="64045C35" w14:textId="77777777" w:rsidR="003C27BC" w:rsidRPr="003C27BC" w:rsidRDefault="003C27BC" w:rsidP="005F701A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Name of the Candidate</w:t>
            </w:r>
          </w:p>
        </w:tc>
        <w:tc>
          <w:tcPr>
            <w:tcW w:w="4140" w:type="dxa"/>
            <w:shd w:val="clear" w:color="auto" w:fill="auto"/>
          </w:tcPr>
          <w:p w14:paraId="6BB9E253" w14:textId="109EFDCC" w:rsidR="003C27BC" w:rsidRPr="003C27BC" w:rsidRDefault="001821F9" w:rsidP="48BE13E4">
            <w:pPr>
              <w:spacing w:line="259" w:lineRule="auto"/>
            </w:pPr>
            <w:r>
              <w:t>Vinay Kumar Reddy P</w:t>
            </w:r>
          </w:p>
        </w:tc>
        <w:tc>
          <w:tcPr>
            <w:tcW w:w="3330" w:type="dxa"/>
            <w:shd w:val="clear" w:color="auto" w:fill="auto"/>
          </w:tcPr>
          <w:p w14:paraId="20DA897D" w14:textId="77777777" w:rsidR="003C27BC" w:rsidRPr="003C27BC" w:rsidRDefault="003C27BC" w:rsidP="005F701A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Mobile No.</w:t>
            </w:r>
          </w:p>
        </w:tc>
        <w:tc>
          <w:tcPr>
            <w:tcW w:w="3780" w:type="dxa"/>
            <w:shd w:val="clear" w:color="auto" w:fill="auto"/>
          </w:tcPr>
          <w:p w14:paraId="23DE523C" w14:textId="19A50FD6" w:rsidR="003C27BC" w:rsidRPr="003C27BC" w:rsidRDefault="001821F9" w:rsidP="48BE13E4">
            <w:pPr>
              <w:rPr>
                <w:rFonts w:ascii="Gill Sans MT" w:eastAsia="Gill Sans MT" w:hAnsi="Gill Sans MT" w:cs="Gill Sans MT"/>
                <w:sz w:val="22"/>
                <w:szCs w:val="22"/>
              </w:rPr>
            </w:pPr>
            <w:r>
              <w:t>8500870897</w:t>
            </w:r>
          </w:p>
        </w:tc>
      </w:tr>
      <w:tr w:rsidR="003C27BC" w:rsidRPr="003C27BC" w14:paraId="2E913595" w14:textId="77777777" w:rsidTr="48BE13E4">
        <w:tc>
          <w:tcPr>
            <w:tcW w:w="2718" w:type="dxa"/>
            <w:shd w:val="clear" w:color="auto" w:fill="auto"/>
          </w:tcPr>
          <w:p w14:paraId="1800A93B" w14:textId="77777777" w:rsidR="003C27BC" w:rsidRPr="003C27BC" w:rsidRDefault="003C27BC" w:rsidP="005F701A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Position Interviewed For</w:t>
            </w:r>
          </w:p>
        </w:tc>
        <w:tc>
          <w:tcPr>
            <w:tcW w:w="4140" w:type="dxa"/>
            <w:shd w:val="clear" w:color="auto" w:fill="auto"/>
          </w:tcPr>
          <w:p w14:paraId="52E56223" w14:textId="4D26C413" w:rsidR="003C27BC" w:rsidRPr="003C27BC" w:rsidRDefault="48BE13E4" w:rsidP="005F701A">
            <w:pPr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SE/SSE</w:t>
            </w:r>
          </w:p>
        </w:tc>
        <w:tc>
          <w:tcPr>
            <w:tcW w:w="3330" w:type="dxa"/>
            <w:shd w:val="clear" w:color="auto" w:fill="auto"/>
          </w:tcPr>
          <w:p w14:paraId="12334C69" w14:textId="77777777" w:rsidR="003C27BC" w:rsidRPr="003C27BC" w:rsidRDefault="003C27BC" w:rsidP="005F701A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Interviewer Name &amp; VAM ID</w:t>
            </w:r>
          </w:p>
        </w:tc>
        <w:tc>
          <w:tcPr>
            <w:tcW w:w="3780" w:type="dxa"/>
            <w:shd w:val="clear" w:color="auto" w:fill="auto"/>
          </w:tcPr>
          <w:p w14:paraId="07547A01" w14:textId="6B760CFD" w:rsidR="003C27BC" w:rsidRPr="003C27BC" w:rsidRDefault="48BE13E4" w:rsidP="005F701A">
            <w:pPr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PATHAN ASADALLA KHAN &amp; VAM 3628</w:t>
            </w:r>
          </w:p>
        </w:tc>
      </w:tr>
      <w:tr w:rsidR="003C27BC" w:rsidRPr="003C27BC" w14:paraId="1E0345E7" w14:textId="77777777" w:rsidTr="48BE13E4">
        <w:tc>
          <w:tcPr>
            <w:tcW w:w="2718" w:type="dxa"/>
            <w:shd w:val="clear" w:color="auto" w:fill="auto"/>
          </w:tcPr>
          <w:p w14:paraId="46EC72C7" w14:textId="77777777" w:rsidR="003C27BC" w:rsidRPr="003C27BC" w:rsidRDefault="003C27BC" w:rsidP="005F701A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Business Unit/Dept</w:t>
            </w:r>
          </w:p>
        </w:tc>
        <w:tc>
          <w:tcPr>
            <w:tcW w:w="4140" w:type="dxa"/>
            <w:shd w:val="clear" w:color="auto" w:fill="auto"/>
          </w:tcPr>
          <w:p w14:paraId="5043CB0F" w14:textId="3C189CD3" w:rsidR="003C27BC" w:rsidRPr="003C27BC" w:rsidRDefault="48BE13E4" w:rsidP="005F701A">
            <w:pPr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DCS LOB</w:t>
            </w:r>
          </w:p>
        </w:tc>
        <w:tc>
          <w:tcPr>
            <w:tcW w:w="3330" w:type="dxa"/>
            <w:shd w:val="clear" w:color="auto" w:fill="auto"/>
          </w:tcPr>
          <w:p w14:paraId="4600336D" w14:textId="77777777" w:rsidR="003C27BC" w:rsidRPr="003C27BC" w:rsidRDefault="003C27BC" w:rsidP="005F701A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Date of Interview</w:t>
            </w:r>
          </w:p>
        </w:tc>
        <w:tc>
          <w:tcPr>
            <w:tcW w:w="3780" w:type="dxa"/>
            <w:shd w:val="clear" w:color="auto" w:fill="auto"/>
          </w:tcPr>
          <w:p w14:paraId="07459315" w14:textId="0BFDAA6B" w:rsidR="003C27BC" w:rsidRPr="003C27BC" w:rsidRDefault="00BC3D90" w:rsidP="005F701A">
            <w:pPr>
              <w:tabs>
                <w:tab w:val="left" w:pos="1095"/>
              </w:tabs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01</w:t>
            </w:r>
            <w:r w:rsidR="48BE13E4" w:rsidRPr="48BE13E4">
              <w:rPr>
                <w:rFonts w:ascii="Gill Sans MT" w:hAnsi="Gill Sans MT" w:cs="Calibri"/>
                <w:sz w:val="22"/>
                <w:szCs w:val="22"/>
              </w:rPr>
              <w:t>-0</w:t>
            </w:r>
            <w:r>
              <w:rPr>
                <w:rFonts w:ascii="Gill Sans MT" w:hAnsi="Gill Sans MT" w:cs="Calibri"/>
                <w:sz w:val="22"/>
                <w:szCs w:val="22"/>
              </w:rPr>
              <w:t>3</w:t>
            </w:r>
            <w:r w:rsidR="48BE13E4" w:rsidRPr="48BE13E4">
              <w:rPr>
                <w:rFonts w:ascii="Gill Sans MT" w:hAnsi="Gill Sans MT" w:cs="Calibri"/>
                <w:sz w:val="22"/>
                <w:szCs w:val="22"/>
              </w:rPr>
              <w:t>-2023</w:t>
            </w:r>
          </w:p>
        </w:tc>
      </w:tr>
    </w:tbl>
    <w:p w14:paraId="6537F28F" w14:textId="77777777" w:rsidR="003C27BC" w:rsidRPr="003C27BC" w:rsidRDefault="003C27BC" w:rsidP="00085849">
      <w:pPr>
        <w:rPr>
          <w:rFonts w:ascii="Gill Sans MT" w:hAnsi="Gill Sans MT"/>
          <w:vanish/>
          <w:sz w:val="22"/>
          <w:szCs w:val="22"/>
        </w:rPr>
      </w:pPr>
    </w:p>
    <w:p w14:paraId="6DFB9E20" w14:textId="77777777" w:rsidR="005F5241" w:rsidRPr="003C27BC" w:rsidRDefault="005F5241" w:rsidP="003C27BC">
      <w:pPr>
        <w:tabs>
          <w:tab w:val="left" w:pos="1808"/>
          <w:tab w:val="left" w:pos="2410"/>
        </w:tabs>
        <w:rPr>
          <w:rFonts w:ascii="Gill Sans MT" w:hAnsi="Gill Sans MT" w:cs="Calibri"/>
          <w:b/>
          <w:sz w:val="22"/>
          <w:szCs w:val="22"/>
        </w:rPr>
      </w:pPr>
    </w:p>
    <w:tbl>
      <w:tblPr>
        <w:tblpPr w:leftFromText="180" w:rightFromText="180" w:vertAnchor="page" w:horzAnchor="margin" w:tblpY="2866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 w:firstRow="1" w:lastRow="0" w:firstColumn="1" w:lastColumn="0" w:noHBand="0" w:noVBand="1"/>
      </w:tblPr>
      <w:tblGrid>
        <w:gridCol w:w="13968"/>
      </w:tblGrid>
      <w:tr w:rsidR="003C27BC" w:rsidRPr="003C27BC" w14:paraId="48A3B9BE" w14:textId="77777777" w:rsidTr="005F701A">
        <w:tc>
          <w:tcPr>
            <w:tcW w:w="13968" w:type="dxa"/>
            <w:shd w:val="clear" w:color="auto" w:fill="17365D"/>
          </w:tcPr>
          <w:p w14:paraId="015162B2" w14:textId="77777777" w:rsidR="003C27BC" w:rsidRPr="003C27BC" w:rsidRDefault="003C27BC" w:rsidP="005F701A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Rating:     1 (</w:t>
            </w:r>
            <w:proofErr w:type="gramStart"/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 xml:space="preserve">Poor)   </w:t>
            </w:r>
            <w:proofErr w:type="gramEnd"/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 xml:space="preserve">           2 (Needs Improvement)              3 (Good)              4(Very Good                5 (Outstanding)</w:t>
            </w:r>
          </w:p>
        </w:tc>
      </w:tr>
    </w:tbl>
    <w:p w14:paraId="70DF9E56" w14:textId="77777777" w:rsidR="003C27BC" w:rsidRPr="003C27BC" w:rsidRDefault="003C27BC" w:rsidP="003C27BC">
      <w:pPr>
        <w:tabs>
          <w:tab w:val="left" w:pos="1808"/>
        </w:tabs>
        <w:rPr>
          <w:rFonts w:ascii="Gill Sans MT" w:hAnsi="Gill Sans MT" w:cs="Calibri"/>
          <w:b/>
          <w:sz w:val="22"/>
          <w:szCs w:val="22"/>
        </w:rPr>
      </w:pPr>
    </w:p>
    <w:p w14:paraId="26D70708" w14:textId="77777777" w:rsidR="003C27BC" w:rsidRPr="003C27BC" w:rsidRDefault="003C27BC" w:rsidP="003C27BC">
      <w:pPr>
        <w:tabs>
          <w:tab w:val="left" w:pos="1808"/>
        </w:tabs>
        <w:rPr>
          <w:rFonts w:ascii="Gill Sans MT" w:hAnsi="Gill Sans MT" w:cs="Calibri"/>
          <w:b/>
          <w:sz w:val="22"/>
          <w:szCs w:val="22"/>
        </w:rPr>
      </w:pPr>
      <w:r w:rsidRPr="003C27BC">
        <w:rPr>
          <w:rFonts w:ascii="Gill Sans MT" w:hAnsi="Gill Sans MT" w:cs="Calibri"/>
          <w:b/>
          <w:sz w:val="22"/>
          <w:szCs w:val="22"/>
        </w:rPr>
        <w:t xml:space="preserve">1st Level Assessment: </w:t>
      </w:r>
      <w:r w:rsidRPr="003C27BC">
        <w:rPr>
          <w:rFonts w:ascii="Gill Sans MT" w:hAnsi="Gill Sans MT" w:cs="Calibri"/>
          <w:b/>
          <w:sz w:val="22"/>
          <w:szCs w:val="22"/>
        </w:rPr>
        <w:tab/>
      </w:r>
    </w:p>
    <w:p w14:paraId="44E871BC" w14:textId="77777777" w:rsidR="003C27BC" w:rsidRPr="003C27BC" w:rsidRDefault="003C27BC" w:rsidP="003C27BC">
      <w:pPr>
        <w:tabs>
          <w:tab w:val="left" w:pos="1808"/>
        </w:tabs>
        <w:rPr>
          <w:rFonts w:ascii="Gill Sans MT" w:hAnsi="Gill Sans MT" w:cs="Calibri"/>
          <w:sz w:val="22"/>
          <w:szCs w:val="22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3060"/>
        <w:gridCol w:w="7110"/>
      </w:tblGrid>
      <w:tr w:rsidR="005F5241" w:rsidRPr="003C27BC" w14:paraId="3A4C47EE" w14:textId="77777777" w:rsidTr="48BE13E4">
        <w:trPr>
          <w:trHeight w:val="308"/>
        </w:trPr>
        <w:tc>
          <w:tcPr>
            <w:tcW w:w="3798" w:type="dxa"/>
            <w:shd w:val="clear" w:color="auto" w:fill="17365D"/>
            <w:vAlign w:val="center"/>
          </w:tcPr>
          <w:p w14:paraId="1B9BE29B" w14:textId="77777777" w:rsidR="005F5241" w:rsidRPr="003C27BC" w:rsidRDefault="007D4CCF" w:rsidP="0073166C">
            <w:pPr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Skills To Be A</w:t>
            </w:r>
            <w:r w:rsidR="005F5241" w:rsidRPr="003C27BC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ssessed</w:t>
            </w:r>
          </w:p>
        </w:tc>
        <w:tc>
          <w:tcPr>
            <w:tcW w:w="3060" w:type="dxa"/>
            <w:shd w:val="clear" w:color="auto" w:fill="17365D"/>
          </w:tcPr>
          <w:p w14:paraId="69B875D4" w14:textId="77777777" w:rsidR="005F5241" w:rsidRPr="003C27BC" w:rsidRDefault="005F5241" w:rsidP="0073166C">
            <w:pPr>
              <w:jc w:val="center"/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Rating</w:t>
            </w:r>
          </w:p>
        </w:tc>
        <w:tc>
          <w:tcPr>
            <w:tcW w:w="7110" w:type="dxa"/>
            <w:shd w:val="clear" w:color="auto" w:fill="17365D"/>
          </w:tcPr>
          <w:p w14:paraId="3CB4E697" w14:textId="77777777" w:rsidR="005F5241" w:rsidRPr="003C27BC" w:rsidRDefault="005F5241" w:rsidP="0073166C">
            <w:pPr>
              <w:jc w:val="center"/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5F5241" w:rsidRPr="003C27BC" w14:paraId="49CAD4D8" w14:textId="77777777" w:rsidTr="48BE13E4">
        <w:trPr>
          <w:trHeight w:val="354"/>
        </w:trPr>
        <w:tc>
          <w:tcPr>
            <w:tcW w:w="3798" w:type="dxa"/>
            <w:vAlign w:val="center"/>
          </w:tcPr>
          <w:p w14:paraId="0508A73D" w14:textId="77777777" w:rsidR="005F5241" w:rsidRPr="003C27BC" w:rsidRDefault="007D4CCF" w:rsidP="007D4CCF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Overall System Understanding</w:t>
            </w:r>
          </w:p>
        </w:tc>
        <w:tc>
          <w:tcPr>
            <w:tcW w:w="3060" w:type="dxa"/>
            <w:vAlign w:val="center"/>
          </w:tcPr>
          <w:p w14:paraId="144A5D23" w14:textId="73BEC56E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738610EB" w14:textId="2EFFFFCB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Has good system understanding.</w:t>
            </w:r>
          </w:p>
        </w:tc>
      </w:tr>
      <w:tr w:rsidR="005F5241" w:rsidRPr="003C27BC" w14:paraId="7B84C642" w14:textId="77777777" w:rsidTr="48BE13E4">
        <w:trPr>
          <w:trHeight w:val="354"/>
        </w:trPr>
        <w:tc>
          <w:tcPr>
            <w:tcW w:w="3798" w:type="dxa"/>
            <w:vAlign w:val="center"/>
          </w:tcPr>
          <w:p w14:paraId="072A6AB0" w14:textId="77777777" w:rsidR="005F5241" w:rsidRPr="003C27BC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Primary Skill </w:t>
            </w:r>
            <w:proofErr w:type="gramStart"/>
            <w:r w:rsidRPr="003C27BC">
              <w:rPr>
                <w:rFonts w:ascii="Gill Sans MT" w:hAnsi="Gill Sans MT" w:cs="Calibri"/>
                <w:sz w:val="22"/>
                <w:szCs w:val="22"/>
              </w:rPr>
              <w:t>1</w:t>
            </w:r>
            <w:r w:rsidR="00BD1E8A" w:rsidRPr="003C27BC">
              <w:rPr>
                <w:rFonts w:ascii="Gill Sans MT" w:hAnsi="Gill Sans MT" w:cs="Calibri"/>
                <w:sz w:val="22"/>
                <w:szCs w:val="22"/>
              </w:rPr>
              <w:t>:-</w:t>
            </w:r>
            <w:proofErr w:type="gramEnd"/>
            <w:r w:rsidR="00BD1E8A" w:rsidRPr="003C27BC">
              <w:rPr>
                <w:rFonts w:ascii="Gill Sans MT" w:hAnsi="Gill Sans MT" w:cs="Calibri"/>
                <w:sz w:val="22"/>
                <w:szCs w:val="22"/>
              </w:rPr>
              <w:t xml:space="preserve"> . </w:t>
            </w:r>
          </w:p>
        </w:tc>
        <w:tc>
          <w:tcPr>
            <w:tcW w:w="3060" w:type="dxa"/>
            <w:vAlign w:val="center"/>
          </w:tcPr>
          <w:p w14:paraId="637805D2" w14:textId="4F81EAFA" w:rsidR="005F5241" w:rsidRPr="003C27BC" w:rsidRDefault="48BE13E4" w:rsidP="48BE13E4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463F29E8" w14:textId="1556201C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 xml:space="preserve">Has good experience in </w:t>
            </w:r>
            <w:proofErr w:type="spellStart"/>
            <w:r w:rsidRPr="48BE13E4">
              <w:rPr>
                <w:rFonts w:ascii="Gill Sans MT" w:hAnsi="Gill Sans MT" w:cs="Calibri"/>
                <w:sz w:val="22"/>
                <w:szCs w:val="22"/>
              </w:rPr>
              <w:t>Mulesoft</w:t>
            </w:r>
            <w:proofErr w:type="spellEnd"/>
            <w:r w:rsidRPr="48BE13E4">
              <w:rPr>
                <w:rFonts w:ascii="Gill Sans MT" w:hAnsi="Gill Sans MT" w:cs="Calibri"/>
                <w:sz w:val="22"/>
                <w:szCs w:val="22"/>
              </w:rPr>
              <w:t>.</w:t>
            </w:r>
          </w:p>
        </w:tc>
      </w:tr>
      <w:tr w:rsidR="005F5241" w:rsidRPr="003C27BC" w14:paraId="3F04C382" w14:textId="77777777" w:rsidTr="48BE13E4">
        <w:trPr>
          <w:trHeight w:val="354"/>
        </w:trPr>
        <w:tc>
          <w:tcPr>
            <w:tcW w:w="3798" w:type="dxa"/>
            <w:vAlign w:val="center"/>
          </w:tcPr>
          <w:p w14:paraId="4014E9FA" w14:textId="77777777" w:rsidR="005F5241" w:rsidRPr="003C27BC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Primary Skill 2:</w:t>
            </w:r>
            <w:r w:rsidR="00BD1E8A" w:rsidRPr="003C27BC">
              <w:rPr>
                <w:rFonts w:ascii="Gill Sans MT" w:hAnsi="Gill Sans MT" w:cs="Calibri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14:paraId="3B7B4B86" w14:textId="1A3C37FF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3A0FF5F2" w14:textId="2E164AFE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Has good experience in Java.</w:t>
            </w:r>
          </w:p>
        </w:tc>
      </w:tr>
      <w:tr w:rsidR="005F5241" w:rsidRPr="003C27BC" w14:paraId="7486F6BC" w14:textId="77777777" w:rsidTr="48BE13E4">
        <w:trPr>
          <w:trHeight w:val="354"/>
        </w:trPr>
        <w:tc>
          <w:tcPr>
            <w:tcW w:w="3798" w:type="dxa"/>
            <w:vAlign w:val="center"/>
          </w:tcPr>
          <w:p w14:paraId="02604ACE" w14:textId="77777777" w:rsidR="005F5241" w:rsidRPr="003C27BC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Complementary Skill 1:</w:t>
            </w:r>
          </w:p>
        </w:tc>
        <w:tc>
          <w:tcPr>
            <w:tcW w:w="3060" w:type="dxa"/>
            <w:vAlign w:val="center"/>
          </w:tcPr>
          <w:p w14:paraId="5630AD66" w14:textId="72EE13FC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61829076" w14:textId="4F14DCDB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Has good understanding on SOAP &amp; REST Services.</w:t>
            </w:r>
          </w:p>
        </w:tc>
      </w:tr>
      <w:tr w:rsidR="005F5241" w:rsidRPr="003C27BC" w14:paraId="5DE2A3DF" w14:textId="77777777" w:rsidTr="48BE13E4">
        <w:trPr>
          <w:trHeight w:val="354"/>
        </w:trPr>
        <w:tc>
          <w:tcPr>
            <w:tcW w:w="3798" w:type="dxa"/>
            <w:vAlign w:val="center"/>
          </w:tcPr>
          <w:p w14:paraId="4E9969BA" w14:textId="77777777" w:rsidR="005F5241" w:rsidRPr="003C27BC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Complementary Skill 2:</w:t>
            </w:r>
          </w:p>
        </w:tc>
        <w:tc>
          <w:tcPr>
            <w:tcW w:w="3060" w:type="dxa"/>
            <w:vAlign w:val="center"/>
          </w:tcPr>
          <w:p w14:paraId="2BA226A1" w14:textId="77777777" w:rsidR="005F5241" w:rsidRPr="003C27BC" w:rsidRDefault="005F5241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17AD93B2" w14:textId="77777777" w:rsidR="005F5241" w:rsidRPr="003C27BC" w:rsidRDefault="005F5241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5F5241" w:rsidRPr="003C27BC" w14:paraId="20FE9C26" w14:textId="77777777" w:rsidTr="48BE13E4">
        <w:trPr>
          <w:trHeight w:val="354"/>
        </w:trPr>
        <w:tc>
          <w:tcPr>
            <w:tcW w:w="3798" w:type="dxa"/>
            <w:vAlign w:val="center"/>
          </w:tcPr>
          <w:p w14:paraId="3E022104" w14:textId="77777777" w:rsidR="005F5241" w:rsidRPr="003C27BC" w:rsidRDefault="005335C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Customer communication</w:t>
            </w:r>
          </w:p>
        </w:tc>
        <w:tc>
          <w:tcPr>
            <w:tcW w:w="3060" w:type="dxa"/>
            <w:vAlign w:val="center"/>
          </w:tcPr>
          <w:p w14:paraId="0DE4B5B7" w14:textId="0E1CBF2B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66204FF1" w14:textId="41136F35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Has experience in handling customer calls.</w:t>
            </w:r>
          </w:p>
        </w:tc>
      </w:tr>
      <w:tr w:rsidR="005F5241" w:rsidRPr="003C27BC" w14:paraId="3D6BA3D1" w14:textId="77777777" w:rsidTr="48BE13E4">
        <w:trPr>
          <w:trHeight w:val="354"/>
        </w:trPr>
        <w:tc>
          <w:tcPr>
            <w:tcW w:w="3798" w:type="dxa"/>
            <w:vAlign w:val="center"/>
          </w:tcPr>
          <w:p w14:paraId="5C1FAC42" w14:textId="77777777" w:rsidR="005F5241" w:rsidRPr="003C27BC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Approach/Attitude</w:t>
            </w:r>
          </w:p>
        </w:tc>
        <w:tc>
          <w:tcPr>
            <w:tcW w:w="3060" w:type="dxa"/>
            <w:vAlign w:val="center"/>
          </w:tcPr>
          <w:p w14:paraId="2DBF0D7D" w14:textId="2AC3C262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6B62F1B3" w14:textId="17B607F5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The Approach/Attitude was good.</w:t>
            </w:r>
          </w:p>
        </w:tc>
      </w:tr>
      <w:tr w:rsidR="005F5241" w:rsidRPr="003C27BC" w14:paraId="105F7639" w14:textId="77777777" w:rsidTr="48BE13E4">
        <w:trPr>
          <w:trHeight w:val="354"/>
        </w:trPr>
        <w:tc>
          <w:tcPr>
            <w:tcW w:w="3798" w:type="dxa"/>
            <w:vAlign w:val="center"/>
          </w:tcPr>
          <w:p w14:paraId="146CD216" w14:textId="77777777" w:rsidR="005F5241" w:rsidRPr="003C27BC" w:rsidRDefault="005F524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Communication Skills</w:t>
            </w:r>
          </w:p>
        </w:tc>
        <w:tc>
          <w:tcPr>
            <w:tcW w:w="3060" w:type="dxa"/>
            <w:vAlign w:val="center"/>
          </w:tcPr>
          <w:p w14:paraId="02F2C34E" w14:textId="187B7BBA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680A4E5D" w14:textId="28145E5C" w:rsidR="005F5241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Has good communication skills.</w:t>
            </w:r>
          </w:p>
        </w:tc>
      </w:tr>
      <w:tr w:rsidR="00327B26" w:rsidRPr="003C27BC" w14:paraId="424682A1" w14:textId="77777777" w:rsidTr="48BE13E4">
        <w:trPr>
          <w:trHeight w:val="354"/>
        </w:trPr>
        <w:tc>
          <w:tcPr>
            <w:tcW w:w="3798" w:type="dxa"/>
            <w:vAlign w:val="center"/>
          </w:tcPr>
          <w:p w14:paraId="45F899C3" w14:textId="77777777" w:rsidR="00327B26" w:rsidRPr="003C27BC" w:rsidRDefault="00327B26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Continuous Learning</w:t>
            </w:r>
          </w:p>
        </w:tc>
        <w:tc>
          <w:tcPr>
            <w:tcW w:w="3060" w:type="dxa"/>
            <w:vAlign w:val="center"/>
          </w:tcPr>
          <w:p w14:paraId="19219836" w14:textId="53A80317" w:rsidR="00327B26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3</w:t>
            </w:r>
          </w:p>
        </w:tc>
        <w:tc>
          <w:tcPr>
            <w:tcW w:w="7110" w:type="dxa"/>
            <w:vAlign w:val="center"/>
          </w:tcPr>
          <w:p w14:paraId="296FEF7D" w14:textId="1464CD79" w:rsidR="00327B26" w:rsidRPr="003C27BC" w:rsidRDefault="48BE13E4" w:rsidP="0073166C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sz w:val="22"/>
                <w:szCs w:val="22"/>
              </w:rPr>
              <w:t>Ready to learn/work on any integration tool/technology.</w:t>
            </w:r>
          </w:p>
        </w:tc>
      </w:tr>
    </w:tbl>
    <w:p w14:paraId="7194DBDC" w14:textId="77777777" w:rsidR="005F5241" w:rsidRPr="003C27BC" w:rsidRDefault="005F5241" w:rsidP="007D4CCF">
      <w:pPr>
        <w:rPr>
          <w:rFonts w:ascii="Gill Sans MT" w:hAnsi="Gill Sans MT" w:cs="Arial"/>
          <w:sz w:val="22"/>
          <w:szCs w:val="22"/>
        </w:rPr>
      </w:pPr>
    </w:p>
    <w:p w14:paraId="769D0D3C" w14:textId="77777777" w:rsidR="00B62459" w:rsidRPr="003C27BC" w:rsidRDefault="00B62459" w:rsidP="007D4CCF">
      <w:pPr>
        <w:rPr>
          <w:rFonts w:ascii="Gill Sans MT" w:hAnsi="Gill Sans MT" w:cs="Arial"/>
          <w:sz w:val="22"/>
          <w:szCs w:val="22"/>
        </w:rPr>
      </w:pPr>
    </w:p>
    <w:p w14:paraId="54CD245A" w14:textId="77777777" w:rsidR="00B62459" w:rsidRPr="003C27BC" w:rsidRDefault="00B62459" w:rsidP="007D4CCF">
      <w:pPr>
        <w:rPr>
          <w:rFonts w:ascii="Gill Sans MT" w:hAnsi="Gill Sans MT" w:cs="Arial"/>
          <w:sz w:val="22"/>
          <w:szCs w:val="22"/>
        </w:rPr>
      </w:pPr>
    </w:p>
    <w:tbl>
      <w:tblPr>
        <w:tblW w:w="139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0"/>
      </w:tblGrid>
      <w:tr w:rsidR="00723B6B" w:rsidRPr="003C27BC" w14:paraId="2248FB3E" w14:textId="77777777" w:rsidTr="48BE13E4">
        <w:trPr>
          <w:trHeight w:val="215"/>
        </w:trPr>
        <w:tc>
          <w:tcPr>
            <w:tcW w:w="13950" w:type="dxa"/>
          </w:tcPr>
          <w:p w14:paraId="70CEF049" w14:textId="77777777" w:rsidR="00723B6B" w:rsidRPr="003C27BC" w:rsidRDefault="00723B6B" w:rsidP="001A4A0A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Detailed Feedback:</w:t>
            </w:r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 </w:t>
            </w:r>
            <w:proofErr w:type="spellStart"/>
            <w:r w:rsidRPr="003C27BC">
              <w:rPr>
                <w:rFonts w:ascii="Gill Sans MT" w:hAnsi="Gill Sans MT" w:cs="Calibri"/>
                <w:sz w:val="22"/>
                <w:szCs w:val="22"/>
              </w:rPr>
              <w:t>Plz</w:t>
            </w:r>
            <w:proofErr w:type="spellEnd"/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 provide detailed feedback on strengths and areas of improvement. Specify needed Trainings/Coaching/Mentoring needed</w:t>
            </w:r>
          </w:p>
        </w:tc>
      </w:tr>
      <w:tr w:rsidR="00723B6B" w:rsidRPr="003C27BC" w14:paraId="1231BE67" w14:textId="77777777" w:rsidTr="48BE13E4">
        <w:trPr>
          <w:trHeight w:val="395"/>
        </w:trPr>
        <w:tc>
          <w:tcPr>
            <w:tcW w:w="13950" w:type="dxa"/>
            <w:shd w:val="clear" w:color="auto" w:fill="auto"/>
          </w:tcPr>
          <w:p w14:paraId="30D7AA69" w14:textId="48F8058F" w:rsidR="00723B6B" w:rsidRPr="003C27BC" w:rsidRDefault="48BE13E4" w:rsidP="48BE13E4">
            <w:pPr>
              <w:rPr>
                <w:rFonts w:ascii="Gill Sans MT" w:hAnsi="Gill Sans MT" w:cs="Calibri"/>
                <w:sz w:val="22"/>
                <w:szCs w:val="22"/>
              </w:rPr>
            </w:pPr>
            <w:r w:rsidRPr="48BE13E4">
              <w:rPr>
                <w:rFonts w:ascii="Gill Sans MT" w:hAnsi="Gill Sans MT" w:cs="Calibri"/>
                <w:b/>
                <w:bCs/>
                <w:sz w:val="22"/>
                <w:szCs w:val="22"/>
              </w:rPr>
              <w:t>The candidate was good with his technical experience. Please process his profile for further rounds.</w:t>
            </w:r>
          </w:p>
        </w:tc>
      </w:tr>
      <w:tr w:rsidR="00723B6B" w:rsidRPr="003C27BC" w14:paraId="0B044B62" w14:textId="77777777" w:rsidTr="48BE13E4">
        <w:trPr>
          <w:trHeight w:val="395"/>
        </w:trPr>
        <w:tc>
          <w:tcPr>
            <w:tcW w:w="13950" w:type="dxa"/>
            <w:shd w:val="clear" w:color="auto" w:fill="auto"/>
          </w:tcPr>
          <w:p w14:paraId="2E6D1B32" w14:textId="63E32B99" w:rsidR="00723B6B" w:rsidRPr="003C27BC" w:rsidRDefault="48BE13E4" w:rsidP="48BE13E4">
            <w:pPr>
              <w:rPr>
                <w:rFonts w:ascii="Gill Sans MT" w:hAnsi="Gill Sans MT" w:cs="Calibri"/>
                <w:b/>
                <w:bCs/>
                <w:sz w:val="22"/>
                <w:szCs w:val="22"/>
                <w:u w:val="single"/>
              </w:rPr>
            </w:pPr>
            <w:r w:rsidRPr="48BE13E4">
              <w:rPr>
                <w:rFonts w:ascii="Gill Sans MT" w:hAnsi="Gill Sans MT" w:cs="Calibri"/>
                <w:b/>
                <w:bCs/>
                <w:sz w:val="22"/>
                <w:szCs w:val="22"/>
                <w:u w:val="single"/>
              </w:rPr>
              <w:t>RESULT:</w:t>
            </w:r>
            <w:r w:rsidRPr="48BE13E4">
              <w:rPr>
                <w:rFonts w:ascii="Gill Sans MT" w:hAnsi="Gill Sans MT" w:cs="Calibri"/>
                <w:b/>
                <w:bCs/>
                <w:sz w:val="22"/>
                <w:szCs w:val="22"/>
              </w:rPr>
              <w:t xml:space="preserve">          </w:t>
            </w:r>
            <w:proofErr w:type="gramStart"/>
            <w:r w:rsidRPr="48BE13E4">
              <w:rPr>
                <w:rFonts w:ascii="Gill Sans MT" w:hAnsi="Gill Sans MT" w:cs="Calibri"/>
                <w:b/>
                <w:bCs/>
                <w:sz w:val="22"/>
                <w:szCs w:val="22"/>
              </w:rPr>
              <w:t xml:space="preserve">   (</w:t>
            </w:r>
            <w:proofErr w:type="gramEnd"/>
            <w:r w:rsidRPr="48BE13E4">
              <w:rPr>
                <w:rFonts w:ascii="Gill Sans MT" w:hAnsi="Gill Sans MT" w:cs="Calibri"/>
                <w:b/>
                <w:bCs/>
                <w:sz w:val="22"/>
                <w:szCs w:val="22"/>
              </w:rPr>
              <w:t>Recommended)</w:t>
            </w:r>
            <w:r w:rsidRPr="48BE13E4">
              <w:rPr>
                <w:rFonts w:ascii="Gill Sans MT" w:hAnsi="Gill Sans MT" w:cs="Calibri"/>
                <w:sz w:val="22"/>
                <w:szCs w:val="22"/>
              </w:rPr>
              <w:t xml:space="preserve">                                                                                   Rejected</w:t>
            </w:r>
          </w:p>
        </w:tc>
      </w:tr>
    </w:tbl>
    <w:p w14:paraId="7196D064" w14:textId="77777777" w:rsidR="00723B6B" w:rsidRPr="003C27BC" w:rsidRDefault="00723B6B" w:rsidP="00B000F1">
      <w:pPr>
        <w:rPr>
          <w:rFonts w:ascii="Gill Sans MT" w:hAnsi="Gill Sans MT" w:cs="Calibri"/>
          <w:b/>
          <w:sz w:val="22"/>
          <w:szCs w:val="22"/>
        </w:rPr>
      </w:pPr>
    </w:p>
    <w:p w14:paraId="34FF1C98" w14:textId="77777777" w:rsidR="00723B6B" w:rsidRPr="003C27BC" w:rsidRDefault="00723B6B" w:rsidP="00B000F1">
      <w:pPr>
        <w:rPr>
          <w:rFonts w:ascii="Gill Sans MT" w:hAnsi="Gill Sans MT" w:cs="Calibri"/>
          <w:b/>
          <w:sz w:val="22"/>
          <w:szCs w:val="22"/>
        </w:rPr>
      </w:pPr>
    </w:p>
    <w:p w14:paraId="6D072C0D" w14:textId="77777777" w:rsidR="00723B6B" w:rsidRPr="003C27BC" w:rsidRDefault="00723B6B" w:rsidP="00B000F1">
      <w:pPr>
        <w:rPr>
          <w:rFonts w:ascii="Gill Sans MT" w:hAnsi="Gill Sans MT" w:cs="Calibri"/>
          <w:b/>
          <w:sz w:val="22"/>
          <w:szCs w:val="22"/>
        </w:rPr>
      </w:pPr>
    </w:p>
    <w:p w14:paraId="48A21919" w14:textId="77777777" w:rsidR="00723B6B" w:rsidRPr="003C27BC" w:rsidRDefault="00723B6B" w:rsidP="00B000F1">
      <w:pPr>
        <w:rPr>
          <w:rFonts w:ascii="Gill Sans MT" w:hAnsi="Gill Sans MT" w:cs="Calibri"/>
          <w:b/>
          <w:sz w:val="22"/>
          <w:szCs w:val="22"/>
        </w:rPr>
      </w:pPr>
    </w:p>
    <w:p w14:paraId="2AEB24F9" w14:textId="77777777" w:rsidR="00B000F1" w:rsidRPr="003C27BC" w:rsidRDefault="00B000F1" w:rsidP="00B000F1">
      <w:pPr>
        <w:rPr>
          <w:rFonts w:ascii="Gill Sans MT" w:hAnsi="Gill Sans MT" w:cs="Arial"/>
          <w:sz w:val="22"/>
          <w:szCs w:val="22"/>
        </w:rPr>
      </w:pPr>
      <w:r w:rsidRPr="003C27BC">
        <w:rPr>
          <w:rFonts w:ascii="Gill Sans MT" w:hAnsi="Gill Sans MT" w:cs="Calibri"/>
          <w:b/>
          <w:sz w:val="22"/>
          <w:szCs w:val="22"/>
        </w:rPr>
        <w:t>2nd Level Assessment:</w:t>
      </w:r>
    </w:p>
    <w:tbl>
      <w:tblPr>
        <w:tblpPr w:leftFromText="180" w:rightFromText="180" w:tblpY="-570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4140"/>
        <w:gridCol w:w="3330"/>
        <w:gridCol w:w="3780"/>
      </w:tblGrid>
      <w:tr w:rsidR="00B000F1" w:rsidRPr="003C27BC" w14:paraId="1114108D" w14:textId="77777777" w:rsidTr="00FC59A2">
        <w:tc>
          <w:tcPr>
            <w:tcW w:w="2718" w:type="dxa"/>
            <w:shd w:val="clear" w:color="auto" w:fill="auto"/>
          </w:tcPr>
          <w:p w14:paraId="4FF9945E" w14:textId="77777777" w:rsidR="00B000F1" w:rsidRPr="003C27BC" w:rsidRDefault="00B000F1" w:rsidP="00B000F1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Name of the Candidate</w:t>
            </w:r>
          </w:p>
        </w:tc>
        <w:tc>
          <w:tcPr>
            <w:tcW w:w="4140" w:type="dxa"/>
            <w:shd w:val="clear" w:color="auto" w:fill="auto"/>
          </w:tcPr>
          <w:p w14:paraId="6BD18F9B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668AF1BC" w14:textId="77777777" w:rsidR="00B000F1" w:rsidRPr="003C27BC" w:rsidRDefault="00B000F1" w:rsidP="00B000F1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Mobile No.</w:t>
            </w:r>
          </w:p>
        </w:tc>
        <w:tc>
          <w:tcPr>
            <w:tcW w:w="3780" w:type="dxa"/>
            <w:shd w:val="clear" w:color="auto" w:fill="auto"/>
          </w:tcPr>
          <w:p w14:paraId="238601FE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000F1" w:rsidRPr="003C27BC" w14:paraId="552F1305" w14:textId="77777777" w:rsidTr="00FC59A2">
        <w:tc>
          <w:tcPr>
            <w:tcW w:w="2718" w:type="dxa"/>
            <w:shd w:val="clear" w:color="auto" w:fill="auto"/>
          </w:tcPr>
          <w:p w14:paraId="4A8BEF86" w14:textId="77777777" w:rsidR="00B000F1" w:rsidRPr="003C27BC" w:rsidRDefault="00B000F1" w:rsidP="00B000F1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Position Interviewed For</w:t>
            </w:r>
          </w:p>
        </w:tc>
        <w:tc>
          <w:tcPr>
            <w:tcW w:w="4140" w:type="dxa"/>
            <w:shd w:val="clear" w:color="auto" w:fill="auto"/>
          </w:tcPr>
          <w:p w14:paraId="0F3CABC7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463EA53B" w14:textId="77777777" w:rsidR="00B000F1" w:rsidRPr="003C27BC" w:rsidRDefault="00B000F1" w:rsidP="00B000F1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Interviewer Name &amp; VAM ID</w:t>
            </w:r>
          </w:p>
        </w:tc>
        <w:tc>
          <w:tcPr>
            <w:tcW w:w="3780" w:type="dxa"/>
            <w:shd w:val="clear" w:color="auto" w:fill="auto"/>
          </w:tcPr>
          <w:p w14:paraId="5B08B5D1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000F1" w:rsidRPr="003C27BC" w14:paraId="057C64D4" w14:textId="77777777" w:rsidTr="00FC59A2">
        <w:tc>
          <w:tcPr>
            <w:tcW w:w="2718" w:type="dxa"/>
            <w:shd w:val="clear" w:color="auto" w:fill="auto"/>
          </w:tcPr>
          <w:p w14:paraId="36FF4AA8" w14:textId="77777777" w:rsidR="00B000F1" w:rsidRPr="003C27BC" w:rsidRDefault="00B000F1" w:rsidP="00B000F1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Business Unit/Dept</w:t>
            </w:r>
          </w:p>
        </w:tc>
        <w:tc>
          <w:tcPr>
            <w:tcW w:w="4140" w:type="dxa"/>
            <w:shd w:val="clear" w:color="auto" w:fill="auto"/>
          </w:tcPr>
          <w:p w14:paraId="16DEB4AB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01104148" w14:textId="77777777" w:rsidR="00B000F1" w:rsidRPr="003C27BC" w:rsidRDefault="00B000F1" w:rsidP="00B000F1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Date of Interview</w:t>
            </w:r>
          </w:p>
        </w:tc>
        <w:tc>
          <w:tcPr>
            <w:tcW w:w="3780" w:type="dxa"/>
            <w:shd w:val="clear" w:color="auto" w:fill="auto"/>
          </w:tcPr>
          <w:p w14:paraId="0AD9C6F4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</w:tbl>
    <w:p w14:paraId="4B1F511A" w14:textId="77777777" w:rsidR="00B000F1" w:rsidRPr="003C27BC" w:rsidRDefault="00B000F1" w:rsidP="00B000F1">
      <w:pPr>
        <w:rPr>
          <w:rFonts w:ascii="Gill Sans MT" w:hAnsi="Gill Sans MT"/>
          <w:vanish/>
          <w:sz w:val="22"/>
          <w:szCs w:val="22"/>
        </w:rPr>
      </w:pPr>
    </w:p>
    <w:tbl>
      <w:tblPr>
        <w:tblpPr w:leftFromText="180" w:rightFromText="180" w:vertAnchor="page" w:horzAnchor="margin" w:tblpY="2821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 w:firstRow="1" w:lastRow="0" w:firstColumn="1" w:lastColumn="0" w:noHBand="0" w:noVBand="1"/>
      </w:tblPr>
      <w:tblGrid>
        <w:gridCol w:w="13968"/>
      </w:tblGrid>
      <w:tr w:rsidR="00B000F1" w:rsidRPr="003C27BC" w14:paraId="41187336" w14:textId="77777777" w:rsidTr="00B000F1">
        <w:tc>
          <w:tcPr>
            <w:tcW w:w="13968" w:type="dxa"/>
            <w:shd w:val="clear" w:color="auto" w:fill="17365D"/>
          </w:tcPr>
          <w:p w14:paraId="0C8571D5" w14:textId="77777777" w:rsidR="00B000F1" w:rsidRPr="003C27BC" w:rsidRDefault="00B000F1" w:rsidP="00B000F1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Rating:     1 (</w:t>
            </w:r>
            <w:proofErr w:type="gramStart"/>
            <w:r w:rsidR="003C27BC" w:rsidRPr="003C27BC">
              <w:rPr>
                <w:rFonts w:ascii="Gill Sans MT" w:hAnsi="Gill Sans MT" w:cs="Calibri"/>
                <w:b/>
                <w:sz w:val="22"/>
                <w:szCs w:val="22"/>
              </w:rPr>
              <w:t xml:space="preserve">Poor)  </w:t>
            </w: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 xml:space="preserve"> </w:t>
            </w:r>
            <w:proofErr w:type="gramEnd"/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 xml:space="preserve">          2 (Needs Improvement)              3 (Good)              4(Very Good                5 (Outstanding)</w:t>
            </w:r>
          </w:p>
        </w:tc>
      </w:tr>
    </w:tbl>
    <w:p w14:paraId="65F9C3DC" w14:textId="77777777" w:rsidR="00B000F1" w:rsidRPr="003C27BC" w:rsidRDefault="00B000F1" w:rsidP="00B000F1">
      <w:pPr>
        <w:rPr>
          <w:rFonts w:ascii="Gill Sans MT" w:hAnsi="Gill Sans MT" w:cs="Calibri"/>
          <w:sz w:val="22"/>
          <w:szCs w:val="22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3060"/>
        <w:gridCol w:w="7110"/>
      </w:tblGrid>
      <w:tr w:rsidR="00B000F1" w:rsidRPr="003C27BC" w14:paraId="3C9BB7CC" w14:textId="77777777" w:rsidTr="00FC59A2">
        <w:trPr>
          <w:trHeight w:val="308"/>
        </w:trPr>
        <w:tc>
          <w:tcPr>
            <w:tcW w:w="3798" w:type="dxa"/>
            <w:shd w:val="clear" w:color="auto" w:fill="17365D"/>
            <w:vAlign w:val="center"/>
          </w:tcPr>
          <w:p w14:paraId="35F3091C" w14:textId="77777777" w:rsidR="00B000F1" w:rsidRPr="003C27BC" w:rsidRDefault="00B000F1" w:rsidP="00B000F1">
            <w:pPr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Skills To Be Assessed</w:t>
            </w:r>
          </w:p>
        </w:tc>
        <w:tc>
          <w:tcPr>
            <w:tcW w:w="3060" w:type="dxa"/>
            <w:shd w:val="clear" w:color="auto" w:fill="17365D"/>
          </w:tcPr>
          <w:p w14:paraId="1CD137A6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Rating</w:t>
            </w:r>
          </w:p>
        </w:tc>
        <w:tc>
          <w:tcPr>
            <w:tcW w:w="7110" w:type="dxa"/>
            <w:shd w:val="clear" w:color="auto" w:fill="17365D"/>
          </w:tcPr>
          <w:p w14:paraId="7D5409AA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B000F1" w:rsidRPr="003C27BC" w14:paraId="2B46CEB5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1F8C909E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Overall System Understanding</w:t>
            </w:r>
          </w:p>
        </w:tc>
        <w:tc>
          <w:tcPr>
            <w:tcW w:w="3060" w:type="dxa"/>
            <w:vAlign w:val="center"/>
          </w:tcPr>
          <w:p w14:paraId="5023141B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1F3B1409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000F1" w:rsidRPr="003C27BC" w14:paraId="753EC2E3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6C13DEF1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Primary Skill 1:</w:t>
            </w:r>
          </w:p>
        </w:tc>
        <w:tc>
          <w:tcPr>
            <w:tcW w:w="3060" w:type="dxa"/>
            <w:vAlign w:val="center"/>
          </w:tcPr>
          <w:p w14:paraId="562C75D1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664355AD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000F1" w:rsidRPr="003C27BC" w14:paraId="1FA8AE81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27FB76AC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Primary Skill 2:</w:t>
            </w:r>
          </w:p>
        </w:tc>
        <w:tc>
          <w:tcPr>
            <w:tcW w:w="3060" w:type="dxa"/>
            <w:vAlign w:val="center"/>
          </w:tcPr>
          <w:p w14:paraId="1A965116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7DF4E37C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000F1" w:rsidRPr="003C27BC" w14:paraId="271AD393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0BABBE31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Complementary Skill 1: </w:t>
            </w:r>
          </w:p>
        </w:tc>
        <w:tc>
          <w:tcPr>
            <w:tcW w:w="3060" w:type="dxa"/>
            <w:vAlign w:val="center"/>
          </w:tcPr>
          <w:p w14:paraId="44FB30F8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1DA6542E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000F1" w:rsidRPr="003C27BC" w14:paraId="34D8330F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1E14AF05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Complementary Skill 2:</w:t>
            </w:r>
          </w:p>
        </w:tc>
        <w:tc>
          <w:tcPr>
            <w:tcW w:w="3060" w:type="dxa"/>
            <w:vAlign w:val="center"/>
          </w:tcPr>
          <w:p w14:paraId="3041E394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722B00AE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000F1" w:rsidRPr="003C27BC" w14:paraId="3AD15D3A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133AACFD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Customer communication</w:t>
            </w:r>
          </w:p>
        </w:tc>
        <w:tc>
          <w:tcPr>
            <w:tcW w:w="3060" w:type="dxa"/>
            <w:vAlign w:val="center"/>
          </w:tcPr>
          <w:p w14:paraId="42C6D796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6E1831B3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000F1" w:rsidRPr="003C27BC" w14:paraId="56DD2629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7902D243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Conceptual Clarity</w:t>
            </w:r>
          </w:p>
        </w:tc>
        <w:tc>
          <w:tcPr>
            <w:tcW w:w="3060" w:type="dxa"/>
            <w:vAlign w:val="center"/>
          </w:tcPr>
          <w:p w14:paraId="54E11D2A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31126E5D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000F1" w:rsidRPr="003C27BC" w14:paraId="15968276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59A2D83D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Analytical Ability</w:t>
            </w:r>
          </w:p>
        </w:tc>
        <w:tc>
          <w:tcPr>
            <w:tcW w:w="3060" w:type="dxa"/>
            <w:vAlign w:val="center"/>
          </w:tcPr>
          <w:p w14:paraId="2DE403A5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62431CDC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000F1" w:rsidRPr="003C27BC" w14:paraId="2DA30D75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29AD0751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Domain Knowledge </w:t>
            </w:r>
          </w:p>
        </w:tc>
        <w:tc>
          <w:tcPr>
            <w:tcW w:w="3060" w:type="dxa"/>
            <w:vAlign w:val="center"/>
          </w:tcPr>
          <w:p w14:paraId="49E398E2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16287F21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000F1" w:rsidRPr="003C27BC" w14:paraId="756800EF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7F824828" w14:textId="77777777" w:rsidR="00B000F1" w:rsidRPr="003C27BC" w:rsidRDefault="00B000F1" w:rsidP="00B000F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Approach/Attitude</w:t>
            </w:r>
          </w:p>
        </w:tc>
        <w:tc>
          <w:tcPr>
            <w:tcW w:w="3060" w:type="dxa"/>
            <w:vAlign w:val="center"/>
          </w:tcPr>
          <w:p w14:paraId="5BE93A62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384BA73E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000F1" w:rsidRPr="003C27BC" w14:paraId="11E3C342" w14:textId="77777777" w:rsidTr="00FC59A2">
        <w:trPr>
          <w:trHeight w:val="354"/>
        </w:trPr>
        <w:tc>
          <w:tcPr>
            <w:tcW w:w="3798" w:type="dxa"/>
            <w:vAlign w:val="center"/>
          </w:tcPr>
          <w:p w14:paraId="76563F0C" w14:textId="77777777" w:rsidR="00B000F1" w:rsidRPr="003C27BC" w:rsidRDefault="00327B26" w:rsidP="00B000F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Continuous Learning</w:t>
            </w:r>
          </w:p>
        </w:tc>
        <w:tc>
          <w:tcPr>
            <w:tcW w:w="3060" w:type="dxa"/>
            <w:vAlign w:val="center"/>
          </w:tcPr>
          <w:p w14:paraId="34B3F2EB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7D34F5C7" w14:textId="77777777" w:rsidR="00B000F1" w:rsidRPr="003C27BC" w:rsidRDefault="00B000F1" w:rsidP="00B000F1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</w:tbl>
    <w:p w14:paraId="0B4020A7" w14:textId="77777777" w:rsidR="00B000F1" w:rsidRPr="003C27BC" w:rsidRDefault="00B000F1" w:rsidP="00B000F1">
      <w:pPr>
        <w:rPr>
          <w:rFonts w:ascii="Gill Sans MT" w:hAnsi="Gill Sans MT" w:cs="Arial"/>
          <w:sz w:val="22"/>
          <w:szCs w:val="22"/>
        </w:rPr>
      </w:pPr>
    </w:p>
    <w:tbl>
      <w:tblPr>
        <w:tblW w:w="139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0"/>
      </w:tblGrid>
      <w:tr w:rsidR="00327B26" w:rsidRPr="003C27BC" w14:paraId="314549D4" w14:textId="77777777" w:rsidTr="00A22100">
        <w:trPr>
          <w:trHeight w:val="215"/>
        </w:trPr>
        <w:tc>
          <w:tcPr>
            <w:tcW w:w="13950" w:type="dxa"/>
          </w:tcPr>
          <w:p w14:paraId="651CCF3C" w14:textId="77777777" w:rsidR="00327B26" w:rsidRPr="003C27BC" w:rsidRDefault="00327B26" w:rsidP="00A22100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Detailed Feedback:</w:t>
            </w:r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 </w:t>
            </w:r>
            <w:proofErr w:type="spellStart"/>
            <w:r w:rsidRPr="003C27BC">
              <w:rPr>
                <w:rFonts w:ascii="Gill Sans MT" w:hAnsi="Gill Sans MT" w:cs="Calibri"/>
                <w:sz w:val="22"/>
                <w:szCs w:val="22"/>
              </w:rPr>
              <w:t>Plz</w:t>
            </w:r>
            <w:proofErr w:type="spellEnd"/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 provide detailed feedback on strengths and areas of improvement. Specify needed Trainings/Coaching/Mentoring needed</w:t>
            </w:r>
          </w:p>
        </w:tc>
      </w:tr>
      <w:tr w:rsidR="00327B26" w:rsidRPr="003C27BC" w14:paraId="1D7B270A" w14:textId="77777777" w:rsidTr="00A22100">
        <w:trPr>
          <w:trHeight w:val="395"/>
        </w:trPr>
        <w:tc>
          <w:tcPr>
            <w:tcW w:w="13950" w:type="dxa"/>
            <w:shd w:val="clear" w:color="auto" w:fill="auto"/>
          </w:tcPr>
          <w:p w14:paraId="4F904CB7" w14:textId="77777777" w:rsidR="00327B26" w:rsidRPr="003C27BC" w:rsidRDefault="00327B26" w:rsidP="00A22100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  <w:p w14:paraId="06971CD3" w14:textId="77777777" w:rsidR="00327B26" w:rsidRPr="003C27BC" w:rsidRDefault="00327B26" w:rsidP="00A22100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  <w:p w14:paraId="2A1F701D" w14:textId="77777777" w:rsidR="00327B26" w:rsidRPr="003C27BC" w:rsidRDefault="00327B26" w:rsidP="00A22100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  <w:p w14:paraId="03EFCA41" w14:textId="77777777" w:rsidR="00327B26" w:rsidRPr="003C27BC" w:rsidRDefault="00327B26" w:rsidP="00A22100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</w:tc>
      </w:tr>
      <w:tr w:rsidR="00327B26" w:rsidRPr="003C27BC" w14:paraId="156E0ACC" w14:textId="77777777" w:rsidTr="00A22100">
        <w:trPr>
          <w:trHeight w:val="395"/>
        </w:trPr>
        <w:tc>
          <w:tcPr>
            <w:tcW w:w="13950" w:type="dxa"/>
            <w:shd w:val="clear" w:color="auto" w:fill="auto"/>
          </w:tcPr>
          <w:p w14:paraId="6FF0502B" w14:textId="77777777" w:rsidR="00327B26" w:rsidRPr="003C27BC" w:rsidRDefault="00327B26" w:rsidP="00A22100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  <w:lastRenderedPageBreak/>
              <w:t>RESULT:</w:t>
            </w: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 xml:space="preserve">             </w:t>
            </w:r>
            <w:r w:rsidRPr="003C27BC">
              <w:rPr>
                <w:rFonts w:ascii="Gill Sans MT" w:hAnsi="Gill Sans MT" w:cs="Calibri"/>
                <w:sz w:val="22"/>
                <w:szCs w:val="22"/>
              </w:rPr>
              <w:t>Recommended                                                                                   Rejected</w:t>
            </w:r>
          </w:p>
        </w:tc>
      </w:tr>
    </w:tbl>
    <w:p w14:paraId="5F96A722" w14:textId="77777777" w:rsidR="00AC3043" w:rsidRPr="003C27BC" w:rsidRDefault="00AC3043" w:rsidP="00B000F1">
      <w:pPr>
        <w:rPr>
          <w:rFonts w:ascii="Gill Sans MT" w:hAnsi="Gill Sans MT" w:cs="Arial"/>
          <w:sz w:val="22"/>
          <w:szCs w:val="22"/>
        </w:rPr>
      </w:pPr>
    </w:p>
    <w:tbl>
      <w:tblPr>
        <w:tblpPr w:leftFromText="180" w:rightFromText="180" w:tblpY="-570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4140"/>
        <w:gridCol w:w="3330"/>
        <w:gridCol w:w="3780"/>
      </w:tblGrid>
      <w:tr w:rsidR="00BD6533" w:rsidRPr="003C27BC" w14:paraId="69148BAB" w14:textId="77777777" w:rsidTr="00FC59A2">
        <w:tc>
          <w:tcPr>
            <w:tcW w:w="2718" w:type="dxa"/>
            <w:shd w:val="clear" w:color="auto" w:fill="auto"/>
          </w:tcPr>
          <w:p w14:paraId="30B4D055" w14:textId="77777777" w:rsidR="00BD6533" w:rsidRPr="003C27BC" w:rsidRDefault="00BD6533" w:rsidP="00FC59A2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Name of the Candidate</w:t>
            </w:r>
          </w:p>
        </w:tc>
        <w:tc>
          <w:tcPr>
            <w:tcW w:w="4140" w:type="dxa"/>
            <w:shd w:val="clear" w:color="auto" w:fill="auto"/>
          </w:tcPr>
          <w:p w14:paraId="5B95CD12" w14:textId="77777777" w:rsidR="00BD6533" w:rsidRPr="003C27BC" w:rsidRDefault="00BD6533" w:rsidP="00FC59A2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42EFD9A1" w14:textId="77777777" w:rsidR="00BD6533" w:rsidRPr="003C27BC" w:rsidRDefault="00BD6533" w:rsidP="00FC59A2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Mobile No.</w:t>
            </w:r>
          </w:p>
        </w:tc>
        <w:tc>
          <w:tcPr>
            <w:tcW w:w="3780" w:type="dxa"/>
            <w:shd w:val="clear" w:color="auto" w:fill="auto"/>
          </w:tcPr>
          <w:p w14:paraId="5220BBB2" w14:textId="77777777" w:rsidR="00BD6533" w:rsidRPr="003C27BC" w:rsidRDefault="00BD6533" w:rsidP="00FC59A2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D6533" w:rsidRPr="003C27BC" w14:paraId="08FEF691" w14:textId="77777777" w:rsidTr="00FC59A2">
        <w:tc>
          <w:tcPr>
            <w:tcW w:w="2718" w:type="dxa"/>
            <w:shd w:val="clear" w:color="auto" w:fill="auto"/>
          </w:tcPr>
          <w:p w14:paraId="4272AE6A" w14:textId="77777777" w:rsidR="00BD6533" w:rsidRPr="003C27BC" w:rsidRDefault="00BD6533" w:rsidP="00FC59A2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Position Interviewed For</w:t>
            </w:r>
          </w:p>
        </w:tc>
        <w:tc>
          <w:tcPr>
            <w:tcW w:w="4140" w:type="dxa"/>
            <w:shd w:val="clear" w:color="auto" w:fill="auto"/>
          </w:tcPr>
          <w:p w14:paraId="13CB595B" w14:textId="77777777" w:rsidR="00BD6533" w:rsidRPr="003C27BC" w:rsidRDefault="00BD6533" w:rsidP="00FC59A2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40BAFE12" w14:textId="77777777" w:rsidR="00BD6533" w:rsidRPr="003C27BC" w:rsidRDefault="00BD6533" w:rsidP="00FC59A2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Interviewer Name &amp; VAM ID</w:t>
            </w:r>
          </w:p>
        </w:tc>
        <w:tc>
          <w:tcPr>
            <w:tcW w:w="3780" w:type="dxa"/>
            <w:shd w:val="clear" w:color="auto" w:fill="auto"/>
          </w:tcPr>
          <w:p w14:paraId="6D9C8D39" w14:textId="77777777" w:rsidR="00BD6533" w:rsidRPr="003C27BC" w:rsidRDefault="00BD6533" w:rsidP="00FC59A2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D6533" w:rsidRPr="003C27BC" w14:paraId="17695272" w14:textId="77777777" w:rsidTr="00FC59A2">
        <w:tc>
          <w:tcPr>
            <w:tcW w:w="2718" w:type="dxa"/>
            <w:shd w:val="clear" w:color="auto" w:fill="auto"/>
          </w:tcPr>
          <w:p w14:paraId="61ED14BA" w14:textId="77777777" w:rsidR="00BD6533" w:rsidRPr="003C27BC" w:rsidRDefault="00BD6533" w:rsidP="00FC59A2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Business Unit/Dept</w:t>
            </w:r>
          </w:p>
        </w:tc>
        <w:tc>
          <w:tcPr>
            <w:tcW w:w="4140" w:type="dxa"/>
            <w:shd w:val="clear" w:color="auto" w:fill="auto"/>
          </w:tcPr>
          <w:p w14:paraId="675E05EE" w14:textId="77777777" w:rsidR="00BD6533" w:rsidRPr="003C27BC" w:rsidRDefault="00BD6533" w:rsidP="00FC59A2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3330" w:type="dxa"/>
            <w:shd w:val="clear" w:color="auto" w:fill="auto"/>
          </w:tcPr>
          <w:p w14:paraId="4FEF6361" w14:textId="77777777" w:rsidR="00BD6533" w:rsidRPr="003C27BC" w:rsidRDefault="00BD6533" w:rsidP="00FC59A2">
            <w:pPr>
              <w:rPr>
                <w:rFonts w:ascii="Gill Sans MT" w:hAnsi="Gill Sans MT" w:cs="Calibri"/>
                <w:b/>
                <w:i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i/>
                <w:sz w:val="22"/>
                <w:szCs w:val="22"/>
              </w:rPr>
              <w:t>Date of Interview</w:t>
            </w:r>
          </w:p>
        </w:tc>
        <w:tc>
          <w:tcPr>
            <w:tcW w:w="3780" w:type="dxa"/>
            <w:shd w:val="clear" w:color="auto" w:fill="auto"/>
          </w:tcPr>
          <w:p w14:paraId="2FC17F8B" w14:textId="77777777" w:rsidR="00BD6533" w:rsidRPr="003C27BC" w:rsidRDefault="00BD6533" w:rsidP="00FC59A2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</w:tbl>
    <w:p w14:paraId="0A4F7224" w14:textId="77777777" w:rsidR="00BD6533" w:rsidRPr="003C27BC" w:rsidRDefault="00BD6533" w:rsidP="00BD6533">
      <w:pPr>
        <w:rPr>
          <w:rFonts w:ascii="Gill Sans MT" w:hAnsi="Gill Sans MT"/>
          <w:vanish/>
          <w:sz w:val="22"/>
          <w:szCs w:val="22"/>
        </w:rPr>
      </w:pPr>
    </w:p>
    <w:tbl>
      <w:tblPr>
        <w:tblpPr w:leftFromText="180" w:rightFromText="180" w:vertAnchor="page" w:horzAnchor="margin" w:tblpY="2896"/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 w:firstRow="1" w:lastRow="0" w:firstColumn="1" w:lastColumn="0" w:noHBand="0" w:noVBand="1"/>
      </w:tblPr>
      <w:tblGrid>
        <w:gridCol w:w="13968"/>
      </w:tblGrid>
      <w:tr w:rsidR="00BD6533" w:rsidRPr="003C27BC" w14:paraId="32D518B0" w14:textId="77777777" w:rsidTr="00BD6533">
        <w:tc>
          <w:tcPr>
            <w:tcW w:w="13968" w:type="dxa"/>
            <w:shd w:val="clear" w:color="auto" w:fill="17365D"/>
          </w:tcPr>
          <w:p w14:paraId="5056D578" w14:textId="77777777" w:rsidR="00BD6533" w:rsidRPr="003C27BC" w:rsidRDefault="00BD6533" w:rsidP="00BD6533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Rating:     1 (</w:t>
            </w:r>
            <w:proofErr w:type="gramStart"/>
            <w:r w:rsidR="003C27BC" w:rsidRPr="003C27BC">
              <w:rPr>
                <w:rFonts w:ascii="Gill Sans MT" w:hAnsi="Gill Sans MT" w:cs="Calibri"/>
                <w:b/>
                <w:sz w:val="22"/>
                <w:szCs w:val="22"/>
              </w:rPr>
              <w:t xml:space="preserve">Poor)  </w:t>
            </w: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 xml:space="preserve"> </w:t>
            </w:r>
            <w:proofErr w:type="gramEnd"/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 xml:space="preserve">          2 (Needs Improvement)              3 (Good)              4(Very Good                5 (Outstanding)</w:t>
            </w:r>
          </w:p>
        </w:tc>
      </w:tr>
    </w:tbl>
    <w:p w14:paraId="3402786E" w14:textId="77777777" w:rsidR="00BD6533" w:rsidRPr="003C27BC" w:rsidRDefault="00BD6533" w:rsidP="00BD6533">
      <w:pPr>
        <w:rPr>
          <w:rFonts w:ascii="Gill Sans MT" w:hAnsi="Gill Sans MT" w:cs="Calibri"/>
          <w:sz w:val="22"/>
          <w:szCs w:val="22"/>
        </w:rPr>
      </w:pPr>
      <w:r w:rsidRPr="003C27BC">
        <w:rPr>
          <w:rFonts w:ascii="Gill Sans MT" w:hAnsi="Gill Sans MT" w:cs="Calibri"/>
          <w:b/>
          <w:sz w:val="22"/>
          <w:szCs w:val="22"/>
        </w:rPr>
        <w:t xml:space="preserve">Fitment Level Assessment: 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2430"/>
        <w:gridCol w:w="7110"/>
      </w:tblGrid>
      <w:tr w:rsidR="00BD6533" w:rsidRPr="003C27BC" w14:paraId="515E29B1" w14:textId="77777777" w:rsidTr="00FC59A2">
        <w:trPr>
          <w:trHeight w:val="308"/>
        </w:trPr>
        <w:tc>
          <w:tcPr>
            <w:tcW w:w="4428" w:type="dxa"/>
            <w:shd w:val="clear" w:color="auto" w:fill="17365D"/>
            <w:vAlign w:val="center"/>
          </w:tcPr>
          <w:p w14:paraId="7CBE51C8" w14:textId="77777777" w:rsidR="00BD6533" w:rsidRPr="003C27BC" w:rsidRDefault="00BD6533" w:rsidP="00FC59A2">
            <w:pPr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Skills To Be Assessed</w:t>
            </w:r>
          </w:p>
        </w:tc>
        <w:tc>
          <w:tcPr>
            <w:tcW w:w="2430" w:type="dxa"/>
            <w:shd w:val="clear" w:color="auto" w:fill="17365D"/>
          </w:tcPr>
          <w:p w14:paraId="0BC603A0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Rating</w:t>
            </w:r>
          </w:p>
        </w:tc>
        <w:tc>
          <w:tcPr>
            <w:tcW w:w="7110" w:type="dxa"/>
            <w:shd w:val="clear" w:color="auto" w:fill="17365D"/>
          </w:tcPr>
          <w:p w14:paraId="0BA8C54A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color w:val="FFFFFF"/>
                <w:sz w:val="22"/>
                <w:szCs w:val="22"/>
              </w:rPr>
              <w:t>Comments</w:t>
            </w:r>
          </w:p>
        </w:tc>
      </w:tr>
      <w:tr w:rsidR="00BD6533" w:rsidRPr="003C27BC" w14:paraId="0B352CB8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657DBB30" w14:textId="77777777" w:rsidR="00BD6533" w:rsidRPr="003C27BC" w:rsidRDefault="00BD6533" w:rsidP="00FC59A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Overall System/Technology Understanding</w:t>
            </w:r>
          </w:p>
        </w:tc>
        <w:tc>
          <w:tcPr>
            <w:tcW w:w="2430" w:type="dxa"/>
            <w:vAlign w:val="center"/>
          </w:tcPr>
          <w:p w14:paraId="5AE48A43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50F40DEB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D6533" w:rsidRPr="003C27BC" w14:paraId="637CED93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6546B50C" w14:textId="77777777" w:rsidR="00BD6533" w:rsidRPr="003C27BC" w:rsidRDefault="00BD6533" w:rsidP="00FC59A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Customer communication</w:t>
            </w:r>
          </w:p>
        </w:tc>
        <w:tc>
          <w:tcPr>
            <w:tcW w:w="2430" w:type="dxa"/>
            <w:vAlign w:val="center"/>
          </w:tcPr>
          <w:p w14:paraId="77A52294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007DCDA8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327B26" w:rsidRPr="003C27BC" w14:paraId="0454F115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61DD92C7" w14:textId="77777777" w:rsidR="00327B26" w:rsidRPr="003C27BC" w:rsidRDefault="00327B26" w:rsidP="00FC59A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Continuous Learning</w:t>
            </w:r>
          </w:p>
        </w:tc>
        <w:tc>
          <w:tcPr>
            <w:tcW w:w="2430" w:type="dxa"/>
            <w:vAlign w:val="center"/>
          </w:tcPr>
          <w:p w14:paraId="450EA2D7" w14:textId="77777777" w:rsidR="00327B26" w:rsidRPr="003C27BC" w:rsidRDefault="00327B26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3DD355C9" w14:textId="77777777" w:rsidR="00327B26" w:rsidRPr="003C27BC" w:rsidRDefault="00327B26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D6533" w:rsidRPr="003C27BC" w14:paraId="781D9284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71604CC5" w14:textId="77777777" w:rsidR="00BD6533" w:rsidRPr="003C27BC" w:rsidRDefault="00BD6533" w:rsidP="00FC59A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Attitude/Personality</w:t>
            </w:r>
          </w:p>
        </w:tc>
        <w:tc>
          <w:tcPr>
            <w:tcW w:w="2430" w:type="dxa"/>
            <w:vAlign w:val="center"/>
          </w:tcPr>
          <w:p w14:paraId="1A81F0B1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717AAFBA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D6533" w:rsidRPr="003C27BC" w14:paraId="598C1697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0F3B3ECF" w14:textId="77777777" w:rsidR="00BD6533" w:rsidRPr="003C27BC" w:rsidRDefault="00BD6533" w:rsidP="00FC59A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Communication Skills</w:t>
            </w:r>
          </w:p>
        </w:tc>
        <w:tc>
          <w:tcPr>
            <w:tcW w:w="2430" w:type="dxa"/>
            <w:vAlign w:val="center"/>
          </w:tcPr>
          <w:p w14:paraId="56EE48EE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2908EB2C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D6533" w:rsidRPr="003C27BC" w14:paraId="12063B6C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7E299730" w14:textId="77777777" w:rsidR="00BD6533" w:rsidRPr="003C27BC" w:rsidRDefault="00BD6533" w:rsidP="00FC59A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Project Fitment</w:t>
            </w:r>
          </w:p>
        </w:tc>
        <w:tc>
          <w:tcPr>
            <w:tcW w:w="2430" w:type="dxa"/>
            <w:vAlign w:val="center"/>
          </w:tcPr>
          <w:p w14:paraId="121FD38A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1FE2DD96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D6533" w:rsidRPr="003C27BC" w14:paraId="317A12DD" w14:textId="77777777" w:rsidTr="00FC59A2">
        <w:trPr>
          <w:trHeight w:val="354"/>
        </w:trPr>
        <w:tc>
          <w:tcPr>
            <w:tcW w:w="4428" w:type="dxa"/>
            <w:vAlign w:val="center"/>
          </w:tcPr>
          <w:p w14:paraId="40AB22C9" w14:textId="77777777" w:rsidR="00BD6533" w:rsidRPr="003C27BC" w:rsidRDefault="00BD6533" w:rsidP="00FC59A2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Organizational fitment</w:t>
            </w:r>
          </w:p>
        </w:tc>
        <w:tc>
          <w:tcPr>
            <w:tcW w:w="2430" w:type="dxa"/>
            <w:vAlign w:val="center"/>
          </w:tcPr>
          <w:p w14:paraId="27357532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  <w:tc>
          <w:tcPr>
            <w:tcW w:w="7110" w:type="dxa"/>
            <w:vAlign w:val="center"/>
          </w:tcPr>
          <w:p w14:paraId="07F023C8" w14:textId="77777777" w:rsidR="00BD6533" w:rsidRPr="003C27BC" w:rsidRDefault="00BD6533" w:rsidP="00FC59A2">
            <w:pPr>
              <w:jc w:val="center"/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</w:tbl>
    <w:p w14:paraId="4BDB5498" w14:textId="77777777" w:rsidR="00BD6533" w:rsidRPr="003C27BC" w:rsidRDefault="00BD6533" w:rsidP="00BD6533">
      <w:pPr>
        <w:rPr>
          <w:rFonts w:ascii="Gill Sans MT" w:hAnsi="Gill Sans MT" w:cs="Arial"/>
          <w:sz w:val="22"/>
          <w:szCs w:val="22"/>
        </w:rPr>
      </w:pPr>
    </w:p>
    <w:p w14:paraId="2916C19D" w14:textId="77777777" w:rsidR="00BD6533" w:rsidRPr="003C27BC" w:rsidRDefault="00BD6533" w:rsidP="00BD6533">
      <w:pPr>
        <w:rPr>
          <w:rFonts w:ascii="Gill Sans MT" w:hAnsi="Gill Sans MT" w:cs="Arial"/>
          <w:sz w:val="22"/>
          <w:szCs w:val="22"/>
        </w:rPr>
      </w:pPr>
    </w:p>
    <w:tbl>
      <w:tblPr>
        <w:tblW w:w="139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0"/>
      </w:tblGrid>
      <w:tr w:rsidR="00327B26" w:rsidRPr="003C27BC" w14:paraId="2DA7500D" w14:textId="77777777" w:rsidTr="00A22100">
        <w:trPr>
          <w:trHeight w:val="215"/>
        </w:trPr>
        <w:tc>
          <w:tcPr>
            <w:tcW w:w="13950" w:type="dxa"/>
          </w:tcPr>
          <w:p w14:paraId="499EFBE9" w14:textId="77777777" w:rsidR="00327B26" w:rsidRPr="003C27BC" w:rsidRDefault="00327B26" w:rsidP="00A22100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Detailed Feedback:</w:t>
            </w:r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 </w:t>
            </w:r>
            <w:proofErr w:type="spellStart"/>
            <w:r w:rsidRPr="003C27BC">
              <w:rPr>
                <w:rFonts w:ascii="Gill Sans MT" w:hAnsi="Gill Sans MT" w:cs="Calibri"/>
                <w:sz w:val="22"/>
                <w:szCs w:val="22"/>
              </w:rPr>
              <w:t>Plz</w:t>
            </w:r>
            <w:proofErr w:type="spellEnd"/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 provide detailed feedback on strengths and areas of improvement. Specify needed Trainings/Coaching/Mentoring needed</w:t>
            </w:r>
          </w:p>
        </w:tc>
      </w:tr>
      <w:tr w:rsidR="00327B26" w:rsidRPr="003C27BC" w14:paraId="74869460" w14:textId="77777777" w:rsidTr="00A22100">
        <w:trPr>
          <w:trHeight w:val="395"/>
        </w:trPr>
        <w:tc>
          <w:tcPr>
            <w:tcW w:w="13950" w:type="dxa"/>
            <w:shd w:val="clear" w:color="auto" w:fill="auto"/>
          </w:tcPr>
          <w:p w14:paraId="187F57B8" w14:textId="77777777" w:rsidR="00327B26" w:rsidRPr="003C27BC" w:rsidRDefault="00327B26" w:rsidP="00A22100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  <w:p w14:paraId="54738AF4" w14:textId="77777777" w:rsidR="00327B26" w:rsidRPr="003C27BC" w:rsidRDefault="00327B26" w:rsidP="00A22100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  <w:p w14:paraId="46ABBD8F" w14:textId="77777777" w:rsidR="00327B26" w:rsidRPr="003C27BC" w:rsidRDefault="00327B26" w:rsidP="00A22100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  <w:p w14:paraId="06BBA33E" w14:textId="77777777" w:rsidR="00327B26" w:rsidRPr="003C27BC" w:rsidRDefault="00327B26" w:rsidP="00A22100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</w:p>
        </w:tc>
      </w:tr>
      <w:tr w:rsidR="00327B26" w:rsidRPr="003C27BC" w14:paraId="471851DD" w14:textId="77777777" w:rsidTr="00A22100">
        <w:trPr>
          <w:trHeight w:val="395"/>
        </w:trPr>
        <w:tc>
          <w:tcPr>
            <w:tcW w:w="13950" w:type="dxa"/>
            <w:shd w:val="clear" w:color="auto" w:fill="auto"/>
          </w:tcPr>
          <w:p w14:paraId="78C8186E" w14:textId="77777777" w:rsidR="00327B26" w:rsidRPr="003C27BC" w:rsidRDefault="00327B26" w:rsidP="00A22100">
            <w:pPr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  <w:u w:val="single"/>
              </w:rPr>
              <w:t>RESULT:</w:t>
            </w: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 xml:space="preserve">             </w:t>
            </w:r>
            <w:r w:rsidRPr="003C27BC">
              <w:rPr>
                <w:rFonts w:ascii="Gill Sans MT" w:hAnsi="Gill Sans MT" w:cs="Calibri"/>
                <w:sz w:val="22"/>
                <w:szCs w:val="22"/>
              </w:rPr>
              <w:t>Recommended                                                                                   Rejected</w:t>
            </w:r>
          </w:p>
        </w:tc>
      </w:tr>
    </w:tbl>
    <w:p w14:paraId="464FCBC1" w14:textId="77777777" w:rsidR="00BD6533" w:rsidRPr="003C27BC" w:rsidRDefault="00BD6533" w:rsidP="00894812">
      <w:pPr>
        <w:ind w:left="-900"/>
        <w:rPr>
          <w:rFonts w:ascii="Gill Sans MT" w:hAnsi="Gill Sans MT" w:cs="Arial"/>
          <w:sz w:val="22"/>
          <w:szCs w:val="22"/>
        </w:rPr>
      </w:pPr>
    </w:p>
    <w:p w14:paraId="5C8C6B09" w14:textId="77777777" w:rsidR="00BD6533" w:rsidRPr="003C27BC" w:rsidRDefault="00BD6533" w:rsidP="00894812">
      <w:pPr>
        <w:ind w:left="-900"/>
        <w:rPr>
          <w:rFonts w:ascii="Gill Sans MT" w:hAnsi="Gill Sans MT" w:cs="Arial"/>
          <w:sz w:val="22"/>
          <w:szCs w:val="22"/>
        </w:rPr>
      </w:pPr>
    </w:p>
    <w:p w14:paraId="3382A365" w14:textId="77777777" w:rsidR="00327B26" w:rsidRPr="003C27BC" w:rsidRDefault="00327B26" w:rsidP="00894812">
      <w:pPr>
        <w:ind w:left="-900"/>
        <w:rPr>
          <w:rFonts w:ascii="Gill Sans MT" w:hAnsi="Gill Sans MT" w:cs="Arial"/>
          <w:sz w:val="22"/>
          <w:szCs w:val="22"/>
        </w:rPr>
      </w:pPr>
    </w:p>
    <w:p w14:paraId="5C71F136" w14:textId="77777777" w:rsidR="00327B26" w:rsidRPr="003C27BC" w:rsidRDefault="00327B26" w:rsidP="00894812">
      <w:pPr>
        <w:ind w:left="-900"/>
        <w:rPr>
          <w:rFonts w:ascii="Gill Sans MT" w:hAnsi="Gill Sans MT" w:cs="Arial"/>
          <w:sz w:val="22"/>
          <w:szCs w:val="22"/>
        </w:rPr>
      </w:pPr>
    </w:p>
    <w:p w14:paraId="62199465" w14:textId="77777777" w:rsidR="00327B26" w:rsidRPr="003C27BC" w:rsidRDefault="00D924B8" w:rsidP="00D924B8">
      <w:pPr>
        <w:ind w:left="-900"/>
        <w:rPr>
          <w:rFonts w:ascii="Gill Sans MT" w:hAnsi="Gill Sans MT" w:cs="Arial"/>
          <w:sz w:val="22"/>
          <w:szCs w:val="22"/>
        </w:rPr>
      </w:pPr>
      <w:r w:rsidRPr="003C27BC">
        <w:rPr>
          <w:rFonts w:ascii="Gill Sans MT" w:hAnsi="Gill Sans MT" w:cs="Arial"/>
          <w:sz w:val="22"/>
          <w:szCs w:val="22"/>
        </w:rPr>
        <w:lastRenderedPageBreak/>
        <w:br/>
      </w:r>
      <w:r w:rsidRPr="003C27BC">
        <w:rPr>
          <w:rFonts w:ascii="Gill Sans MT" w:hAnsi="Gill Sans MT" w:cs="Arial"/>
          <w:sz w:val="22"/>
          <w:szCs w:val="22"/>
        </w:rPr>
        <w:br/>
      </w:r>
    </w:p>
    <w:tbl>
      <w:tblPr>
        <w:tblW w:w="13950" w:type="dxa"/>
        <w:tblInd w:w="108" w:type="dxa"/>
        <w:tblLook w:val="04A0" w:firstRow="1" w:lastRow="0" w:firstColumn="1" w:lastColumn="0" w:noHBand="0" w:noVBand="1"/>
      </w:tblPr>
      <w:tblGrid>
        <w:gridCol w:w="2940"/>
        <w:gridCol w:w="5520"/>
        <w:gridCol w:w="2580"/>
        <w:gridCol w:w="2910"/>
      </w:tblGrid>
      <w:tr w:rsidR="003E30DB" w:rsidRPr="003C27BC" w14:paraId="0C9E1D1B" w14:textId="77777777" w:rsidTr="00D53CF7">
        <w:trPr>
          <w:trHeight w:val="237"/>
        </w:trPr>
        <w:tc>
          <w:tcPr>
            <w:tcW w:w="29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FE4022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HR Assessment:</w:t>
            </w:r>
          </w:p>
        </w:tc>
        <w:tc>
          <w:tcPr>
            <w:tcW w:w="55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7BEAA2" w14:textId="77777777" w:rsidR="003E30DB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 </w:t>
            </w:r>
          </w:p>
          <w:p w14:paraId="0DA123B1" w14:textId="77777777" w:rsidR="003C27BC" w:rsidRPr="003C27BC" w:rsidRDefault="003C27BC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  <w:tc>
          <w:tcPr>
            <w:tcW w:w="258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4CEA3D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  <w:tc>
          <w:tcPr>
            <w:tcW w:w="29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4A9CD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 </w:t>
            </w:r>
          </w:p>
        </w:tc>
      </w:tr>
      <w:tr w:rsidR="003E30DB" w:rsidRPr="003C27BC" w14:paraId="34849CFD" w14:textId="77777777" w:rsidTr="00D53CF7">
        <w:trPr>
          <w:trHeight w:val="28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D354D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Name of the Candidate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5670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5C598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Mobile No.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F859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</w:tr>
      <w:tr w:rsidR="003E30DB" w:rsidRPr="003C27BC" w14:paraId="2C239B11" w14:textId="77777777" w:rsidTr="00D53CF7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1A822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Position Interviewed For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FE7CE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FD93D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Interviewer Name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04F19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</w:tr>
      <w:tr w:rsidR="003E30DB" w:rsidRPr="003C27BC" w14:paraId="649A3522" w14:textId="77777777" w:rsidTr="00D53CF7">
        <w:trPr>
          <w:trHeight w:val="30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6134F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Skill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0C651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90C25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Date of Interview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D56CC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</w:tr>
      <w:tr w:rsidR="003E30DB" w:rsidRPr="003C27BC" w14:paraId="0A56D6E4" w14:textId="77777777" w:rsidTr="00D53CF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9CF58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Source of Profile</w:t>
            </w:r>
          </w:p>
        </w:tc>
        <w:tc>
          <w:tcPr>
            <w:tcW w:w="110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957B2" w14:textId="77777777" w:rsidR="003E30DB" w:rsidRPr="003C27BC" w:rsidRDefault="003C27BC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proofErr w:type="gramStart"/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Direct,  </w:t>
            </w:r>
            <w:r w:rsidR="003E30DB" w:rsidRPr="003C27BC">
              <w:rPr>
                <w:rFonts w:ascii="Gill Sans MT" w:hAnsi="Gill Sans MT" w:cs="Calibri"/>
                <w:sz w:val="22"/>
                <w:szCs w:val="22"/>
              </w:rPr>
              <w:t xml:space="preserve"> </w:t>
            </w:r>
            <w:proofErr w:type="gramEnd"/>
            <w:r w:rsidR="003E30DB" w:rsidRPr="003C27BC">
              <w:rPr>
                <w:rFonts w:ascii="Gill Sans MT" w:hAnsi="Gill Sans MT" w:cs="Calibri"/>
                <w:sz w:val="22"/>
                <w:szCs w:val="22"/>
              </w:rPr>
              <w:t xml:space="preserve">    Portal,         Referral,          Vendor,         Job Fair,          Others </w:t>
            </w:r>
          </w:p>
        </w:tc>
      </w:tr>
      <w:tr w:rsidR="003E30DB" w:rsidRPr="003C27BC" w14:paraId="641E717B" w14:textId="77777777" w:rsidTr="00D53CF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6005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Approved Budget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50C6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E1A2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Experience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4FA47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</w:tr>
      <w:tr w:rsidR="003E30DB" w:rsidRPr="003C27BC" w14:paraId="6DA06BE4" w14:textId="77777777" w:rsidTr="00D53CF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6E8B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Account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C698B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F68D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Practice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39487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</w:tr>
      <w:tr w:rsidR="003E30DB" w:rsidRPr="003C27BC" w14:paraId="263F6C85" w14:textId="77777777" w:rsidTr="00D53CF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BB5D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Current CTC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58D8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1AB3" w14:textId="77777777" w:rsidR="003E30DB" w:rsidRPr="003C27BC" w:rsidRDefault="00BB6F71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>
              <w:rPr>
                <w:rFonts w:ascii="Gill Sans MT" w:hAnsi="Gill Sans MT" w:cs="Calibri"/>
                <w:b/>
                <w:sz w:val="22"/>
                <w:szCs w:val="22"/>
              </w:rPr>
              <w:t xml:space="preserve">Existing Offers, </w:t>
            </w:r>
            <w:r w:rsidRPr="00BB6F71">
              <w:rPr>
                <w:rFonts w:ascii="Gill Sans MT" w:hAnsi="Gill Sans MT" w:cs="Calibri"/>
                <w:bCs/>
                <w:sz w:val="22"/>
                <w:szCs w:val="22"/>
              </w:rPr>
              <w:t>if Any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BD3EC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</w:tr>
      <w:tr w:rsidR="00BB6F71" w:rsidRPr="003C27BC" w14:paraId="76EBB681" w14:textId="77777777" w:rsidTr="00D53CF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F6D83" w14:textId="77777777" w:rsidR="00BB6F71" w:rsidRPr="003C27BC" w:rsidRDefault="00BB6F71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Expected CTC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CCCAD" w14:textId="77777777" w:rsidR="00BB6F71" w:rsidRPr="003C27BC" w:rsidRDefault="00BB6F71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F6883" w14:textId="77777777" w:rsidR="00BB6F71" w:rsidRPr="003C27BC" w:rsidRDefault="00BB6F71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529ED" w14:textId="77777777" w:rsidR="00BB6F71" w:rsidRPr="003C27BC" w:rsidRDefault="00BB6F71" w:rsidP="00D53CF7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</w:tr>
      <w:tr w:rsidR="00BB6F71" w:rsidRPr="003C27BC" w14:paraId="4A2998B4" w14:textId="77777777" w:rsidTr="00D53CF7">
        <w:trPr>
          <w:trHeight w:val="30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4C52" w14:textId="77777777" w:rsidR="00BB6F71" w:rsidRPr="003C27BC" w:rsidRDefault="00BB6F71" w:rsidP="00BB6F71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Notice Period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157D6" w14:textId="77777777" w:rsidR="00BB6F71" w:rsidRPr="003C27BC" w:rsidRDefault="00BB6F71" w:rsidP="00BB6F71">
            <w:pPr>
              <w:rPr>
                <w:rFonts w:ascii="Gill Sans MT" w:hAnsi="Gill Sans MT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715F" w14:textId="77777777" w:rsidR="00BB6F71" w:rsidRPr="003C27BC" w:rsidRDefault="00BB6F71" w:rsidP="00BB6F71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>
              <w:rPr>
                <w:rFonts w:ascii="Gill Sans MT" w:hAnsi="Gill Sans MT" w:cs="Calibri"/>
                <w:b/>
                <w:sz w:val="22"/>
                <w:szCs w:val="22"/>
              </w:rPr>
              <w:t>Proposed DOJ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84BE" w14:textId="77777777" w:rsidR="00BB6F71" w:rsidRPr="003C27BC" w:rsidRDefault="00BB6F71" w:rsidP="00BB6F71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 </w:t>
            </w:r>
          </w:p>
        </w:tc>
      </w:tr>
    </w:tbl>
    <w:p w14:paraId="6BFA1586" w14:textId="77777777" w:rsidR="003E30DB" w:rsidRPr="003C27BC" w:rsidRDefault="003E30DB" w:rsidP="003E30DB">
      <w:pPr>
        <w:rPr>
          <w:rFonts w:ascii="Gill Sans MT" w:hAnsi="Gill Sans MT" w:cs="Calibri"/>
          <w:sz w:val="22"/>
          <w:szCs w:val="22"/>
        </w:rPr>
      </w:pPr>
      <w:r w:rsidRPr="003C27BC">
        <w:rPr>
          <w:rFonts w:ascii="Gill Sans MT" w:hAnsi="Gill Sans MT" w:cs="Calibri"/>
          <w:sz w:val="22"/>
          <w:szCs w:val="22"/>
        </w:rPr>
        <w:t xml:space="preserve">            </w:t>
      </w:r>
    </w:p>
    <w:tbl>
      <w:tblPr>
        <w:tblpPr w:leftFromText="180" w:rightFromText="180" w:vertAnchor="text" w:tblpX="98" w:tblpY="1"/>
        <w:tblOverlap w:val="never"/>
        <w:tblW w:w="13960" w:type="dxa"/>
        <w:tblLayout w:type="fixed"/>
        <w:tblLook w:val="04A0" w:firstRow="1" w:lastRow="0" w:firstColumn="1" w:lastColumn="0" w:noHBand="0" w:noVBand="1"/>
      </w:tblPr>
      <w:tblGrid>
        <w:gridCol w:w="6030"/>
        <w:gridCol w:w="1166"/>
        <w:gridCol w:w="6764"/>
      </w:tblGrid>
      <w:tr w:rsidR="003E30DB" w:rsidRPr="003C27BC" w14:paraId="06C955AE" w14:textId="77777777" w:rsidTr="00D53CF7">
        <w:trPr>
          <w:trHeight w:val="315"/>
        </w:trPr>
        <w:tc>
          <w:tcPr>
            <w:tcW w:w="1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F950011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proofErr w:type="gramStart"/>
            <w:r w:rsidRPr="003C27BC">
              <w:rPr>
                <w:rFonts w:ascii="Gill Sans MT" w:hAnsi="Gill Sans MT" w:cs="Calibri"/>
                <w:sz w:val="22"/>
                <w:szCs w:val="22"/>
              </w:rPr>
              <w:t>Rating:,</w:t>
            </w:r>
            <w:proofErr w:type="gramEnd"/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 1-Poor, 2-needs Improvement, 3-Good, 4-Very Good, 5-Excellent,</w:t>
            </w:r>
          </w:p>
        </w:tc>
      </w:tr>
      <w:tr w:rsidR="003E30DB" w:rsidRPr="003C27BC" w14:paraId="0AD444E3" w14:textId="77777777" w:rsidTr="00594E3F">
        <w:trPr>
          <w:trHeight w:val="288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D84337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 Skills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32B3A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Rating</w:t>
            </w:r>
          </w:p>
        </w:tc>
        <w:tc>
          <w:tcPr>
            <w:tcW w:w="6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4FBC7" w14:textId="77777777" w:rsidR="003E30DB" w:rsidRPr="003C27BC" w:rsidRDefault="003E30DB" w:rsidP="00D53CF7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t>Remarks</w:t>
            </w:r>
          </w:p>
        </w:tc>
      </w:tr>
      <w:tr w:rsidR="003E30DB" w:rsidRPr="003C27BC" w14:paraId="48AD26AA" w14:textId="77777777" w:rsidTr="00594E3F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CDAF6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Communication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F38FC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A318D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</w:tr>
      <w:tr w:rsidR="003E30DB" w:rsidRPr="003C27BC" w14:paraId="733CF8C6" w14:textId="77777777" w:rsidTr="00594E3F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CAE3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Listening ability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12BE8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A70637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</w:tr>
      <w:tr w:rsidR="003E30DB" w:rsidRPr="003C27BC" w14:paraId="07E7287C" w14:textId="77777777" w:rsidTr="00594E3F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4896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Overall personality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24170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484D5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</w:tr>
      <w:tr w:rsidR="003E30DB" w:rsidRPr="003C27BC" w14:paraId="5EE2526B" w14:textId="77777777" w:rsidTr="00594E3F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3060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Stability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F56C0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CC1FA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</w:tr>
      <w:tr w:rsidR="003E30DB" w:rsidRPr="003C27BC" w14:paraId="4C3E25D5" w14:textId="77777777" w:rsidTr="00594E3F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E9118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Self-confidence &amp; Energy Levels </w:t>
            </w:r>
            <w:r w:rsidR="003C27BC" w:rsidRPr="003C27BC">
              <w:rPr>
                <w:rFonts w:ascii="Gill Sans MT" w:hAnsi="Gill Sans MT" w:cs="Calibri"/>
                <w:sz w:val="22"/>
                <w:szCs w:val="22"/>
              </w:rPr>
              <w:t>&amp; Maturity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F996B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6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886A4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</w:tr>
      <w:tr w:rsidR="003E30DB" w:rsidRPr="003C27BC" w14:paraId="69C4F112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71E29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Current Role and Responsibility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1E7B2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3E30DB" w:rsidRPr="003C27BC" w14:paraId="1E836349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00361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Career Aspiration and Expectation on new opportunity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770CE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3E30DB" w:rsidRPr="003C27BC" w14:paraId="0AD06366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ADB0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Area of </w:t>
            </w:r>
            <w:r w:rsidR="003C27BC" w:rsidRPr="003C27BC">
              <w:rPr>
                <w:rFonts w:ascii="Gill Sans MT" w:hAnsi="Gill Sans MT" w:cs="Calibri"/>
                <w:sz w:val="22"/>
                <w:szCs w:val="22"/>
              </w:rPr>
              <w:t>Improvement (</w:t>
            </w:r>
            <w:r w:rsidRPr="003C27BC">
              <w:rPr>
                <w:rFonts w:ascii="Gill Sans MT" w:hAnsi="Gill Sans MT" w:cs="Calibri"/>
                <w:sz w:val="22"/>
                <w:szCs w:val="22"/>
              </w:rPr>
              <w:t>Technical, Functional, Soft skills), If any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EED82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3E30DB" w:rsidRPr="003C27BC" w14:paraId="515B924D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0478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Strengths and Weakness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6661F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116D78" w:rsidRPr="003C27BC" w14:paraId="47933924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E0F04" w14:textId="77777777" w:rsidR="00116D78" w:rsidRPr="003C27BC" w:rsidRDefault="00116D78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Risk Factor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5DC7" w14:textId="77777777" w:rsidR="00116D78" w:rsidRPr="003C27BC" w:rsidRDefault="00116D78" w:rsidP="00D53CF7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3E30DB" w:rsidRPr="003C27BC" w14:paraId="05995743" w14:textId="77777777" w:rsidTr="00D53CF7">
        <w:trPr>
          <w:trHeight w:val="288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59DAE" w14:textId="77777777" w:rsidR="003E30DB" w:rsidRPr="003C27BC" w:rsidRDefault="00116D78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 xml:space="preserve">Infosec Awareness 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58C4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3E30DB" w:rsidRPr="003C27BC" w14:paraId="782083D7" w14:textId="77777777" w:rsidTr="00D53CF7">
        <w:trPr>
          <w:trHeight w:val="288"/>
        </w:trPr>
        <w:tc>
          <w:tcPr>
            <w:tcW w:w="1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2C53CE97" w14:textId="77777777" w:rsidR="003E30DB" w:rsidRPr="003C27BC" w:rsidRDefault="003E30DB" w:rsidP="00D53CF7">
            <w:pPr>
              <w:jc w:val="center"/>
              <w:rPr>
                <w:rFonts w:ascii="Gill Sans MT" w:hAnsi="Gill Sans MT" w:cs="Calibri"/>
                <w:b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b/>
                <w:sz w:val="22"/>
                <w:szCs w:val="22"/>
              </w:rPr>
              <w:lastRenderedPageBreak/>
              <w:t>FINAL RECOMMENDATION</w:t>
            </w:r>
          </w:p>
        </w:tc>
      </w:tr>
    </w:tbl>
    <w:p w14:paraId="62EBF9A1" w14:textId="77777777" w:rsidR="003E30DB" w:rsidRPr="003C27BC" w:rsidRDefault="003E30DB" w:rsidP="003E30DB">
      <w:pPr>
        <w:rPr>
          <w:rFonts w:ascii="Gill Sans MT" w:hAnsi="Gill Sans MT"/>
          <w:vanish/>
          <w:sz w:val="22"/>
          <w:szCs w:val="22"/>
        </w:rPr>
      </w:pPr>
    </w:p>
    <w:tbl>
      <w:tblPr>
        <w:tblW w:w="13950" w:type="dxa"/>
        <w:tblInd w:w="108" w:type="dxa"/>
        <w:tblLook w:val="04A0" w:firstRow="1" w:lastRow="0" w:firstColumn="1" w:lastColumn="0" w:noHBand="0" w:noVBand="1"/>
      </w:tblPr>
      <w:tblGrid>
        <w:gridCol w:w="3240"/>
        <w:gridCol w:w="2940"/>
        <w:gridCol w:w="2910"/>
        <w:gridCol w:w="4860"/>
      </w:tblGrid>
      <w:tr w:rsidR="003E30DB" w:rsidRPr="003C27BC" w14:paraId="0EDB32E9" w14:textId="77777777" w:rsidTr="00D53CF7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2E66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Decision 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EB114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B252E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 xml:space="preserve">Reasons if </w:t>
            </w:r>
            <w:r w:rsidR="003C27BC" w:rsidRPr="003C27BC">
              <w:rPr>
                <w:rFonts w:ascii="Gill Sans MT" w:hAnsi="Gill Sans MT" w:cs="Calibri"/>
                <w:sz w:val="22"/>
                <w:szCs w:val="22"/>
              </w:rPr>
              <w:t>rejected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F348" w14:textId="77777777" w:rsidR="003E30DB" w:rsidRPr="003C27BC" w:rsidRDefault="003E30DB" w:rsidP="00D53CF7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</w:tr>
      <w:tr w:rsidR="00BB6F71" w:rsidRPr="003C27BC" w14:paraId="18294CB9" w14:textId="77777777" w:rsidTr="00D53CF7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C17B2" w14:textId="77777777" w:rsidR="00BB6F71" w:rsidRPr="003C27BC" w:rsidRDefault="00BB6F71" w:rsidP="00BB6F7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Offered CTC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B29A5" w14:textId="77777777" w:rsidR="00BB6F71" w:rsidRPr="003C27BC" w:rsidRDefault="00BB6F71" w:rsidP="00BB6F7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F3E11" w14:textId="77777777" w:rsidR="00BB6F71" w:rsidRPr="003C27BC" w:rsidRDefault="00BB6F71" w:rsidP="00BB6F7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Grade Recommended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C2CD5" w14:textId="77777777" w:rsidR="00BB6F71" w:rsidRPr="003C27BC" w:rsidRDefault="00BB6F71" w:rsidP="00BB6F71">
            <w:pPr>
              <w:rPr>
                <w:rFonts w:ascii="Gill Sans MT" w:hAnsi="Gill Sans MT" w:cs="Calibri"/>
                <w:sz w:val="22"/>
                <w:szCs w:val="22"/>
              </w:rPr>
            </w:pPr>
          </w:p>
        </w:tc>
      </w:tr>
      <w:tr w:rsidR="00BB6F71" w:rsidRPr="003C27BC" w14:paraId="28A5EE8C" w14:textId="77777777" w:rsidTr="00BB6F71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7C4D0" w14:textId="77777777" w:rsidR="00BB6F71" w:rsidRPr="003C27BC" w:rsidRDefault="00BB6F71" w:rsidP="00BB6F71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 xml:space="preserve">Relocation Allowances, </w:t>
            </w:r>
            <w:r w:rsidRPr="00BB6F71">
              <w:rPr>
                <w:rFonts w:ascii="Gill Sans MT" w:hAnsi="Gill Sans MT" w:cs="Calibri"/>
                <w:sz w:val="22"/>
                <w:szCs w:val="22"/>
              </w:rPr>
              <w:t>If Any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437C0" w14:textId="77777777" w:rsidR="00BB6F71" w:rsidRPr="003C27BC" w:rsidRDefault="00BB6F71" w:rsidP="00BB6F71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Yes/No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397F" w14:textId="77777777" w:rsidR="00BB6F71" w:rsidRPr="003C27BC" w:rsidRDefault="00BB6F71" w:rsidP="00BB6F71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Notice Buy Out, If Any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AE1AF" w14:textId="77777777" w:rsidR="00BB6F71" w:rsidRPr="003C27BC" w:rsidRDefault="00BB6F71" w:rsidP="00BB6F7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 </w:t>
            </w:r>
            <w:r>
              <w:rPr>
                <w:rFonts w:ascii="Gill Sans MT" w:hAnsi="Gill Sans MT" w:cs="Calibri"/>
                <w:sz w:val="22"/>
                <w:szCs w:val="22"/>
              </w:rPr>
              <w:t>Yes/No</w:t>
            </w:r>
          </w:p>
        </w:tc>
      </w:tr>
      <w:tr w:rsidR="00BB6F71" w:rsidRPr="003C27BC" w14:paraId="63D2F0BB" w14:textId="77777777" w:rsidTr="00D53CF7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F7700" w14:textId="77777777" w:rsidR="00BB6F71" w:rsidRPr="003C27BC" w:rsidRDefault="00BB6F71" w:rsidP="00BB6F71">
            <w:pPr>
              <w:rPr>
                <w:rFonts w:ascii="Gill Sans MT" w:hAnsi="Gill Sans MT" w:cs="Calibri"/>
                <w:sz w:val="22"/>
                <w:szCs w:val="22"/>
              </w:rPr>
            </w:pPr>
            <w:r w:rsidRPr="003C27BC">
              <w:rPr>
                <w:rFonts w:ascii="Gill Sans MT" w:hAnsi="Gill Sans MT" w:cs="Calibri"/>
                <w:sz w:val="22"/>
                <w:szCs w:val="22"/>
              </w:rPr>
              <w:t>Joining Bonus If Any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E88E4" w14:textId="77777777" w:rsidR="00BB6F71" w:rsidRPr="003C27BC" w:rsidRDefault="00BB6F71" w:rsidP="00BB6F71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</w:tr>
      <w:tr w:rsidR="00BB6F71" w:rsidRPr="003C27BC" w14:paraId="44C6B5EF" w14:textId="77777777" w:rsidTr="00D53CF7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2C211" w14:textId="77777777" w:rsidR="00BB6F71" w:rsidRPr="003C27BC" w:rsidRDefault="00BB6F71" w:rsidP="00BB6F71">
            <w:pPr>
              <w:rPr>
                <w:rFonts w:ascii="Gill Sans MT" w:hAnsi="Gill Sans MT" w:cs="Calibri"/>
                <w:sz w:val="22"/>
                <w:szCs w:val="22"/>
              </w:rPr>
            </w:pPr>
            <w:r>
              <w:rPr>
                <w:rFonts w:ascii="Gill Sans MT" w:hAnsi="Gill Sans MT" w:cs="Calibri"/>
                <w:sz w:val="22"/>
                <w:szCs w:val="22"/>
              </w:rPr>
              <w:t>Comments</w:t>
            </w:r>
          </w:p>
        </w:tc>
        <w:tc>
          <w:tcPr>
            <w:tcW w:w="10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C98E9" w14:textId="77777777" w:rsidR="00BB6F71" w:rsidRPr="003C27BC" w:rsidRDefault="00BB6F71" w:rsidP="00BB6F71">
            <w:pPr>
              <w:rPr>
                <w:rFonts w:ascii="Gill Sans MT" w:hAnsi="Gill Sans MT" w:cs="Calibri"/>
                <w:b/>
                <w:sz w:val="22"/>
                <w:szCs w:val="22"/>
              </w:rPr>
            </w:pPr>
          </w:p>
        </w:tc>
      </w:tr>
    </w:tbl>
    <w:p w14:paraId="779F8E76" w14:textId="77777777" w:rsidR="003E30DB" w:rsidRPr="003C27BC" w:rsidRDefault="003E30DB" w:rsidP="003E30DB">
      <w:pPr>
        <w:rPr>
          <w:rFonts w:ascii="Gill Sans MT" w:hAnsi="Gill Sans MT" w:cs="Arial"/>
          <w:sz w:val="22"/>
          <w:szCs w:val="22"/>
        </w:rPr>
      </w:pPr>
    </w:p>
    <w:sectPr w:rsidR="003E30DB" w:rsidRPr="003C27BC" w:rsidSect="00D924B8">
      <w:headerReference w:type="even" r:id="rId11"/>
      <w:headerReference w:type="default" r:id="rId12"/>
      <w:headerReference w:type="first" r:id="rId13"/>
      <w:footerReference w:type="first" r:id="rId14"/>
      <w:pgSz w:w="16839" w:h="11907" w:orient="landscape" w:code="9"/>
      <w:pgMar w:top="2070" w:right="3066" w:bottom="1620" w:left="1440" w:header="720" w:footer="432" w:gutter="0"/>
      <w:pgBorders w:offsetFrom="page">
        <w:top w:val="none" w:sz="0" w:space="27" w:color="000000" w:shadow="1" w:frame="1"/>
        <w:left w:val="none" w:sz="0" w:space="8" w:color="E600D3"/>
        <w:bottom w:val="none" w:sz="0" w:space="8" w:color="000000"/>
        <w:right w:val="none" w:sz="0" w:space="26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604DA" w14:textId="77777777" w:rsidR="007A50F7" w:rsidRDefault="007A50F7">
      <w:r>
        <w:separator/>
      </w:r>
    </w:p>
  </w:endnote>
  <w:endnote w:type="continuationSeparator" w:id="0">
    <w:p w14:paraId="1542FD1E" w14:textId="77777777" w:rsidR="007A50F7" w:rsidRDefault="007A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FB17" w14:textId="77777777" w:rsidR="00550FCC" w:rsidRPr="009E40DF" w:rsidRDefault="00BD6847" w:rsidP="00C02D40">
    <w:pPr>
      <w:pStyle w:val="Footer"/>
      <w:tabs>
        <w:tab w:val="left" w:pos="435"/>
        <w:tab w:val="right" w:pos="8550"/>
      </w:tabs>
      <w:rPr>
        <w:rFonts w:ascii="Arial" w:hAnsi="Arial" w:cs="Arial"/>
        <w:b/>
        <w:i/>
        <w:color w:val="C00000"/>
      </w:rPr>
    </w:pPr>
    <w:r w:rsidRPr="009E40DF">
      <w:rPr>
        <w:rFonts w:ascii="Arial" w:hAnsi="Arial" w:cs="Arial"/>
        <w:b/>
        <w:i/>
        <w:noProof/>
        <w:color w:val="C0000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661AE20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-49530</wp:posOffset>
              </wp:positionV>
              <wp:extent cx="5476875" cy="0"/>
              <wp:effectExtent l="0" t="7620" r="9525" b="190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6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du="http://schemas.microsoft.com/office/word/2023/wordml/word16du">
          <w:pict w14:anchorId="0C466FC0">
            <v:shapetype id="_x0000_t32" coordsize="21600,21600" o:oned="t" filled="f" o:spt="32" path="m,l21600,21600e" w14:anchorId="1CC0F610">
              <v:path fillok="f" arrowok="t" o:connecttype="none"/>
              <o:lock v:ext="edit" shapetype="t"/>
            </v:shapetype>
            <v:shape id="AutoShape 5" style="position:absolute;margin-left:0;margin-top:-3.9pt;width:431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0000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">
              <v:shadow color="#622423" opacity=".5" offset="1pt"/>
            </v:shape>
          </w:pict>
        </mc:Fallback>
      </mc:AlternateContent>
    </w:r>
    <w:proofErr w:type="spellStart"/>
    <w:r w:rsidR="00550FCC" w:rsidRPr="009E40DF">
      <w:rPr>
        <w:rFonts w:ascii="Arial" w:hAnsi="Arial" w:cs="Arial"/>
        <w:b/>
        <w:i/>
        <w:color w:val="C00000"/>
      </w:rPr>
      <w:t>ValueMomentum</w:t>
    </w:r>
    <w:proofErr w:type="spellEnd"/>
    <w:r w:rsidR="00550FCC" w:rsidRPr="009E40DF">
      <w:rPr>
        <w:rFonts w:ascii="Arial" w:hAnsi="Arial" w:cs="Arial"/>
        <w:b/>
        <w:i/>
        <w:color w:val="C00000"/>
      </w:rPr>
      <w:t xml:space="preserve"> Inc.</w:t>
    </w:r>
    <w:r w:rsidR="00550FCC" w:rsidRPr="009E40DF">
      <w:rPr>
        <w:rFonts w:ascii="Arial" w:hAnsi="Arial" w:cs="Arial"/>
        <w:b/>
        <w:i/>
        <w:color w:val="C00000"/>
      </w:rPr>
      <w:tab/>
    </w:r>
    <w:r w:rsidR="00550FCC" w:rsidRPr="009E40DF">
      <w:rPr>
        <w:rFonts w:ascii="Arial" w:hAnsi="Arial" w:cs="Arial"/>
        <w:b/>
        <w:i/>
        <w:color w:val="C00000"/>
      </w:rPr>
      <w:tab/>
    </w:r>
    <w:r w:rsidR="00550FCC">
      <w:rPr>
        <w:rFonts w:ascii="Arial" w:hAnsi="Arial" w:cs="Arial"/>
        <w:b/>
        <w:i/>
        <w:color w:val="C00000"/>
      </w:rPr>
      <w:t xml:space="preserve">     </w:t>
    </w:r>
    <w:r w:rsidR="00550FCC" w:rsidRPr="009E40DF">
      <w:rPr>
        <w:rFonts w:ascii="Arial" w:hAnsi="Arial" w:cs="Arial"/>
        <w:b/>
        <w:i/>
        <w:color w:val="C00000"/>
      </w:rPr>
      <w:t xml:space="preserve">Page | </w:t>
    </w:r>
    <w:r w:rsidR="00550FCC" w:rsidRPr="009E40DF">
      <w:rPr>
        <w:rFonts w:ascii="Arial" w:hAnsi="Arial" w:cs="Arial"/>
        <w:b/>
        <w:i/>
        <w:color w:val="C00000"/>
      </w:rPr>
      <w:fldChar w:fldCharType="begin"/>
    </w:r>
    <w:r w:rsidR="00550FCC" w:rsidRPr="009E40DF">
      <w:rPr>
        <w:rFonts w:ascii="Arial" w:hAnsi="Arial" w:cs="Arial"/>
        <w:b/>
        <w:i/>
        <w:color w:val="C00000"/>
      </w:rPr>
      <w:instrText xml:space="preserve"> PAGE   \* MERGEFORMAT </w:instrText>
    </w:r>
    <w:r w:rsidR="00550FCC" w:rsidRPr="009E40DF">
      <w:rPr>
        <w:rFonts w:ascii="Arial" w:hAnsi="Arial" w:cs="Arial"/>
        <w:b/>
        <w:i/>
        <w:color w:val="C00000"/>
      </w:rPr>
      <w:fldChar w:fldCharType="separate"/>
    </w:r>
    <w:r w:rsidR="00550FCC">
      <w:rPr>
        <w:rFonts w:ascii="Arial" w:hAnsi="Arial" w:cs="Arial"/>
        <w:b/>
        <w:i/>
        <w:noProof/>
        <w:color w:val="C00000"/>
      </w:rPr>
      <w:t>4</w:t>
    </w:r>
    <w:r w:rsidR="00550FCC" w:rsidRPr="009E40DF">
      <w:rPr>
        <w:rFonts w:ascii="Arial" w:hAnsi="Arial" w:cs="Arial"/>
        <w:b/>
        <w:i/>
        <w:color w:val="C00000"/>
      </w:rPr>
      <w:fldChar w:fldCharType="end"/>
    </w:r>
    <w:r w:rsidR="00550FCC" w:rsidRPr="009E40DF">
      <w:rPr>
        <w:rFonts w:ascii="Arial" w:hAnsi="Arial" w:cs="Arial"/>
        <w:b/>
        <w:i/>
        <w:color w:val="C00000"/>
      </w:rPr>
      <w:t xml:space="preserve"> </w:t>
    </w:r>
  </w:p>
  <w:p w14:paraId="2613E9C1" w14:textId="77777777" w:rsidR="00550FCC" w:rsidRDefault="00550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B35E8" w14:textId="77777777" w:rsidR="007A50F7" w:rsidRDefault="007A50F7">
      <w:r>
        <w:separator/>
      </w:r>
    </w:p>
  </w:footnote>
  <w:footnote w:type="continuationSeparator" w:id="0">
    <w:p w14:paraId="7A1C835B" w14:textId="77777777" w:rsidR="007A50F7" w:rsidRDefault="007A5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D11E" w14:textId="77777777" w:rsidR="00550FCC" w:rsidRDefault="00000000">
    <w:pPr>
      <w:pStyle w:val="Header"/>
    </w:pPr>
    <w:r>
      <w:rPr>
        <w:noProof/>
      </w:rPr>
      <w:pict w14:anchorId="6AC94E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3754" o:spid="_x0000_s1034" type="#_x0000_t75" style="position:absolute;margin-left:0;margin-top:0;width:601.8pt;height:415.3pt;z-index:-251657728;mso-position-horizontal:center;mso-position-horizontal-relative:margin;mso-position-vertical:center;mso-position-vertical-relative:margin" o:allowincell="f">
          <v:imagedata r:id="rId1" o:title="ValueMomentu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C305" w14:textId="77777777" w:rsidR="00550FCC" w:rsidRDefault="00000000" w:rsidP="00063F2C">
    <w:pPr>
      <w:pStyle w:val="Header"/>
      <w:jc w:val="center"/>
      <w:rPr>
        <w:sz w:val="36"/>
        <w:szCs w:val="36"/>
        <w:lang w:val="en-US"/>
      </w:rPr>
    </w:pPr>
    <w:r>
      <w:rPr>
        <w:noProof/>
        <w:sz w:val="36"/>
        <w:szCs w:val="36"/>
      </w:rPr>
      <w:pict w14:anchorId="0A7D4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3755" o:spid="_x0000_s1035" type="#_x0000_t75" style="position:absolute;left:0;text-align:left;margin-left:0;margin-top:0;width:601.8pt;height:415.3pt;z-index:-251656704;mso-position-horizontal:center;mso-position-horizontal-relative:margin;mso-position-vertical:center;mso-position-vertical-relative:margin" o:allowincell="f">
          <v:imagedata r:id="rId1" o:title="ValueMomentum" gain="19661f" blacklevel="22938f"/>
          <w10:wrap anchorx="margin" anchory="margin"/>
        </v:shape>
      </w:pict>
    </w:r>
    <w:r w:rsidR="00063F2C" w:rsidRPr="00063F2C">
      <w:rPr>
        <w:sz w:val="36"/>
        <w:szCs w:val="36"/>
        <w:lang w:val="en-US"/>
      </w:rPr>
      <w:t>Evaluati</w:t>
    </w:r>
    <w:r w:rsidR="004B62B1">
      <w:rPr>
        <w:sz w:val="36"/>
        <w:szCs w:val="36"/>
        <w:lang w:val="en-US"/>
      </w:rPr>
      <w:t>on Sheet</w:t>
    </w:r>
  </w:p>
  <w:p w14:paraId="44F69B9A" w14:textId="77777777" w:rsidR="004C3614" w:rsidRPr="00063F2C" w:rsidRDefault="004C3614" w:rsidP="00063F2C">
    <w:pPr>
      <w:pStyle w:val="Header"/>
      <w:jc w:val="center"/>
      <w:rPr>
        <w:sz w:val="36"/>
        <w:szCs w:val="36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863E" w14:textId="77777777" w:rsidR="00550FCC" w:rsidRDefault="00000000">
    <w:pPr>
      <w:pStyle w:val="Header"/>
      <w:rPr>
        <w:rFonts w:ascii="Arial" w:hAnsi="Arial" w:cs="Arial"/>
        <w:b/>
        <w:i/>
        <w:color w:val="C00000"/>
      </w:rPr>
    </w:pPr>
    <w:r>
      <w:rPr>
        <w:rFonts w:ascii="Arial" w:hAnsi="Arial" w:cs="Arial"/>
        <w:b/>
        <w:i/>
        <w:noProof/>
        <w:color w:val="C00000"/>
      </w:rPr>
      <w:pict w14:anchorId="088CCD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33753" o:spid="_x0000_s1033" type="#_x0000_t75" style="position:absolute;margin-left:0;margin-top:0;width:601.8pt;height:415.3pt;z-index:-251658752;mso-position-horizontal:center;mso-position-horizontal-relative:margin;mso-position-vertical:center;mso-position-vertical-relative:margin" o:allowincell="f">
          <v:imagedata r:id="rId1" o:title="ValueMomentum" gain="19661f" blacklevel="22938f"/>
          <w10:wrap anchorx="margin" anchory="margin"/>
        </v:shape>
      </w:pict>
    </w:r>
  </w:p>
  <w:p w14:paraId="0DA9F71D" w14:textId="77777777" w:rsidR="00550FCC" w:rsidRDefault="00550FCC">
    <w:pPr>
      <w:pStyle w:val="Header"/>
      <w:rPr>
        <w:rFonts w:ascii="Arial" w:hAnsi="Arial" w:cs="Arial"/>
        <w:b/>
        <w:i/>
        <w:color w:val="C00000"/>
      </w:rPr>
    </w:pPr>
    <w:r>
      <w:rPr>
        <w:rFonts w:ascii="Arial" w:hAnsi="Arial" w:cs="Arial"/>
        <w:b/>
        <w:i/>
        <w:color w:val="C00000"/>
      </w:rPr>
      <w:t xml:space="preserve">Financial Advisor Management Explorer                                                               </w:t>
    </w:r>
    <w:proofErr w:type="spellStart"/>
    <w:r>
      <w:rPr>
        <w:rFonts w:ascii="Arial" w:hAnsi="Arial" w:cs="Arial"/>
        <w:b/>
        <w:i/>
        <w:color w:val="C00000"/>
      </w:rPr>
      <w:t>Users</w:t>
    </w:r>
    <w:r w:rsidRPr="0090193B">
      <w:rPr>
        <w:rFonts w:ascii="Arial" w:hAnsi="Arial" w:cs="Arial"/>
        <w:b/>
        <w:i/>
        <w:color w:val="C00000"/>
      </w:rPr>
      <w:t xml:space="preserve"> </w:t>
    </w:r>
    <w:r>
      <w:rPr>
        <w:rFonts w:ascii="Arial" w:hAnsi="Arial" w:cs="Arial"/>
        <w:b/>
        <w:i/>
        <w:color w:val="C00000"/>
      </w:rPr>
      <w:t>Manual</w:t>
    </w:r>
    <w:proofErr w:type="spellEnd"/>
    <w:r w:rsidRPr="0090193B">
      <w:rPr>
        <w:rFonts w:ascii="Arial" w:hAnsi="Arial" w:cs="Arial"/>
        <w:b/>
        <w:i/>
        <w:color w:val="C00000"/>
      </w:rPr>
      <w:t xml:space="preserve"> </w:t>
    </w:r>
  </w:p>
  <w:p w14:paraId="360BECB1" w14:textId="77777777" w:rsidR="00550FCC" w:rsidRPr="00D10346" w:rsidRDefault="00BD6847">
    <w:pPr>
      <w:pStyle w:val="Header"/>
      <w:rPr>
        <w:rFonts w:ascii="Arial" w:hAnsi="Arial" w:cs="Arial"/>
        <w:b/>
        <w:i/>
        <w:color w:val="C00000"/>
        <w:sz w:val="8"/>
        <w:szCs w:val="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7144BC6" wp14:editId="07777777">
              <wp:simplePos x="0" y="0"/>
              <wp:positionH relativeFrom="column">
                <wp:posOffset>-9525</wp:posOffset>
              </wp:positionH>
              <wp:positionV relativeFrom="paragraph">
                <wp:posOffset>60960</wp:posOffset>
              </wp:positionV>
              <wp:extent cx="5486400" cy="0"/>
              <wp:effectExtent l="9525" t="3810" r="9525" b="571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du="http://schemas.microsoft.com/office/word/2023/wordml/word16du">
          <w:pict w14:anchorId="28DADDF1">
            <v:shapetype id="_x0000_t32" coordsize="21600,21600" o:oned="t" filled="f" o:spt="32" path="m,l21600,21600e" w14:anchorId="11577ECB">
              <v:path fillok="f" arrowok="t" o:connecttype="none"/>
              <o:lock v:ext="edit" shapetype="t"/>
            </v:shapetype>
            <v:shape id="AutoShape 3" style="position:absolute;margin-left:-.75pt;margin-top:4.8pt;width:6in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00000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">
              <v:shadow color="#622423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A1CF3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0097A85"/>
    <w:multiLevelType w:val="hybridMultilevel"/>
    <w:tmpl w:val="B01A5750"/>
    <w:lvl w:ilvl="0" w:tplc="0409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2E008F5"/>
    <w:multiLevelType w:val="hybridMultilevel"/>
    <w:tmpl w:val="8266F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51512"/>
    <w:multiLevelType w:val="multilevel"/>
    <w:tmpl w:val="6E2AA9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0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5F2CE3"/>
    <w:multiLevelType w:val="hybridMultilevel"/>
    <w:tmpl w:val="54F8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7AD3"/>
    <w:multiLevelType w:val="hybridMultilevel"/>
    <w:tmpl w:val="63BC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81A1E"/>
    <w:multiLevelType w:val="hybridMultilevel"/>
    <w:tmpl w:val="C54C8E3A"/>
    <w:lvl w:ilvl="0" w:tplc="B5365E6C">
      <w:start w:val="1"/>
      <w:numFmt w:val="decimal"/>
      <w:pStyle w:val="VAMNumberedList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pStyle w:val="ProcessTableNumber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F2C14"/>
    <w:multiLevelType w:val="hybridMultilevel"/>
    <w:tmpl w:val="3B28D038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B8F4771"/>
    <w:multiLevelType w:val="hybridMultilevel"/>
    <w:tmpl w:val="ECFE50CC"/>
    <w:lvl w:ilvl="0" w:tplc="0409000B">
      <w:start w:val="1"/>
      <w:numFmt w:val="bullet"/>
      <w:pStyle w:val="Bullets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61BC3889"/>
    <w:multiLevelType w:val="hybridMultilevel"/>
    <w:tmpl w:val="CF9AF904"/>
    <w:lvl w:ilvl="0" w:tplc="112C2CBE">
      <w:start w:val="1"/>
      <w:numFmt w:val="bullet"/>
      <w:pStyle w:val="VAMBulletedLis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7F4740"/>
    <w:multiLevelType w:val="singleLevel"/>
    <w:tmpl w:val="4ED25DB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6CC75A1A"/>
    <w:multiLevelType w:val="hybridMultilevel"/>
    <w:tmpl w:val="B5A0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D564E"/>
    <w:multiLevelType w:val="singleLevel"/>
    <w:tmpl w:val="4F3AE6B4"/>
    <w:lvl w:ilvl="0">
      <w:start w:val="1"/>
      <w:numFmt w:val="decimal"/>
      <w:pStyle w:val="TableBull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7C982A61"/>
    <w:multiLevelType w:val="hybridMultilevel"/>
    <w:tmpl w:val="066A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41406">
    <w:abstractNumId w:val="3"/>
  </w:num>
  <w:num w:numId="2" w16cid:durableId="1902329073">
    <w:abstractNumId w:val="6"/>
  </w:num>
  <w:num w:numId="3" w16cid:durableId="471405672">
    <w:abstractNumId w:val="6"/>
  </w:num>
  <w:num w:numId="4" w16cid:durableId="526213747">
    <w:abstractNumId w:val="8"/>
  </w:num>
  <w:num w:numId="5" w16cid:durableId="259261600">
    <w:abstractNumId w:val="0"/>
  </w:num>
  <w:num w:numId="6" w16cid:durableId="405105965">
    <w:abstractNumId w:val="9"/>
  </w:num>
  <w:num w:numId="7" w16cid:durableId="536428200">
    <w:abstractNumId w:val="12"/>
  </w:num>
  <w:num w:numId="8" w16cid:durableId="1759910291">
    <w:abstractNumId w:val="7"/>
  </w:num>
  <w:num w:numId="9" w16cid:durableId="1539703656">
    <w:abstractNumId w:val="1"/>
  </w:num>
  <w:num w:numId="10" w16cid:durableId="1295016732">
    <w:abstractNumId w:val="6"/>
    <w:lvlOverride w:ilvl="0">
      <w:startOverride w:val="1"/>
    </w:lvlOverride>
  </w:num>
  <w:num w:numId="11" w16cid:durableId="4598094">
    <w:abstractNumId w:val="6"/>
    <w:lvlOverride w:ilvl="0">
      <w:startOverride w:val="1"/>
    </w:lvlOverride>
  </w:num>
  <w:num w:numId="12" w16cid:durableId="1136684217">
    <w:abstractNumId w:val="10"/>
  </w:num>
  <w:num w:numId="13" w16cid:durableId="1337269437">
    <w:abstractNumId w:val="6"/>
  </w:num>
  <w:num w:numId="14" w16cid:durableId="1096945098">
    <w:abstractNumId w:val="6"/>
  </w:num>
  <w:num w:numId="15" w16cid:durableId="628514449">
    <w:abstractNumId w:val="6"/>
  </w:num>
  <w:num w:numId="16" w16cid:durableId="600380088">
    <w:abstractNumId w:val="6"/>
  </w:num>
  <w:num w:numId="17" w16cid:durableId="1672637321">
    <w:abstractNumId w:val="6"/>
  </w:num>
  <w:num w:numId="18" w16cid:durableId="600574733">
    <w:abstractNumId w:val="5"/>
  </w:num>
  <w:num w:numId="19" w16cid:durableId="717166949">
    <w:abstractNumId w:val="4"/>
  </w:num>
  <w:num w:numId="20" w16cid:durableId="19498939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43215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696410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E8"/>
    <w:rsid w:val="00000E89"/>
    <w:rsid w:val="00002CB1"/>
    <w:rsid w:val="000031DA"/>
    <w:rsid w:val="0000334A"/>
    <w:rsid w:val="00003FE6"/>
    <w:rsid w:val="00004033"/>
    <w:rsid w:val="00006285"/>
    <w:rsid w:val="00006EEF"/>
    <w:rsid w:val="000074EE"/>
    <w:rsid w:val="000074F0"/>
    <w:rsid w:val="0000764E"/>
    <w:rsid w:val="000101B9"/>
    <w:rsid w:val="0001049A"/>
    <w:rsid w:val="00010EDE"/>
    <w:rsid w:val="000111CF"/>
    <w:rsid w:val="0001141E"/>
    <w:rsid w:val="00011827"/>
    <w:rsid w:val="00011B2B"/>
    <w:rsid w:val="00014F59"/>
    <w:rsid w:val="000176C8"/>
    <w:rsid w:val="00020319"/>
    <w:rsid w:val="0002044F"/>
    <w:rsid w:val="0002235B"/>
    <w:rsid w:val="00022FBF"/>
    <w:rsid w:val="0002447A"/>
    <w:rsid w:val="000248EE"/>
    <w:rsid w:val="00025010"/>
    <w:rsid w:val="00025103"/>
    <w:rsid w:val="00025661"/>
    <w:rsid w:val="00026CE9"/>
    <w:rsid w:val="00032688"/>
    <w:rsid w:val="0003278D"/>
    <w:rsid w:val="00032A0F"/>
    <w:rsid w:val="00036440"/>
    <w:rsid w:val="00036915"/>
    <w:rsid w:val="00036B81"/>
    <w:rsid w:val="000400D0"/>
    <w:rsid w:val="00041E50"/>
    <w:rsid w:val="000435D3"/>
    <w:rsid w:val="00043AEE"/>
    <w:rsid w:val="00043D9C"/>
    <w:rsid w:val="00044387"/>
    <w:rsid w:val="00046C36"/>
    <w:rsid w:val="00046F74"/>
    <w:rsid w:val="00047522"/>
    <w:rsid w:val="00050ADD"/>
    <w:rsid w:val="00050CA8"/>
    <w:rsid w:val="000514F0"/>
    <w:rsid w:val="00051C37"/>
    <w:rsid w:val="000549FB"/>
    <w:rsid w:val="00054E1F"/>
    <w:rsid w:val="00057614"/>
    <w:rsid w:val="00057DB1"/>
    <w:rsid w:val="0006004F"/>
    <w:rsid w:val="00060591"/>
    <w:rsid w:val="00061906"/>
    <w:rsid w:val="00062DA7"/>
    <w:rsid w:val="00062EF2"/>
    <w:rsid w:val="00063F2C"/>
    <w:rsid w:val="00064F8C"/>
    <w:rsid w:val="00065902"/>
    <w:rsid w:val="0007048C"/>
    <w:rsid w:val="0007146E"/>
    <w:rsid w:val="00071F13"/>
    <w:rsid w:val="00072361"/>
    <w:rsid w:val="00072EDB"/>
    <w:rsid w:val="00073E50"/>
    <w:rsid w:val="000754E2"/>
    <w:rsid w:val="00077303"/>
    <w:rsid w:val="000775C4"/>
    <w:rsid w:val="00080612"/>
    <w:rsid w:val="00082120"/>
    <w:rsid w:val="000822D0"/>
    <w:rsid w:val="00085849"/>
    <w:rsid w:val="00085AA1"/>
    <w:rsid w:val="00091AF7"/>
    <w:rsid w:val="000925A9"/>
    <w:rsid w:val="00092C70"/>
    <w:rsid w:val="00092D38"/>
    <w:rsid w:val="00092E69"/>
    <w:rsid w:val="0009392A"/>
    <w:rsid w:val="000955BC"/>
    <w:rsid w:val="000A01FD"/>
    <w:rsid w:val="000A02C2"/>
    <w:rsid w:val="000A048C"/>
    <w:rsid w:val="000A09E8"/>
    <w:rsid w:val="000A10DD"/>
    <w:rsid w:val="000A189F"/>
    <w:rsid w:val="000A1FED"/>
    <w:rsid w:val="000A26BB"/>
    <w:rsid w:val="000A2768"/>
    <w:rsid w:val="000A3266"/>
    <w:rsid w:val="000A34A1"/>
    <w:rsid w:val="000A41BA"/>
    <w:rsid w:val="000A4F8A"/>
    <w:rsid w:val="000A5556"/>
    <w:rsid w:val="000A56A8"/>
    <w:rsid w:val="000A5CF5"/>
    <w:rsid w:val="000A7912"/>
    <w:rsid w:val="000A79F9"/>
    <w:rsid w:val="000B1FBF"/>
    <w:rsid w:val="000B24DB"/>
    <w:rsid w:val="000B2879"/>
    <w:rsid w:val="000B33F8"/>
    <w:rsid w:val="000B3591"/>
    <w:rsid w:val="000B3E96"/>
    <w:rsid w:val="000B5754"/>
    <w:rsid w:val="000B6107"/>
    <w:rsid w:val="000B6125"/>
    <w:rsid w:val="000B6D30"/>
    <w:rsid w:val="000B7189"/>
    <w:rsid w:val="000C093E"/>
    <w:rsid w:val="000C0E57"/>
    <w:rsid w:val="000C0E65"/>
    <w:rsid w:val="000C1965"/>
    <w:rsid w:val="000C1BD0"/>
    <w:rsid w:val="000C2796"/>
    <w:rsid w:val="000C39F3"/>
    <w:rsid w:val="000C4C5C"/>
    <w:rsid w:val="000C50DD"/>
    <w:rsid w:val="000C5ABC"/>
    <w:rsid w:val="000C6101"/>
    <w:rsid w:val="000C64EE"/>
    <w:rsid w:val="000C6FD6"/>
    <w:rsid w:val="000C7220"/>
    <w:rsid w:val="000D011C"/>
    <w:rsid w:val="000D1C17"/>
    <w:rsid w:val="000D2A8E"/>
    <w:rsid w:val="000D3AD5"/>
    <w:rsid w:val="000D40ED"/>
    <w:rsid w:val="000D41ED"/>
    <w:rsid w:val="000D45BF"/>
    <w:rsid w:val="000D54F6"/>
    <w:rsid w:val="000D644D"/>
    <w:rsid w:val="000D697F"/>
    <w:rsid w:val="000E16C9"/>
    <w:rsid w:val="000E1983"/>
    <w:rsid w:val="000E3760"/>
    <w:rsid w:val="000E4E05"/>
    <w:rsid w:val="000E5F3C"/>
    <w:rsid w:val="000F3463"/>
    <w:rsid w:val="000F4C26"/>
    <w:rsid w:val="000F73E8"/>
    <w:rsid w:val="000F77E9"/>
    <w:rsid w:val="000F7B39"/>
    <w:rsid w:val="0010013C"/>
    <w:rsid w:val="001004B5"/>
    <w:rsid w:val="00102802"/>
    <w:rsid w:val="00103D3C"/>
    <w:rsid w:val="00105919"/>
    <w:rsid w:val="00106BA7"/>
    <w:rsid w:val="00106D37"/>
    <w:rsid w:val="00107139"/>
    <w:rsid w:val="00112CF3"/>
    <w:rsid w:val="00113A4E"/>
    <w:rsid w:val="001148AE"/>
    <w:rsid w:val="0011549A"/>
    <w:rsid w:val="00115FD5"/>
    <w:rsid w:val="00116D78"/>
    <w:rsid w:val="0011715B"/>
    <w:rsid w:val="001171BD"/>
    <w:rsid w:val="00124930"/>
    <w:rsid w:val="001263FC"/>
    <w:rsid w:val="00126908"/>
    <w:rsid w:val="0012693A"/>
    <w:rsid w:val="0012703C"/>
    <w:rsid w:val="00127A9D"/>
    <w:rsid w:val="0013286D"/>
    <w:rsid w:val="0013319E"/>
    <w:rsid w:val="00133A7F"/>
    <w:rsid w:val="00133C70"/>
    <w:rsid w:val="00135034"/>
    <w:rsid w:val="001352AD"/>
    <w:rsid w:val="00135422"/>
    <w:rsid w:val="001374B8"/>
    <w:rsid w:val="00141550"/>
    <w:rsid w:val="00141B2D"/>
    <w:rsid w:val="001455AB"/>
    <w:rsid w:val="00145C95"/>
    <w:rsid w:val="00146A14"/>
    <w:rsid w:val="00150309"/>
    <w:rsid w:val="001506E5"/>
    <w:rsid w:val="00153006"/>
    <w:rsid w:val="0015348A"/>
    <w:rsid w:val="00153A74"/>
    <w:rsid w:val="00155B39"/>
    <w:rsid w:val="00160DBA"/>
    <w:rsid w:val="00160ECD"/>
    <w:rsid w:val="00161EF9"/>
    <w:rsid w:val="00162BA6"/>
    <w:rsid w:val="00164543"/>
    <w:rsid w:val="0016475D"/>
    <w:rsid w:val="0016693C"/>
    <w:rsid w:val="0017047E"/>
    <w:rsid w:val="0017063B"/>
    <w:rsid w:val="00171BEF"/>
    <w:rsid w:val="00173820"/>
    <w:rsid w:val="001738AB"/>
    <w:rsid w:val="00173B80"/>
    <w:rsid w:val="00175E98"/>
    <w:rsid w:val="00180B89"/>
    <w:rsid w:val="0018105B"/>
    <w:rsid w:val="00181247"/>
    <w:rsid w:val="0018166F"/>
    <w:rsid w:val="00181A84"/>
    <w:rsid w:val="001821F9"/>
    <w:rsid w:val="00182F0A"/>
    <w:rsid w:val="00183075"/>
    <w:rsid w:val="001862BC"/>
    <w:rsid w:val="00186564"/>
    <w:rsid w:val="00187587"/>
    <w:rsid w:val="00187CB8"/>
    <w:rsid w:val="001914D4"/>
    <w:rsid w:val="001918F1"/>
    <w:rsid w:val="00192ACD"/>
    <w:rsid w:val="00193230"/>
    <w:rsid w:val="00195700"/>
    <w:rsid w:val="00197DCF"/>
    <w:rsid w:val="001A0488"/>
    <w:rsid w:val="001A06E1"/>
    <w:rsid w:val="001A0BFC"/>
    <w:rsid w:val="001A4A0A"/>
    <w:rsid w:val="001A6186"/>
    <w:rsid w:val="001B07DA"/>
    <w:rsid w:val="001B0F92"/>
    <w:rsid w:val="001B1E86"/>
    <w:rsid w:val="001B3E29"/>
    <w:rsid w:val="001B40C7"/>
    <w:rsid w:val="001B44E5"/>
    <w:rsid w:val="001B5162"/>
    <w:rsid w:val="001B516A"/>
    <w:rsid w:val="001B6D8F"/>
    <w:rsid w:val="001B71F8"/>
    <w:rsid w:val="001C0537"/>
    <w:rsid w:val="001C16EC"/>
    <w:rsid w:val="001C36D7"/>
    <w:rsid w:val="001C3F4A"/>
    <w:rsid w:val="001C435E"/>
    <w:rsid w:val="001C4FA6"/>
    <w:rsid w:val="001C60B2"/>
    <w:rsid w:val="001C7621"/>
    <w:rsid w:val="001D1FE5"/>
    <w:rsid w:val="001D2796"/>
    <w:rsid w:val="001D321F"/>
    <w:rsid w:val="001D433A"/>
    <w:rsid w:val="001D45FF"/>
    <w:rsid w:val="001D716D"/>
    <w:rsid w:val="001D77D2"/>
    <w:rsid w:val="001E1ABF"/>
    <w:rsid w:val="001E4B85"/>
    <w:rsid w:val="001E6383"/>
    <w:rsid w:val="001E67D0"/>
    <w:rsid w:val="001F1DEF"/>
    <w:rsid w:val="001F202A"/>
    <w:rsid w:val="001F4AC4"/>
    <w:rsid w:val="001F4F8E"/>
    <w:rsid w:val="001F5D51"/>
    <w:rsid w:val="002003B0"/>
    <w:rsid w:val="00201E2B"/>
    <w:rsid w:val="00206F6B"/>
    <w:rsid w:val="00215504"/>
    <w:rsid w:val="00215AE9"/>
    <w:rsid w:val="00216A2E"/>
    <w:rsid w:val="00216BD9"/>
    <w:rsid w:val="0022009B"/>
    <w:rsid w:val="002207A5"/>
    <w:rsid w:val="00220BF0"/>
    <w:rsid w:val="00220CBF"/>
    <w:rsid w:val="002227A0"/>
    <w:rsid w:val="002229CB"/>
    <w:rsid w:val="002232B6"/>
    <w:rsid w:val="00226BC4"/>
    <w:rsid w:val="00226D42"/>
    <w:rsid w:val="00230F1E"/>
    <w:rsid w:val="00231A80"/>
    <w:rsid w:val="002325FF"/>
    <w:rsid w:val="00232652"/>
    <w:rsid w:val="00233169"/>
    <w:rsid w:val="00234C1B"/>
    <w:rsid w:val="00235036"/>
    <w:rsid w:val="0023575D"/>
    <w:rsid w:val="00236F5A"/>
    <w:rsid w:val="0023714E"/>
    <w:rsid w:val="002410EC"/>
    <w:rsid w:val="00241E34"/>
    <w:rsid w:val="002424F0"/>
    <w:rsid w:val="00242645"/>
    <w:rsid w:val="0024272F"/>
    <w:rsid w:val="002444AC"/>
    <w:rsid w:val="0024476D"/>
    <w:rsid w:val="00244D8A"/>
    <w:rsid w:val="00245D60"/>
    <w:rsid w:val="00246A98"/>
    <w:rsid w:val="002474B6"/>
    <w:rsid w:val="002478C7"/>
    <w:rsid w:val="00250830"/>
    <w:rsid w:val="00251B13"/>
    <w:rsid w:val="002521CC"/>
    <w:rsid w:val="00252344"/>
    <w:rsid w:val="002525AE"/>
    <w:rsid w:val="00253648"/>
    <w:rsid w:val="002559F3"/>
    <w:rsid w:val="00257025"/>
    <w:rsid w:val="00257D1E"/>
    <w:rsid w:val="002603B1"/>
    <w:rsid w:val="00261F86"/>
    <w:rsid w:val="00262191"/>
    <w:rsid w:val="002626B5"/>
    <w:rsid w:val="00263729"/>
    <w:rsid w:val="00263E3B"/>
    <w:rsid w:val="00263E5A"/>
    <w:rsid w:val="00264020"/>
    <w:rsid w:val="00264E65"/>
    <w:rsid w:val="00266C4D"/>
    <w:rsid w:val="0026785B"/>
    <w:rsid w:val="002711F4"/>
    <w:rsid w:val="002716C1"/>
    <w:rsid w:val="002745A7"/>
    <w:rsid w:val="002763D3"/>
    <w:rsid w:val="00277E77"/>
    <w:rsid w:val="00280CFD"/>
    <w:rsid w:val="00282984"/>
    <w:rsid w:val="00284D43"/>
    <w:rsid w:val="00285484"/>
    <w:rsid w:val="002854EC"/>
    <w:rsid w:val="00286C06"/>
    <w:rsid w:val="00290030"/>
    <w:rsid w:val="00290786"/>
    <w:rsid w:val="00290A43"/>
    <w:rsid w:val="00291334"/>
    <w:rsid w:val="0029174F"/>
    <w:rsid w:val="002960BF"/>
    <w:rsid w:val="00297D77"/>
    <w:rsid w:val="002A0313"/>
    <w:rsid w:val="002A0666"/>
    <w:rsid w:val="002A1814"/>
    <w:rsid w:val="002A398B"/>
    <w:rsid w:val="002A50D5"/>
    <w:rsid w:val="002A5D62"/>
    <w:rsid w:val="002B0228"/>
    <w:rsid w:val="002B205D"/>
    <w:rsid w:val="002B2983"/>
    <w:rsid w:val="002B2B31"/>
    <w:rsid w:val="002B4240"/>
    <w:rsid w:val="002C0217"/>
    <w:rsid w:val="002C08EF"/>
    <w:rsid w:val="002C11FF"/>
    <w:rsid w:val="002C165B"/>
    <w:rsid w:val="002C32DC"/>
    <w:rsid w:val="002C3DD0"/>
    <w:rsid w:val="002C5BDE"/>
    <w:rsid w:val="002C7886"/>
    <w:rsid w:val="002D0227"/>
    <w:rsid w:val="002D1877"/>
    <w:rsid w:val="002D3138"/>
    <w:rsid w:val="002D3279"/>
    <w:rsid w:val="002D5630"/>
    <w:rsid w:val="002E250D"/>
    <w:rsid w:val="002E25AA"/>
    <w:rsid w:val="002E2FA5"/>
    <w:rsid w:val="002E4236"/>
    <w:rsid w:val="002E4CDA"/>
    <w:rsid w:val="002E5371"/>
    <w:rsid w:val="002E5506"/>
    <w:rsid w:val="002E62B0"/>
    <w:rsid w:val="002E7D72"/>
    <w:rsid w:val="002F02D0"/>
    <w:rsid w:val="002F0B59"/>
    <w:rsid w:val="002F10E8"/>
    <w:rsid w:val="002F2531"/>
    <w:rsid w:val="002F47AD"/>
    <w:rsid w:val="002F665B"/>
    <w:rsid w:val="002F6DBB"/>
    <w:rsid w:val="003023CC"/>
    <w:rsid w:val="00302A3B"/>
    <w:rsid w:val="00303109"/>
    <w:rsid w:val="00304198"/>
    <w:rsid w:val="00305FF8"/>
    <w:rsid w:val="00306A15"/>
    <w:rsid w:val="00307DD3"/>
    <w:rsid w:val="00311857"/>
    <w:rsid w:val="0031311E"/>
    <w:rsid w:val="00313163"/>
    <w:rsid w:val="00315E5C"/>
    <w:rsid w:val="00316057"/>
    <w:rsid w:val="003167FF"/>
    <w:rsid w:val="00317222"/>
    <w:rsid w:val="00317449"/>
    <w:rsid w:val="003176F5"/>
    <w:rsid w:val="0032027D"/>
    <w:rsid w:val="0032095D"/>
    <w:rsid w:val="00320DEF"/>
    <w:rsid w:val="0032134E"/>
    <w:rsid w:val="00321744"/>
    <w:rsid w:val="0032201D"/>
    <w:rsid w:val="00325C37"/>
    <w:rsid w:val="003266BC"/>
    <w:rsid w:val="00326A7F"/>
    <w:rsid w:val="00326D2F"/>
    <w:rsid w:val="0032755E"/>
    <w:rsid w:val="00327B26"/>
    <w:rsid w:val="003310C7"/>
    <w:rsid w:val="00332757"/>
    <w:rsid w:val="00332847"/>
    <w:rsid w:val="0033348B"/>
    <w:rsid w:val="00333547"/>
    <w:rsid w:val="003407DB"/>
    <w:rsid w:val="00341ED3"/>
    <w:rsid w:val="00344499"/>
    <w:rsid w:val="00345244"/>
    <w:rsid w:val="00346BFE"/>
    <w:rsid w:val="00347733"/>
    <w:rsid w:val="00347D2A"/>
    <w:rsid w:val="003511DE"/>
    <w:rsid w:val="0035135B"/>
    <w:rsid w:val="00352692"/>
    <w:rsid w:val="00352E56"/>
    <w:rsid w:val="00353640"/>
    <w:rsid w:val="00353F7D"/>
    <w:rsid w:val="00354E17"/>
    <w:rsid w:val="003605B4"/>
    <w:rsid w:val="00360BD2"/>
    <w:rsid w:val="00363E38"/>
    <w:rsid w:val="0036438E"/>
    <w:rsid w:val="003657D2"/>
    <w:rsid w:val="00371A18"/>
    <w:rsid w:val="003734CF"/>
    <w:rsid w:val="0037394C"/>
    <w:rsid w:val="00374908"/>
    <w:rsid w:val="00375AD2"/>
    <w:rsid w:val="003778E8"/>
    <w:rsid w:val="00380C7B"/>
    <w:rsid w:val="00381AF5"/>
    <w:rsid w:val="0038249A"/>
    <w:rsid w:val="00382F3F"/>
    <w:rsid w:val="003860FA"/>
    <w:rsid w:val="003870D3"/>
    <w:rsid w:val="003906DE"/>
    <w:rsid w:val="00393A8B"/>
    <w:rsid w:val="00393E71"/>
    <w:rsid w:val="00394005"/>
    <w:rsid w:val="00396649"/>
    <w:rsid w:val="00397D4B"/>
    <w:rsid w:val="00397EF5"/>
    <w:rsid w:val="003A01FB"/>
    <w:rsid w:val="003A1127"/>
    <w:rsid w:val="003A2492"/>
    <w:rsid w:val="003A2C1F"/>
    <w:rsid w:val="003A52C8"/>
    <w:rsid w:val="003A5B0B"/>
    <w:rsid w:val="003B139E"/>
    <w:rsid w:val="003B1653"/>
    <w:rsid w:val="003B21F9"/>
    <w:rsid w:val="003B3368"/>
    <w:rsid w:val="003B5BDE"/>
    <w:rsid w:val="003B7FDB"/>
    <w:rsid w:val="003C00E2"/>
    <w:rsid w:val="003C05B8"/>
    <w:rsid w:val="003C1284"/>
    <w:rsid w:val="003C27BC"/>
    <w:rsid w:val="003C5C9D"/>
    <w:rsid w:val="003C7DCC"/>
    <w:rsid w:val="003D5046"/>
    <w:rsid w:val="003D7C8A"/>
    <w:rsid w:val="003E0826"/>
    <w:rsid w:val="003E0BE2"/>
    <w:rsid w:val="003E30DB"/>
    <w:rsid w:val="003E4B2F"/>
    <w:rsid w:val="003E5EB5"/>
    <w:rsid w:val="003E61A6"/>
    <w:rsid w:val="003F17E3"/>
    <w:rsid w:val="003F3BE2"/>
    <w:rsid w:val="003F5BCC"/>
    <w:rsid w:val="003F68A4"/>
    <w:rsid w:val="00402929"/>
    <w:rsid w:val="004035C9"/>
    <w:rsid w:val="00403834"/>
    <w:rsid w:val="004050C3"/>
    <w:rsid w:val="004052A0"/>
    <w:rsid w:val="00405877"/>
    <w:rsid w:val="0040644C"/>
    <w:rsid w:val="004069E9"/>
    <w:rsid w:val="00406BEF"/>
    <w:rsid w:val="00410504"/>
    <w:rsid w:val="00411079"/>
    <w:rsid w:val="0041157F"/>
    <w:rsid w:val="004155FC"/>
    <w:rsid w:val="00416471"/>
    <w:rsid w:val="004174D2"/>
    <w:rsid w:val="00417FDE"/>
    <w:rsid w:val="00420D70"/>
    <w:rsid w:val="00420FD0"/>
    <w:rsid w:val="0042284B"/>
    <w:rsid w:val="00424BF5"/>
    <w:rsid w:val="00425FF7"/>
    <w:rsid w:val="0042620F"/>
    <w:rsid w:val="00426547"/>
    <w:rsid w:val="00426880"/>
    <w:rsid w:val="00427DE8"/>
    <w:rsid w:val="00427F97"/>
    <w:rsid w:val="00431412"/>
    <w:rsid w:val="00432314"/>
    <w:rsid w:val="00432955"/>
    <w:rsid w:val="004340B9"/>
    <w:rsid w:val="00434299"/>
    <w:rsid w:val="0043445C"/>
    <w:rsid w:val="004353DC"/>
    <w:rsid w:val="0043625F"/>
    <w:rsid w:val="00437782"/>
    <w:rsid w:val="004404D4"/>
    <w:rsid w:val="00441357"/>
    <w:rsid w:val="004417D7"/>
    <w:rsid w:val="004423C6"/>
    <w:rsid w:val="0044506B"/>
    <w:rsid w:val="004451BC"/>
    <w:rsid w:val="00445521"/>
    <w:rsid w:val="00451CC0"/>
    <w:rsid w:val="004522BD"/>
    <w:rsid w:val="00452755"/>
    <w:rsid w:val="00453AF6"/>
    <w:rsid w:val="00460728"/>
    <w:rsid w:val="004619D5"/>
    <w:rsid w:val="00461D94"/>
    <w:rsid w:val="00463354"/>
    <w:rsid w:val="00463C00"/>
    <w:rsid w:val="004659CA"/>
    <w:rsid w:val="0047063A"/>
    <w:rsid w:val="00470E0C"/>
    <w:rsid w:val="00471CA1"/>
    <w:rsid w:val="004751EF"/>
    <w:rsid w:val="00475E17"/>
    <w:rsid w:val="0047615E"/>
    <w:rsid w:val="004761DF"/>
    <w:rsid w:val="00476815"/>
    <w:rsid w:val="00476CFE"/>
    <w:rsid w:val="0047798E"/>
    <w:rsid w:val="00477D81"/>
    <w:rsid w:val="00480147"/>
    <w:rsid w:val="004812FF"/>
    <w:rsid w:val="00483CE8"/>
    <w:rsid w:val="004842CB"/>
    <w:rsid w:val="0048473B"/>
    <w:rsid w:val="0048476D"/>
    <w:rsid w:val="00484C4C"/>
    <w:rsid w:val="00484E6C"/>
    <w:rsid w:val="00485C85"/>
    <w:rsid w:val="00485D39"/>
    <w:rsid w:val="00486B4C"/>
    <w:rsid w:val="00487321"/>
    <w:rsid w:val="004912DF"/>
    <w:rsid w:val="0049394C"/>
    <w:rsid w:val="00496495"/>
    <w:rsid w:val="004A17C6"/>
    <w:rsid w:val="004A39C9"/>
    <w:rsid w:val="004A3C80"/>
    <w:rsid w:val="004A4CE7"/>
    <w:rsid w:val="004A4F7C"/>
    <w:rsid w:val="004A536B"/>
    <w:rsid w:val="004A6322"/>
    <w:rsid w:val="004A6461"/>
    <w:rsid w:val="004B02A2"/>
    <w:rsid w:val="004B0C38"/>
    <w:rsid w:val="004B18B1"/>
    <w:rsid w:val="004B20C1"/>
    <w:rsid w:val="004B23A9"/>
    <w:rsid w:val="004B442B"/>
    <w:rsid w:val="004B62B1"/>
    <w:rsid w:val="004B7F78"/>
    <w:rsid w:val="004C0207"/>
    <w:rsid w:val="004C2067"/>
    <w:rsid w:val="004C2C14"/>
    <w:rsid w:val="004C3614"/>
    <w:rsid w:val="004C486F"/>
    <w:rsid w:val="004C4ED4"/>
    <w:rsid w:val="004C5D1D"/>
    <w:rsid w:val="004C64B4"/>
    <w:rsid w:val="004C68B9"/>
    <w:rsid w:val="004C74AE"/>
    <w:rsid w:val="004D138F"/>
    <w:rsid w:val="004D15BF"/>
    <w:rsid w:val="004D2178"/>
    <w:rsid w:val="004D30D1"/>
    <w:rsid w:val="004D50FB"/>
    <w:rsid w:val="004D74EA"/>
    <w:rsid w:val="004E01FD"/>
    <w:rsid w:val="004E0FD1"/>
    <w:rsid w:val="004E1063"/>
    <w:rsid w:val="004E1931"/>
    <w:rsid w:val="004E27DD"/>
    <w:rsid w:val="004E2F6F"/>
    <w:rsid w:val="004E390F"/>
    <w:rsid w:val="004E4305"/>
    <w:rsid w:val="004E4493"/>
    <w:rsid w:val="004E6F24"/>
    <w:rsid w:val="004E7B97"/>
    <w:rsid w:val="004F0585"/>
    <w:rsid w:val="004F223F"/>
    <w:rsid w:val="004F5B12"/>
    <w:rsid w:val="004F66DD"/>
    <w:rsid w:val="004F7182"/>
    <w:rsid w:val="0050030B"/>
    <w:rsid w:val="005006B6"/>
    <w:rsid w:val="0050299A"/>
    <w:rsid w:val="00502D39"/>
    <w:rsid w:val="00502D76"/>
    <w:rsid w:val="00503A7D"/>
    <w:rsid w:val="00504DB3"/>
    <w:rsid w:val="00504EE8"/>
    <w:rsid w:val="0050574C"/>
    <w:rsid w:val="005060D6"/>
    <w:rsid w:val="005124C8"/>
    <w:rsid w:val="00512C65"/>
    <w:rsid w:val="005133C5"/>
    <w:rsid w:val="005140D5"/>
    <w:rsid w:val="00514CF9"/>
    <w:rsid w:val="00515A14"/>
    <w:rsid w:val="00516F02"/>
    <w:rsid w:val="00520D23"/>
    <w:rsid w:val="005241A7"/>
    <w:rsid w:val="00524DCA"/>
    <w:rsid w:val="0052633E"/>
    <w:rsid w:val="00526995"/>
    <w:rsid w:val="00527940"/>
    <w:rsid w:val="005332EE"/>
    <w:rsid w:val="005335C2"/>
    <w:rsid w:val="00533656"/>
    <w:rsid w:val="00534EBF"/>
    <w:rsid w:val="005363E6"/>
    <w:rsid w:val="0053645B"/>
    <w:rsid w:val="0053675A"/>
    <w:rsid w:val="005369FF"/>
    <w:rsid w:val="005376CE"/>
    <w:rsid w:val="00537FA1"/>
    <w:rsid w:val="00540BC7"/>
    <w:rsid w:val="00543B50"/>
    <w:rsid w:val="0054505A"/>
    <w:rsid w:val="005450E5"/>
    <w:rsid w:val="00545EA8"/>
    <w:rsid w:val="00546CC8"/>
    <w:rsid w:val="00550499"/>
    <w:rsid w:val="00550FCC"/>
    <w:rsid w:val="00553242"/>
    <w:rsid w:val="00553879"/>
    <w:rsid w:val="005547B2"/>
    <w:rsid w:val="00554946"/>
    <w:rsid w:val="0055501F"/>
    <w:rsid w:val="00557C96"/>
    <w:rsid w:val="0056035D"/>
    <w:rsid w:val="00560CF8"/>
    <w:rsid w:val="005614E1"/>
    <w:rsid w:val="005621D4"/>
    <w:rsid w:val="00570426"/>
    <w:rsid w:val="00572DB4"/>
    <w:rsid w:val="00573B0C"/>
    <w:rsid w:val="00575819"/>
    <w:rsid w:val="005759A3"/>
    <w:rsid w:val="00575E56"/>
    <w:rsid w:val="00577576"/>
    <w:rsid w:val="0058174E"/>
    <w:rsid w:val="005820BE"/>
    <w:rsid w:val="00583803"/>
    <w:rsid w:val="0058384E"/>
    <w:rsid w:val="00583C7C"/>
    <w:rsid w:val="00583D25"/>
    <w:rsid w:val="00584674"/>
    <w:rsid w:val="00586127"/>
    <w:rsid w:val="00586E90"/>
    <w:rsid w:val="00587FD3"/>
    <w:rsid w:val="0059011C"/>
    <w:rsid w:val="00591448"/>
    <w:rsid w:val="00593302"/>
    <w:rsid w:val="00594E3F"/>
    <w:rsid w:val="00595B86"/>
    <w:rsid w:val="00597C28"/>
    <w:rsid w:val="005A0B89"/>
    <w:rsid w:val="005A28CE"/>
    <w:rsid w:val="005A3C6C"/>
    <w:rsid w:val="005A4086"/>
    <w:rsid w:val="005A40D3"/>
    <w:rsid w:val="005A5480"/>
    <w:rsid w:val="005A5EAE"/>
    <w:rsid w:val="005A7474"/>
    <w:rsid w:val="005B0023"/>
    <w:rsid w:val="005B0BF5"/>
    <w:rsid w:val="005B0F7F"/>
    <w:rsid w:val="005B341F"/>
    <w:rsid w:val="005C39E2"/>
    <w:rsid w:val="005C4AF8"/>
    <w:rsid w:val="005C4C9F"/>
    <w:rsid w:val="005C4CC0"/>
    <w:rsid w:val="005C57A7"/>
    <w:rsid w:val="005C6E80"/>
    <w:rsid w:val="005C73A4"/>
    <w:rsid w:val="005D0362"/>
    <w:rsid w:val="005D050A"/>
    <w:rsid w:val="005D07A4"/>
    <w:rsid w:val="005D1FE2"/>
    <w:rsid w:val="005D2B95"/>
    <w:rsid w:val="005D3166"/>
    <w:rsid w:val="005D36DB"/>
    <w:rsid w:val="005D428A"/>
    <w:rsid w:val="005D6362"/>
    <w:rsid w:val="005D6A8A"/>
    <w:rsid w:val="005D6EA9"/>
    <w:rsid w:val="005D76D8"/>
    <w:rsid w:val="005E0AB8"/>
    <w:rsid w:val="005E2A4E"/>
    <w:rsid w:val="005E3195"/>
    <w:rsid w:val="005E38EE"/>
    <w:rsid w:val="005E3AB9"/>
    <w:rsid w:val="005E3E52"/>
    <w:rsid w:val="005E4C0C"/>
    <w:rsid w:val="005E563F"/>
    <w:rsid w:val="005E69BB"/>
    <w:rsid w:val="005E6BCF"/>
    <w:rsid w:val="005E778B"/>
    <w:rsid w:val="005F014A"/>
    <w:rsid w:val="005F044D"/>
    <w:rsid w:val="005F1E7E"/>
    <w:rsid w:val="005F35D7"/>
    <w:rsid w:val="005F3F97"/>
    <w:rsid w:val="005F4927"/>
    <w:rsid w:val="005F5241"/>
    <w:rsid w:val="005F59E3"/>
    <w:rsid w:val="005F61B6"/>
    <w:rsid w:val="005F67E7"/>
    <w:rsid w:val="005F6C02"/>
    <w:rsid w:val="005F701A"/>
    <w:rsid w:val="005F7B48"/>
    <w:rsid w:val="00602822"/>
    <w:rsid w:val="00602B50"/>
    <w:rsid w:val="006039BB"/>
    <w:rsid w:val="00604D15"/>
    <w:rsid w:val="00604DFA"/>
    <w:rsid w:val="00605622"/>
    <w:rsid w:val="00606192"/>
    <w:rsid w:val="00606C5A"/>
    <w:rsid w:val="00606E31"/>
    <w:rsid w:val="006077AF"/>
    <w:rsid w:val="0061039D"/>
    <w:rsid w:val="00612296"/>
    <w:rsid w:val="00612D74"/>
    <w:rsid w:val="0061304B"/>
    <w:rsid w:val="00614B05"/>
    <w:rsid w:val="00614B95"/>
    <w:rsid w:val="00617AE7"/>
    <w:rsid w:val="00621C67"/>
    <w:rsid w:val="00622A33"/>
    <w:rsid w:val="00625B87"/>
    <w:rsid w:val="006263AA"/>
    <w:rsid w:val="0062672D"/>
    <w:rsid w:val="00630AC3"/>
    <w:rsid w:val="006313D6"/>
    <w:rsid w:val="00632647"/>
    <w:rsid w:val="00640B46"/>
    <w:rsid w:val="00641367"/>
    <w:rsid w:val="0064191C"/>
    <w:rsid w:val="00641BA7"/>
    <w:rsid w:val="00641D8F"/>
    <w:rsid w:val="006425FF"/>
    <w:rsid w:val="00643F73"/>
    <w:rsid w:val="006452D7"/>
    <w:rsid w:val="00647153"/>
    <w:rsid w:val="00647363"/>
    <w:rsid w:val="0064766E"/>
    <w:rsid w:val="006476DC"/>
    <w:rsid w:val="006527C9"/>
    <w:rsid w:val="00653643"/>
    <w:rsid w:val="00660219"/>
    <w:rsid w:val="00660D6D"/>
    <w:rsid w:val="0066181D"/>
    <w:rsid w:val="00661A8A"/>
    <w:rsid w:val="00661F35"/>
    <w:rsid w:val="00664F88"/>
    <w:rsid w:val="00665938"/>
    <w:rsid w:val="00665E0D"/>
    <w:rsid w:val="00666DAE"/>
    <w:rsid w:val="006673F6"/>
    <w:rsid w:val="00667E48"/>
    <w:rsid w:val="0067171C"/>
    <w:rsid w:val="00671798"/>
    <w:rsid w:val="006730CC"/>
    <w:rsid w:val="00673256"/>
    <w:rsid w:val="00673D35"/>
    <w:rsid w:val="006752CE"/>
    <w:rsid w:val="00676393"/>
    <w:rsid w:val="00676CAD"/>
    <w:rsid w:val="0067751F"/>
    <w:rsid w:val="00677A3C"/>
    <w:rsid w:val="006825A9"/>
    <w:rsid w:val="006861B6"/>
    <w:rsid w:val="006870A7"/>
    <w:rsid w:val="006901F9"/>
    <w:rsid w:val="00690A17"/>
    <w:rsid w:val="00691F06"/>
    <w:rsid w:val="006923B9"/>
    <w:rsid w:val="0069364E"/>
    <w:rsid w:val="00693D72"/>
    <w:rsid w:val="00693EF3"/>
    <w:rsid w:val="006942A0"/>
    <w:rsid w:val="00695651"/>
    <w:rsid w:val="00696052"/>
    <w:rsid w:val="00696130"/>
    <w:rsid w:val="0069693A"/>
    <w:rsid w:val="00696D94"/>
    <w:rsid w:val="006971F5"/>
    <w:rsid w:val="00697C4D"/>
    <w:rsid w:val="006A138A"/>
    <w:rsid w:val="006A3786"/>
    <w:rsid w:val="006A4E6F"/>
    <w:rsid w:val="006A5726"/>
    <w:rsid w:val="006A6DBB"/>
    <w:rsid w:val="006B0976"/>
    <w:rsid w:val="006B2634"/>
    <w:rsid w:val="006B282C"/>
    <w:rsid w:val="006B2E71"/>
    <w:rsid w:val="006B3B0E"/>
    <w:rsid w:val="006B40CE"/>
    <w:rsid w:val="006B5551"/>
    <w:rsid w:val="006B5EDF"/>
    <w:rsid w:val="006B6C3E"/>
    <w:rsid w:val="006C06C4"/>
    <w:rsid w:val="006C1041"/>
    <w:rsid w:val="006C1F5C"/>
    <w:rsid w:val="006C309C"/>
    <w:rsid w:val="006C4168"/>
    <w:rsid w:val="006C5D89"/>
    <w:rsid w:val="006D24F3"/>
    <w:rsid w:val="006D44CF"/>
    <w:rsid w:val="006D482A"/>
    <w:rsid w:val="006D5352"/>
    <w:rsid w:val="006D597D"/>
    <w:rsid w:val="006D5EF7"/>
    <w:rsid w:val="006D647A"/>
    <w:rsid w:val="006E05E2"/>
    <w:rsid w:val="006E38F3"/>
    <w:rsid w:val="006E4940"/>
    <w:rsid w:val="006E7E1D"/>
    <w:rsid w:val="006F166D"/>
    <w:rsid w:val="006F1884"/>
    <w:rsid w:val="006F352D"/>
    <w:rsid w:val="006F45C2"/>
    <w:rsid w:val="006F64BD"/>
    <w:rsid w:val="006F6EEC"/>
    <w:rsid w:val="006F73A2"/>
    <w:rsid w:val="00700D12"/>
    <w:rsid w:val="007012B7"/>
    <w:rsid w:val="007027AA"/>
    <w:rsid w:val="007037D0"/>
    <w:rsid w:val="0070425E"/>
    <w:rsid w:val="00704891"/>
    <w:rsid w:val="0070625A"/>
    <w:rsid w:val="00707847"/>
    <w:rsid w:val="00710379"/>
    <w:rsid w:val="00711455"/>
    <w:rsid w:val="00711B65"/>
    <w:rsid w:val="00712678"/>
    <w:rsid w:val="00713A5A"/>
    <w:rsid w:val="00715976"/>
    <w:rsid w:val="00716894"/>
    <w:rsid w:val="00717CB9"/>
    <w:rsid w:val="00720DD9"/>
    <w:rsid w:val="00721290"/>
    <w:rsid w:val="00722EB8"/>
    <w:rsid w:val="00723B6B"/>
    <w:rsid w:val="00724720"/>
    <w:rsid w:val="00726071"/>
    <w:rsid w:val="0072623F"/>
    <w:rsid w:val="00730312"/>
    <w:rsid w:val="0073166C"/>
    <w:rsid w:val="00732F69"/>
    <w:rsid w:val="00734B07"/>
    <w:rsid w:val="00735667"/>
    <w:rsid w:val="00735D38"/>
    <w:rsid w:val="007363BB"/>
    <w:rsid w:val="007402A5"/>
    <w:rsid w:val="0074053E"/>
    <w:rsid w:val="00740F81"/>
    <w:rsid w:val="00741D81"/>
    <w:rsid w:val="007434D0"/>
    <w:rsid w:val="007438FD"/>
    <w:rsid w:val="00745818"/>
    <w:rsid w:val="007474F6"/>
    <w:rsid w:val="007476C6"/>
    <w:rsid w:val="0075191E"/>
    <w:rsid w:val="00751DDE"/>
    <w:rsid w:val="007527C0"/>
    <w:rsid w:val="00754FEE"/>
    <w:rsid w:val="007568BB"/>
    <w:rsid w:val="00756D6A"/>
    <w:rsid w:val="00757D83"/>
    <w:rsid w:val="007632DE"/>
    <w:rsid w:val="007636A5"/>
    <w:rsid w:val="007652EB"/>
    <w:rsid w:val="00765365"/>
    <w:rsid w:val="00767028"/>
    <w:rsid w:val="00770C77"/>
    <w:rsid w:val="00771036"/>
    <w:rsid w:val="007733AB"/>
    <w:rsid w:val="00773E0A"/>
    <w:rsid w:val="007742A6"/>
    <w:rsid w:val="007748E2"/>
    <w:rsid w:val="00780678"/>
    <w:rsid w:val="00781506"/>
    <w:rsid w:val="00782E4D"/>
    <w:rsid w:val="007840DA"/>
    <w:rsid w:val="007845F1"/>
    <w:rsid w:val="007855F9"/>
    <w:rsid w:val="007872DE"/>
    <w:rsid w:val="00790BA6"/>
    <w:rsid w:val="007919E0"/>
    <w:rsid w:val="00791A09"/>
    <w:rsid w:val="00792046"/>
    <w:rsid w:val="00794050"/>
    <w:rsid w:val="007942AD"/>
    <w:rsid w:val="007945F4"/>
    <w:rsid w:val="00795418"/>
    <w:rsid w:val="0079603B"/>
    <w:rsid w:val="0079669B"/>
    <w:rsid w:val="00796DBF"/>
    <w:rsid w:val="0079758D"/>
    <w:rsid w:val="007A0E74"/>
    <w:rsid w:val="007A20DE"/>
    <w:rsid w:val="007A304B"/>
    <w:rsid w:val="007A36FD"/>
    <w:rsid w:val="007A406C"/>
    <w:rsid w:val="007A40E1"/>
    <w:rsid w:val="007A50F7"/>
    <w:rsid w:val="007A5368"/>
    <w:rsid w:val="007A7358"/>
    <w:rsid w:val="007A791B"/>
    <w:rsid w:val="007A7BC6"/>
    <w:rsid w:val="007B0E77"/>
    <w:rsid w:val="007B10D5"/>
    <w:rsid w:val="007B4008"/>
    <w:rsid w:val="007B5713"/>
    <w:rsid w:val="007B5E1D"/>
    <w:rsid w:val="007B618E"/>
    <w:rsid w:val="007B7789"/>
    <w:rsid w:val="007C1F89"/>
    <w:rsid w:val="007C24DA"/>
    <w:rsid w:val="007C2C94"/>
    <w:rsid w:val="007C5E46"/>
    <w:rsid w:val="007C5FD5"/>
    <w:rsid w:val="007D09C6"/>
    <w:rsid w:val="007D19C2"/>
    <w:rsid w:val="007D24C4"/>
    <w:rsid w:val="007D390E"/>
    <w:rsid w:val="007D4CCF"/>
    <w:rsid w:val="007D7EBA"/>
    <w:rsid w:val="007E0F64"/>
    <w:rsid w:val="007E159B"/>
    <w:rsid w:val="007E1D70"/>
    <w:rsid w:val="007E249A"/>
    <w:rsid w:val="007E2EE2"/>
    <w:rsid w:val="007E33CB"/>
    <w:rsid w:val="007E3F5B"/>
    <w:rsid w:val="007E51C6"/>
    <w:rsid w:val="007E72CE"/>
    <w:rsid w:val="007E7DBD"/>
    <w:rsid w:val="007F08ED"/>
    <w:rsid w:val="007F10B5"/>
    <w:rsid w:val="007F12EB"/>
    <w:rsid w:val="007F313D"/>
    <w:rsid w:val="00800042"/>
    <w:rsid w:val="00800590"/>
    <w:rsid w:val="00802128"/>
    <w:rsid w:val="008024AB"/>
    <w:rsid w:val="008024BC"/>
    <w:rsid w:val="008046A0"/>
    <w:rsid w:val="00806056"/>
    <w:rsid w:val="008063F9"/>
    <w:rsid w:val="00806AE9"/>
    <w:rsid w:val="00807561"/>
    <w:rsid w:val="008127C6"/>
    <w:rsid w:val="00812810"/>
    <w:rsid w:val="0081328A"/>
    <w:rsid w:val="00813BA2"/>
    <w:rsid w:val="00813DA3"/>
    <w:rsid w:val="00815C2E"/>
    <w:rsid w:val="0081613C"/>
    <w:rsid w:val="00820B18"/>
    <w:rsid w:val="00821ACB"/>
    <w:rsid w:val="00822C19"/>
    <w:rsid w:val="00823C94"/>
    <w:rsid w:val="00826D5C"/>
    <w:rsid w:val="00827079"/>
    <w:rsid w:val="0082760A"/>
    <w:rsid w:val="00830890"/>
    <w:rsid w:val="00830A56"/>
    <w:rsid w:val="00830DE2"/>
    <w:rsid w:val="0083177D"/>
    <w:rsid w:val="00832291"/>
    <w:rsid w:val="00833427"/>
    <w:rsid w:val="00834792"/>
    <w:rsid w:val="00836C98"/>
    <w:rsid w:val="00836E0F"/>
    <w:rsid w:val="00840104"/>
    <w:rsid w:val="00840659"/>
    <w:rsid w:val="008431C0"/>
    <w:rsid w:val="008434E6"/>
    <w:rsid w:val="008437C0"/>
    <w:rsid w:val="00843BC2"/>
    <w:rsid w:val="00844F49"/>
    <w:rsid w:val="00845EEF"/>
    <w:rsid w:val="0084780F"/>
    <w:rsid w:val="008500EA"/>
    <w:rsid w:val="00850FD1"/>
    <w:rsid w:val="00851811"/>
    <w:rsid w:val="008524C2"/>
    <w:rsid w:val="00852B08"/>
    <w:rsid w:val="00853215"/>
    <w:rsid w:val="00854905"/>
    <w:rsid w:val="00854F91"/>
    <w:rsid w:val="00855ED7"/>
    <w:rsid w:val="00856767"/>
    <w:rsid w:val="0085703E"/>
    <w:rsid w:val="0086013A"/>
    <w:rsid w:val="0086154A"/>
    <w:rsid w:val="00861E48"/>
    <w:rsid w:val="00863715"/>
    <w:rsid w:val="00863CE6"/>
    <w:rsid w:val="0086544B"/>
    <w:rsid w:val="008660B0"/>
    <w:rsid w:val="00866776"/>
    <w:rsid w:val="00866BAC"/>
    <w:rsid w:val="00867497"/>
    <w:rsid w:val="0087022D"/>
    <w:rsid w:val="00872075"/>
    <w:rsid w:val="008755E6"/>
    <w:rsid w:val="00875D88"/>
    <w:rsid w:val="0087744E"/>
    <w:rsid w:val="00877D4F"/>
    <w:rsid w:val="00877EC4"/>
    <w:rsid w:val="00877FFE"/>
    <w:rsid w:val="00880558"/>
    <w:rsid w:val="00881384"/>
    <w:rsid w:val="00881E17"/>
    <w:rsid w:val="008837F8"/>
    <w:rsid w:val="00883E44"/>
    <w:rsid w:val="00885430"/>
    <w:rsid w:val="008859EA"/>
    <w:rsid w:val="00887887"/>
    <w:rsid w:val="008901EB"/>
    <w:rsid w:val="0089172A"/>
    <w:rsid w:val="008923CA"/>
    <w:rsid w:val="008927E7"/>
    <w:rsid w:val="0089330C"/>
    <w:rsid w:val="008937CA"/>
    <w:rsid w:val="00893D6C"/>
    <w:rsid w:val="00894812"/>
    <w:rsid w:val="00895399"/>
    <w:rsid w:val="008959D7"/>
    <w:rsid w:val="00896575"/>
    <w:rsid w:val="00896D80"/>
    <w:rsid w:val="008A4504"/>
    <w:rsid w:val="008A4A12"/>
    <w:rsid w:val="008A7433"/>
    <w:rsid w:val="008B0C8C"/>
    <w:rsid w:val="008B252B"/>
    <w:rsid w:val="008B3C2A"/>
    <w:rsid w:val="008B4152"/>
    <w:rsid w:val="008B4BA9"/>
    <w:rsid w:val="008B5518"/>
    <w:rsid w:val="008B6146"/>
    <w:rsid w:val="008B696F"/>
    <w:rsid w:val="008B74EF"/>
    <w:rsid w:val="008C1F71"/>
    <w:rsid w:val="008C535D"/>
    <w:rsid w:val="008C66AA"/>
    <w:rsid w:val="008C6FE1"/>
    <w:rsid w:val="008C7203"/>
    <w:rsid w:val="008C7740"/>
    <w:rsid w:val="008C7C09"/>
    <w:rsid w:val="008C7ECF"/>
    <w:rsid w:val="008D097D"/>
    <w:rsid w:val="008D2425"/>
    <w:rsid w:val="008D25ED"/>
    <w:rsid w:val="008D31D0"/>
    <w:rsid w:val="008D327C"/>
    <w:rsid w:val="008D4064"/>
    <w:rsid w:val="008D64F1"/>
    <w:rsid w:val="008E1432"/>
    <w:rsid w:val="008E184D"/>
    <w:rsid w:val="008E31B8"/>
    <w:rsid w:val="008E4743"/>
    <w:rsid w:val="008E4BCE"/>
    <w:rsid w:val="008E6583"/>
    <w:rsid w:val="008E6773"/>
    <w:rsid w:val="008E6C14"/>
    <w:rsid w:val="008F0980"/>
    <w:rsid w:val="008F09C8"/>
    <w:rsid w:val="008F2FA6"/>
    <w:rsid w:val="008F30DC"/>
    <w:rsid w:val="008F3EC7"/>
    <w:rsid w:val="008F591F"/>
    <w:rsid w:val="008F66D7"/>
    <w:rsid w:val="008F6AF6"/>
    <w:rsid w:val="008F7A16"/>
    <w:rsid w:val="0090078F"/>
    <w:rsid w:val="0090186F"/>
    <w:rsid w:val="0090193B"/>
    <w:rsid w:val="00901C8B"/>
    <w:rsid w:val="009020CE"/>
    <w:rsid w:val="00902657"/>
    <w:rsid w:val="00902F63"/>
    <w:rsid w:val="00904041"/>
    <w:rsid w:val="0090541F"/>
    <w:rsid w:val="009058C9"/>
    <w:rsid w:val="00907695"/>
    <w:rsid w:val="00907A9E"/>
    <w:rsid w:val="00910528"/>
    <w:rsid w:val="00910B44"/>
    <w:rsid w:val="00911294"/>
    <w:rsid w:val="009121AA"/>
    <w:rsid w:val="00912A2F"/>
    <w:rsid w:val="00913500"/>
    <w:rsid w:val="00915792"/>
    <w:rsid w:val="00915E77"/>
    <w:rsid w:val="00916F40"/>
    <w:rsid w:val="00921170"/>
    <w:rsid w:val="00923D81"/>
    <w:rsid w:val="00926868"/>
    <w:rsid w:val="0092767B"/>
    <w:rsid w:val="00927DFE"/>
    <w:rsid w:val="00930414"/>
    <w:rsid w:val="00930491"/>
    <w:rsid w:val="009320BD"/>
    <w:rsid w:val="009331F6"/>
    <w:rsid w:val="00937F71"/>
    <w:rsid w:val="00940163"/>
    <w:rsid w:val="00940299"/>
    <w:rsid w:val="00940518"/>
    <w:rsid w:val="00942BED"/>
    <w:rsid w:val="00942F09"/>
    <w:rsid w:val="00942F5A"/>
    <w:rsid w:val="00943C9F"/>
    <w:rsid w:val="00944ACC"/>
    <w:rsid w:val="0094585A"/>
    <w:rsid w:val="00947ECC"/>
    <w:rsid w:val="009505DB"/>
    <w:rsid w:val="009522E7"/>
    <w:rsid w:val="00952B31"/>
    <w:rsid w:val="00955030"/>
    <w:rsid w:val="009554BB"/>
    <w:rsid w:val="00956527"/>
    <w:rsid w:val="00957651"/>
    <w:rsid w:val="0096307D"/>
    <w:rsid w:val="0096462E"/>
    <w:rsid w:val="009651E8"/>
    <w:rsid w:val="00966118"/>
    <w:rsid w:val="00971255"/>
    <w:rsid w:val="009719AB"/>
    <w:rsid w:val="009737F8"/>
    <w:rsid w:val="009755E7"/>
    <w:rsid w:val="00976294"/>
    <w:rsid w:val="00976357"/>
    <w:rsid w:val="009763E8"/>
    <w:rsid w:val="009818F8"/>
    <w:rsid w:val="00981F7C"/>
    <w:rsid w:val="00982713"/>
    <w:rsid w:val="00982FF2"/>
    <w:rsid w:val="00984E18"/>
    <w:rsid w:val="00985A0C"/>
    <w:rsid w:val="00986360"/>
    <w:rsid w:val="009867AA"/>
    <w:rsid w:val="00986837"/>
    <w:rsid w:val="00986CEA"/>
    <w:rsid w:val="0099120D"/>
    <w:rsid w:val="009930D3"/>
    <w:rsid w:val="00995D0E"/>
    <w:rsid w:val="00996352"/>
    <w:rsid w:val="0099744E"/>
    <w:rsid w:val="00997959"/>
    <w:rsid w:val="00997F58"/>
    <w:rsid w:val="009A0CCF"/>
    <w:rsid w:val="009A1B06"/>
    <w:rsid w:val="009A1BAE"/>
    <w:rsid w:val="009A3A34"/>
    <w:rsid w:val="009A4963"/>
    <w:rsid w:val="009A5D5F"/>
    <w:rsid w:val="009A6078"/>
    <w:rsid w:val="009A7128"/>
    <w:rsid w:val="009A7738"/>
    <w:rsid w:val="009B074F"/>
    <w:rsid w:val="009B11BA"/>
    <w:rsid w:val="009B264F"/>
    <w:rsid w:val="009B3724"/>
    <w:rsid w:val="009B37D4"/>
    <w:rsid w:val="009B3B78"/>
    <w:rsid w:val="009B459C"/>
    <w:rsid w:val="009B4AE2"/>
    <w:rsid w:val="009B4EC0"/>
    <w:rsid w:val="009B5A77"/>
    <w:rsid w:val="009B712E"/>
    <w:rsid w:val="009C12C6"/>
    <w:rsid w:val="009C26E8"/>
    <w:rsid w:val="009C2E9A"/>
    <w:rsid w:val="009C7FE3"/>
    <w:rsid w:val="009D0E3B"/>
    <w:rsid w:val="009D16A7"/>
    <w:rsid w:val="009D26F2"/>
    <w:rsid w:val="009D2A9F"/>
    <w:rsid w:val="009D2D5A"/>
    <w:rsid w:val="009D385B"/>
    <w:rsid w:val="009D3BCD"/>
    <w:rsid w:val="009D613F"/>
    <w:rsid w:val="009D6CC3"/>
    <w:rsid w:val="009D79EB"/>
    <w:rsid w:val="009E231A"/>
    <w:rsid w:val="009E2A36"/>
    <w:rsid w:val="009E40DF"/>
    <w:rsid w:val="009E4FD7"/>
    <w:rsid w:val="009E4FDE"/>
    <w:rsid w:val="009E6A28"/>
    <w:rsid w:val="009E775F"/>
    <w:rsid w:val="009F152C"/>
    <w:rsid w:val="009F1F3E"/>
    <w:rsid w:val="009F266B"/>
    <w:rsid w:val="009F3264"/>
    <w:rsid w:val="009F35EE"/>
    <w:rsid w:val="009F3775"/>
    <w:rsid w:val="009F5039"/>
    <w:rsid w:val="009F5784"/>
    <w:rsid w:val="009F5B47"/>
    <w:rsid w:val="009F6324"/>
    <w:rsid w:val="009F7E46"/>
    <w:rsid w:val="00A00EEC"/>
    <w:rsid w:val="00A01955"/>
    <w:rsid w:val="00A02B79"/>
    <w:rsid w:val="00A04DE1"/>
    <w:rsid w:val="00A0612C"/>
    <w:rsid w:val="00A0663A"/>
    <w:rsid w:val="00A07DB9"/>
    <w:rsid w:val="00A1000F"/>
    <w:rsid w:val="00A134BF"/>
    <w:rsid w:val="00A15CB8"/>
    <w:rsid w:val="00A15FF4"/>
    <w:rsid w:val="00A16124"/>
    <w:rsid w:val="00A169A4"/>
    <w:rsid w:val="00A200BF"/>
    <w:rsid w:val="00A21920"/>
    <w:rsid w:val="00A22100"/>
    <w:rsid w:val="00A232D6"/>
    <w:rsid w:val="00A236CD"/>
    <w:rsid w:val="00A23DDA"/>
    <w:rsid w:val="00A24059"/>
    <w:rsid w:val="00A24235"/>
    <w:rsid w:val="00A26B81"/>
    <w:rsid w:val="00A27123"/>
    <w:rsid w:val="00A27CB6"/>
    <w:rsid w:val="00A31168"/>
    <w:rsid w:val="00A3252D"/>
    <w:rsid w:val="00A33EFE"/>
    <w:rsid w:val="00A3658A"/>
    <w:rsid w:val="00A37C20"/>
    <w:rsid w:val="00A40A3C"/>
    <w:rsid w:val="00A40D95"/>
    <w:rsid w:val="00A4139E"/>
    <w:rsid w:val="00A41C42"/>
    <w:rsid w:val="00A42E96"/>
    <w:rsid w:val="00A43DDD"/>
    <w:rsid w:val="00A44080"/>
    <w:rsid w:val="00A452E4"/>
    <w:rsid w:val="00A45C56"/>
    <w:rsid w:val="00A461BF"/>
    <w:rsid w:val="00A47FE3"/>
    <w:rsid w:val="00A50A33"/>
    <w:rsid w:val="00A51A55"/>
    <w:rsid w:val="00A5340B"/>
    <w:rsid w:val="00A5646F"/>
    <w:rsid w:val="00A57E12"/>
    <w:rsid w:val="00A6050F"/>
    <w:rsid w:val="00A606D7"/>
    <w:rsid w:val="00A61311"/>
    <w:rsid w:val="00A626EF"/>
    <w:rsid w:val="00A63459"/>
    <w:rsid w:val="00A6661D"/>
    <w:rsid w:val="00A6679A"/>
    <w:rsid w:val="00A700A7"/>
    <w:rsid w:val="00A705CE"/>
    <w:rsid w:val="00A715EF"/>
    <w:rsid w:val="00A71F1B"/>
    <w:rsid w:val="00A7752F"/>
    <w:rsid w:val="00A777CD"/>
    <w:rsid w:val="00A8052B"/>
    <w:rsid w:val="00A8126F"/>
    <w:rsid w:val="00A81478"/>
    <w:rsid w:val="00A820E2"/>
    <w:rsid w:val="00A828E1"/>
    <w:rsid w:val="00A83316"/>
    <w:rsid w:val="00A855BA"/>
    <w:rsid w:val="00A86D9A"/>
    <w:rsid w:val="00A90911"/>
    <w:rsid w:val="00A91363"/>
    <w:rsid w:val="00A93316"/>
    <w:rsid w:val="00A9349D"/>
    <w:rsid w:val="00A9392E"/>
    <w:rsid w:val="00A95DA3"/>
    <w:rsid w:val="00A96498"/>
    <w:rsid w:val="00A96B4A"/>
    <w:rsid w:val="00A97A09"/>
    <w:rsid w:val="00AA0018"/>
    <w:rsid w:val="00AA0C4B"/>
    <w:rsid w:val="00AA0DCF"/>
    <w:rsid w:val="00AA0EE3"/>
    <w:rsid w:val="00AA33D5"/>
    <w:rsid w:val="00AA6493"/>
    <w:rsid w:val="00AA6DEF"/>
    <w:rsid w:val="00AA7189"/>
    <w:rsid w:val="00AA7554"/>
    <w:rsid w:val="00AB006C"/>
    <w:rsid w:val="00AB06B3"/>
    <w:rsid w:val="00AB213D"/>
    <w:rsid w:val="00AB3981"/>
    <w:rsid w:val="00AB3D06"/>
    <w:rsid w:val="00AB5CE8"/>
    <w:rsid w:val="00AB6047"/>
    <w:rsid w:val="00AB7251"/>
    <w:rsid w:val="00AB79FA"/>
    <w:rsid w:val="00AC0D60"/>
    <w:rsid w:val="00AC13B9"/>
    <w:rsid w:val="00AC1BA2"/>
    <w:rsid w:val="00AC2775"/>
    <w:rsid w:val="00AC2AD2"/>
    <w:rsid w:val="00AC2E35"/>
    <w:rsid w:val="00AC3043"/>
    <w:rsid w:val="00AC3F61"/>
    <w:rsid w:val="00AC4226"/>
    <w:rsid w:val="00AC4BE7"/>
    <w:rsid w:val="00AC5B67"/>
    <w:rsid w:val="00AC5C6F"/>
    <w:rsid w:val="00AC7699"/>
    <w:rsid w:val="00AC7F78"/>
    <w:rsid w:val="00AD1B2B"/>
    <w:rsid w:val="00AD300B"/>
    <w:rsid w:val="00AD400E"/>
    <w:rsid w:val="00AD5E4D"/>
    <w:rsid w:val="00AD69FA"/>
    <w:rsid w:val="00AE1EC5"/>
    <w:rsid w:val="00AE268C"/>
    <w:rsid w:val="00AE3521"/>
    <w:rsid w:val="00AE4723"/>
    <w:rsid w:val="00AE60EC"/>
    <w:rsid w:val="00AE6A3F"/>
    <w:rsid w:val="00AE6BD5"/>
    <w:rsid w:val="00AE7881"/>
    <w:rsid w:val="00AF0D04"/>
    <w:rsid w:val="00AF4FEF"/>
    <w:rsid w:val="00AF75D6"/>
    <w:rsid w:val="00B000F1"/>
    <w:rsid w:val="00B01419"/>
    <w:rsid w:val="00B02155"/>
    <w:rsid w:val="00B02520"/>
    <w:rsid w:val="00B0664B"/>
    <w:rsid w:val="00B0731A"/>
    <w:rsid w:val="00B0778D"/>
    <w:rsid w:val="00B07886"/>
    <w:rsid w:val="00B10075"/>
    <w:rsid w:val="00B1067E"/>
    <w:rsid w:val="00B10AD6"/>
    <w:rsid w:val="00B110DB"/>
    <w:rsid w:val="00B12CA9"/>
    <w:rsid w:val="00B15261"/>
    <w:rsid w:val="00B16153"/>
    <w:rsid w:val="00B1637A"/>
    <w:rsid w:val="00B16A3B"/>
    <w:rsid w:val="00B170A6"/>
    <w:rsid w:val="00B2044A"/>
    <w:rsid w:val="00B220D2"/>
    <w:rsid w:val="00B2265F"/>
    <w:rsid w:val="00B230DB"/>
    <w:rsid w:val="00B2429C"/>
    <w:rsid w:val="00B26B0C"/>
    <w:rsid w:val="00B26D6E"/>
    <w:rsid w:val="00B307B2"/>
    <w:rsid w:val="00B30A37"/>
    <w:rsid w:val="00B3668F"/>
    <w:rsid w:val="00B37EE9"/>
    <w:rsid w:val="00B41CC1"/>
    <w:rsid w:val="00B442CE"/>
    <w:rsid w:val="00B50390"/>
    <w:rsid w:val="00B51811"/>
    <w:rsid w:val="00B5349C"/>
    <w:rsid w:val="00B53D9A"/>
    <w:rsid w:val="00B5411A"/>
    <w:rsid w:val="00B54F11"/>
    <w:rsid w:val="00B55958"/>
    <w:rsid w:val="00B6085A"/>
    <w:rsid w:val="00B6229A"/>
    <w:rsid w:val="00B62459"/>
    <w:rsid w:val="00B64625"/>
    <w:rsid w:val="00B64D71"/>
    <w:rsid w:val="00B64E17"/>
    <w:rsid w:val="00B65627"/>
    <w:rsid w:val="00B65F7F"/>
    <w:rsid w:val="00B66ABB"/>
    <w:rsid w:val="00B67587"/>
    <w:rsid w:val="00B67616"/>
    <w:rsid w:val="00B703DB"/>
    <w:rsid w:val="00B72116"/>
    <w:rsid w:val="00B77D91"/>
    <w:rsid w:val="00B813F0"/>
    <w:rsid w:val="00B868F4"/>
    <w:rsid w:val="00B900CC"/>
    <w:rsid w:val="00B90664"/>
    <w:rsid w:val="00B9084B"/>
    <w:rsid w:val="00B91DBE"/>
    <w:rsid w:val="00B91FA1"/>
    <w:rsid w:val="00B953C3"/>
    <w:rsid w:val="00B95910"/>
    <w:rsid w:val="00B975A1"/>
    <w:rsid w:val="00BA12DD"/>
    <w:rsid w:val="00BA1AE6"/>
    <w:rsid w:val="00BA1C7A"/>
    <w:rsid w:val="00BA2356"/>
    <w:rsid w:val="00BA26E1"/>
    <w:rsid w:val="00BA29E8"/>
    <w:rsid w:val="00BA436D"/>
    <w:rsid w:val="00BA43C4"/>
    <w:rsid w:val="00BA5D66"/>
    <w:rsid w:val="00BA78C7"/>
    <w:rsid w:val="00BB0F94"/>
    <w:rsid w:val="00BB17E8"/>
    <w:rsid w:val="00BB29E1"/>
    <w:rsid w:val="00BB51A3"/>
    <w:rsid w:val="00BB6776"/>
    <w:rsid w:val="00BB6F71"/>
    <w:rsid w:val="00BC0B68"/>
    <w:rsid w:val="00BC17FC"/>
    <w:rsid w:val="00BC1C25"/>
    <w:rsid w:val="00BC3D90"/>
    <w:rsid w:val="00BC4B98"/>
    <w:rsid w:val="00BC4EAC"/>
    <w:rsid w:val="00BC57AA"/>
    <w:rsid w:val="00BD173F"/>
    <w:rsid w:val="00BD175F"/>
    <w:rsid w:val="00BD1E8A"/>
    <w:rsid w:val="00BD2F77"/>
    <w:rsid w:val="00BD34D8"/>
    <w:rsid w:val="00BD5E73"/>
    <w:rsid w:val="00BD6384"/>
    <w:rsid w:val="00BD6533"/>
    <w:rsid w:val="00BD6847"/>
    <w:rsid w:val="00BD7941"/>
    <w:rsid w:val="00BE2E7B"/>
    <w:rsid w:val="00BE3B57"/>
    <w:rsid w:val="00BE41BF"/>
    <w:rsid w:val="00BE60E7"/>
    <w:rsid w:val="00BE76C3"/>
    <w:rsid w:val="00BF1DDB"/>
    <w:rsid w:val="00BF30F3"/>
    <w:rsid w:val="00BF475F"/>
    <w:rsid w:val="00BF69C8"/>
    <w:rsid w:val="00BF6A21"/>
    <w:rsid w:val="00BF6AAF"/>
    <w:rsid w:val="00BF7141"/>
    <w:rsid w:val="00BF7148"/>
    <w:rsid w:val="00BF729F"/>
    <w:rsid w:val="00BF7DE9"/>
    <w:rsid w:val="00C00876"/>
    <w:rsid w:val="00C01D35"/>
    <w:rsid w:val="00C02D40"/>
    <w:rsid w:val="00C04A35"/>
    <w:rsid w:val="00C04CAA"/>
    <w:rsid w:val="00C05FA6"/>
    <w:rsid w:val="00C06883"/>
    <w:rsid w:val="00C06FB0"/>
    <w:rsid w:val="00C078AA"/>
    <w:rsid w:val="00C07C4F"/>
    <w:rsid w:val="00C108FA"/>
    <w:rsid w:val="00C10FBE"/>
    <w:rsid w:val="00C11948"/>
    <w:rsid w:val="00C12932"/>
    <w:rsid w:val="00C1299E"/>
    <w:rsid w:val="00C12DD0"/>
    <w:rsid w:val="00C1315B"/>
    <w:rsid w:val="00C13902"/>
    <w:rsid w:val="00C13B86"/>
    <w:rsid w:val="00C14FF6"/>
    <w:rsid w:val="00C150B7"/>
    <w:rsid w:val="00C152BD"/>
    <w:rsid w:val="00C15F06"/>
    <w:rsid w:val="00C167C2"/>
    <w:rsid w:val="00C209D5"/>
    <w:rsid w:val="00C20E2F"/>
    <w:rsid w:val="00C21705"/>
    <w:rsid w:val="00C21B84"/>
    <w:rsid w:val="00C229C2"/>
    <w:rsid w:val="00C22F73"/>
    <w:rsid w:val="00C231EA"/>
    <w:rsid w:val="00C233B9"/>
    <w:rsid w:val="00C23BDA"/>
    <w:rsid w:val="00C23D64"/>
    <w:rsid w:val="00C2496A"/>
    <w:rsid w:val="00C271DA"/>
    <w:rsid w:val="00C27551"/>
    <w:rsid w:val="00C30145"/>
    <w:rsid w:val="00C32280"/>
    <w:rsid w:val="00C333D9"/>
    <w:rsid w:val="00C33F12"/>
    <w:rsid w:val="00C34E8B"/>
    <w:rsid w:val="00C35033"/>
    <w:rsid w:val="00C35395"/>
    <w:rsid w:val="00C36233"/>
    <w:rsid w:val="00C3635D"/>
    <w:rsid w:val="00C36C48"/>
    <w:rsid w:val="00C404F0"/>
    <w:rsid w:val="00C406D5"/>
    <w:rsid w:val="00C40EDD"/>
    <w:rsid w:val="00C4133E"/>
    <w:rsid w:val="00C439CC"/>
    <w:rsid w:val="00C4529D"/>
    <w:rsid w:val="00C452A5"/>
    <w:rsid w:val="00C464CD"/>
    <w:rsid w:val="00C4698D"/>
    <w:rsid w:val="00C46B94"/>
    <w:rsid w:val="00C47462"/>
    <w:rsid w:val="00C50565"/>
    <w:rsid w:val="00C52DAC"/>
    <w:rsid w:val="00C5305D"/>
    <w:rsid w:val="00C544E4"/>
    <w:rsid w:val="00C56124"/>
    <w:rsid w:val="00C5709B"/>
    <w:rsid w:val="00C57DA8"/>
    <w:rsid w:val="00C61756"/>
    <w:rsid w:val="00C61C83"/>
    <w:rsid w:val="00C61F9B"/>
    <w:rsid w:val="00C658EE"/>
    <w:rsid w:val="00C67002"/>
    <w:rsid w:val="00C7013E"/>
    <w:rsid w:val="00C7062D"/>
    <w:rsid w:val="00C709D5"/>
    <w:rsid w:val="00C71EB5"/>
    <w:rsid w:val="00C72939"/>
    <w:rsid w:val="00C72F51"/>
    <w:rsid w:val="00C73E18"/>
    <w:rsid w:val="00C73FB8"/>
    <w:rsid w:val="00C75962"/>
    <w:rsid w:val="00C76142"/>
    <w:rsid w:val="00C769D4"/>
    <w:rsid w:val="00C81366"/>
    <w:rsid w:val="00C8140D"/>
    <w:rsid w:val="00C83D10"/>
    <w:rsid w:val="00C84C79"/>
    <w:rsid w:val="00C84D3F"/>
    <w:rsid w:val="00C8509A"/>
    <w:rsid w:val="00C86789"/>
    <w:rsid w:val="00C876C0"/>
    <w:rsid w:val="00C877EB"/>
    <w:rsid w:val="00C87F64"/>
    <w:rsid w:val="00C87F6B"/>
    <w:rsid w:val="00C9064E"/>
    <w:rsid w:val="00C918FE"/>
    <w:rsid w:val="00C9232F"/>
    <w:rsid w:val="00C9244D"/>
    <w:rsid w:val="00C92E37"/>
    <w:rsid w:val="00C94106"/>
    <w:rsid w:val="00C9443C"/>
    <w:rsid w:val="00C96E4F"/>
    <w:rsid w:val="00CA04CE"/>
    <w:rsid w:val="00CA19CA"/>
    <w:rsid w:val="00CA213B"/>
    <w:rsid w:val="00CA2BF1"/>
    <w:rsid w:val="00CA3155"/>
    <w:rsid w:val="00CA3C5B"/>
    <w:rsid w:val="00CA4EA2"/>
    <w:rsid w:val="00CA540C"/>
    <w:rsid w:val="00CA65B4"/>
    <w:rsid w:val="00CA7700"/>
    <w:rsid w:val="00CB0152"/>
    <w:rsid w:val="00CB56A3"/>
    <w:rsid w:val="00CB56E9"/>
    <w:rsid w:val="00CB66FD"/>
    <w:rsid w:val="00CB7A1A"/>
    <w:rsid w:val="00CC1897"/>
    <w:rsid w:val="00CC18F1"/>
    <w:rsid w:val="00CC2AFD"/>
    <w:rsid w:val="00CC78CF"/>
    <w:rsid w:val="00CD0A20"/>
    <w:rsid w:val="00CD1C25"/>
    <w:rsid w:val="00CD2A70"/>
    <w:rsid w:val="00CD3E8F"/>
    <w:rsid w:val="00CD464C"/>
    <w:rsid w:val="00CD54C0"/>
    <w:rsid w:val="00CD6A7A"/>
    <w:rsid w:val="00CD7CC9"/>
    <w:rsid w:val="00CD7E3C"/>
    <w:rsid w:val="00CD7E74"/>
    <w:rsid w:val="00CE21D7"/>
    <w:rsid w:val="00CE269D"/>
    <w:rsid w:val="00CE4AF2"/>
    <w:rsid w:val="00CE66BF"/>
    <w:rsid w:val="00CE6AAD"/>
    <w:rsid w:val="00CE7738"/>
    <w:rsid w:val="00CE78B3"/>
    <w:rsid w:val="00CE7D7E"/>
    <w:rsid w:val="00CF1561"/>
    <w:rsid w:val="00CF2AC2"/>
    <w:rsid w:val="00D025FB"/>
    <w:rsid w:val="00D05089"/>
    <w:rsid w:val="00D05F43"/>
    <w:rsid w:val="00D06041"/>
    <w:rsid w:val="00D063EF"/>
    <w:rsid w:val="00D06BE1"/>
    <w:rsid w:val="00D06D2B"/>
    <w:rsid w:val="00D0759E"/>
    <w:rsid w:val="00D07FD1"/>
    <w:rsid w:val="00D1028C"/>
    <w:rsid w:val="00D10346"/>
    <w:rsid w:val="00D11205"/>
    <w:rsid w:val="00D11894"/>
    <w:rsid w:val="00D127C1"/>
    <w:rsid w:val="00D13924"/>
    <w:rsid w:val="00D14DAC"/>
    <w:rsid w:val="00D16168"/>
    <w:rsid w:val="00D16556"/>
    <w:rsid w:val="00D20A1E"/>
    <w:rsid w:val="00D216FF"/>
    <w:rsid w:val="00D21ADA"/>
    <w:rsid w:val="00D22C8A"/>
    <w:rsid w:val="00D24EAF"/>
    <w:rsid w:val="00D2594B"/>
    <w:rsid w:val="00D25C7A"/>
    <w:rsid w:val="00D2618B"/>
    <w:rsid w:val="00D26823"/>
    <w:rsid w:val="00D2761D"/>
    <w:rsid w:val="00D306FB"/>
    <w:rsid w:val="00D30AA6"/>
    <w:rsid w:val="00D323C1"/>
    <w:rsid w:val="00D323F4"/>
    <w:rsid w:val="00D32A65"/>
    <w:rsid w:val="00D35A1E"/>
    <w:rsid w:val="00D364F8"/>
    <w:rsid w:val="00D36EE1"/>
    <w:rsid w:val="00D37489"/>
    <w:rsid w:val="00D3750A"/>
    <w:rsid w:val="00D378FF"/>
    <w:rsid w:val="00D41911"/>
    <w:rsid w:val="00D41C8F"/>
    <w:rsid w:val="00D41E1A"/>
    <w:rsid w:val="00D43203"/>
    <w:rsid w:val="00D43600"/>
    <w:rsid w:val="00D438BD"/>
    <w:rsid w:val="00D4430B"/>
    <w:rsid w:val="00D47180"/>
    <w:rsid w:val="00D529EA"/>
    <w:rsid w:val="00D53846"/>
    <w:rsid w:val="00D53CF7"/>
    <w:rsid w:val="00D5436B"/>
    <w:rsid w:val="00D5492A"/>
    <w:rsid w:val="00D54B2D"/>
    <w:rsid w:val="00D55043"/>
    <w:rsid w:val="00D5693F"/>
    <w:rsid w:val="00D56C5F"/>
    <w:rsid w:val="00D57371"/>
    <w:rsid w:val="00D575DD"/>
    <w:rsid w:val="00D6196F"/>
    <w:rsid w:val="00D62F20"/>
    <w:rsid w:val="00D63816"/>
    <w:rsid w:val="00D6607B"/>
    <w:rsid w:val="00D664D9"/>
    <w:rsid w:val="00D67EE2"/>
    <w:rsid w:val="00D714C4"/>
    <w:rsid w:val="00D73211"/>
    <w:rsid w:val="00D75D28"/>
    <w:rsid w:val="00D75EC2"/>
    <w:rsid w:val="00D77852"/>
    <w:rsid w:val="00D80742"/>
    <w:rsid w:val="00D80EB3"/>
    <w:rsid w:val="00D8162F"/>
    <w:rsid w:val="00D82DF4"/>
    <w:rsid w:val="00D835C5"/>
    <w:rsid w:val="00D83B94"/>
    <w:rsid w:val="00D841C8"/>
    <w:rsid w:val="00D85085"/>
    <w:rsid w:val="00D85871"/>
    <w:rsid w:val="00D85956"/>
    <w:rsid w:val="00D8607B"/>
    <w:rsid w:val="00D86AAB"/>
    <w:rsid w:val="00D86E47"/>
    <w:rsid w:val="00D87D36"/>
    <w:rsid w:val="00D87F7D"/>
    <w:rsid w:val="00D90E48"/>
    <w:rsid w:val="00D91A11"/>
    <w:rsid w:val="00D924B8"/>
    <w:rsid w:val="00D927E5"/>
    <w:rsid w:val="00D93F58"/>
    <w:rsid w:val="00D961BF"/>
    <w:rsid w:val="00D9684C"/>
    <w:rsid w:val="00D977B3"/>
    <w:rsid w:val="00D97F10"/>
    <w:rsid w:val="00DA0DE7"/>
    <w:rsid w:val="00DA3465"/>
    <w:rsid w:val="00DA4C15"/>
    <w:rsid w:val="00DA4F5A"/>
    <w:rsid w:val="00DA579E"/>
    <w:rsid w:val="00DB2294"/>
    <w:rsid w:val="00DB27D9"/>
    <w:rsid w:val="00DB2959"/>
    <w:rsid w:val="00DB2C6F"/>
    <w:rsid w:val="00DB2CDE"/>
    <w:rsid w:val="00DB2F19"/>
    <w:rsid w:val="00DB4051"/>
    <w:rsid w:val="00DB4997"/>
    <w:rsid w:val="00DB63BD"/>
    <w:rsid w:val="00DB646B"/>
    <w:rsid w:val="00DB65FD"/>
    <w:rsid w:val="00DB68D7"/>
    <w:rsid w:val="00DB77B8"/>
    <w:rsid w:val="00DB7DA6"/>
    <w:rsid w:val="00DC0221"/>
    <w:rsid w:val="00DC07C9"/>
    <w:rsid w:val="00DC07CC"/>
    <w:rsid w:val="00DC3D29"/>
    <w:rsid w:val="00DC5B24"/>
    <w:rsid w:val="00DC6330"/>
    <w:rsid w:val="00DC63AB"/>
    <w:rsid w:val="00DC68DB"/>
    <w:rsid w:val="00DD1447"/>
    <w:rsid w:val="00DD1B42"/>
    <w:rsid w:val="00DD43B9"/>
    <w:rsid w:val="00DD5220"/>
    <w:rsid w:val="00DD55B2"/>
    <w:rsid w:val="00DD6979"/>
    <w:rsid w:val="00DD69BF"/>
    <w:rsid w:val="00DD7213"/>
    <w:rsid w:val="00DE0548"/>
    <w:rsid w:val="00DE1992"/>
    <w:rsid w:val="00DE223A"/>
    <w:rsid w:val="00DE2964"/>
    <w:rsid w:val="00DE3183"/>
    <w:rsid w:val="00DE3711"/>
    <w:rsid w:val="00DE39B7"/>
    <w:rsid w:val="00DE64FF"/>
    <w:rsid w:val="00DE78CB"/>
    <w:rsid w:val="00DF041C"/>
    <w:rsid w:val="00DF134E"/>
    <w:rsid w:val="00DF163B"/>
    <w:rsid w:val="00DF4287"/>
    <w:rsid w:val="00DF57FF"/>
    <w:rsid w:val="00DF7A7B"/>
    <w:rsid w:val="00E02966"/>
    <w:rsid w:val="00E03601"/>
    <w:rsid w:val="00E03B8E"/>
    <w:rsid w:val="00E042D4"/>
    <w:rsid w:val="00E04BB0"/>
    <w:rsid w:val="00E0564A"/>
    <w:rsid w:val="00E060C0"/>
    <w:rsid w:val="00E07723"/>
    <w:rsid w:val="00E108E6"/>
    <w:rsid w:val="00E11A39"/>
    <w:rsid w:val="00E12D05"/>
    <w:rsid w:val="00E13C91"/>
    <w:rsid w:val="00E147B8"/>
    <w:rsid w:val="00E148FE"/>
    <w:rsid w:val="00E15A33"/>
    <w:rsid w:val="00E23874"/>
    <w:rsid w:val="00E241C6"/>
    <w:rsid w:val="00E24D83"/>
    <w:rsid w:val="00E24E1A"/>
    <w:rsid w:val="00E25244"/>
    <w:rsid w:val="00E26E11"/>
    <w:rsid w:val="00E30970"/>
    <w:rsid w:val="00E310DC"/>
    <w:rsid w:val="00E312A2"/>
    <w:rsid w:val="00E31AAF"/>
    <w:rsid w:val="00E327CD"/>
    <w:rsid w:val="00E328D0"/>
    <w:rsid w:val="00E33DE0"/>
    <w:rsid w:val="00E35371"/>
    <w:rsid w:val="00E426A0"/>
    <w:rsid w:val="00E42C54"/>
    <w:rsid w:val="00E42E04"/>
    <w:rsid w:val="00E459FF"/>
    <w:rsid w:val="00E45AE0"/>
    <w:rsid w:val="00E463FF"/>
    <w:rsid w:val="00E47DA1"/>
    <w:rsid w:val="00E51EAA"/>
    <w:rsid w:val="00E520CB"/>
    <w:rsid w:val="00E53463"/>
    <w:rsid w:val="00E53A83"/>
    <w:rsid w:val="00E600AD"/>
    <w:rsid w:val="00E6011D"/>
    <w:rsid w:val="00E60890"/>
    <w:rsid w:val="00E60F31"/>
    <w:rsid w:val="00E61CEB"/>
    <w:rsid w:val="00E63F03"/>
    <w:rsid w:val="00E6716A"/>
    <w:rsid w:val="00E713CD"/>
    <w:rsid w:val="00E71B97"/>
    <w:rsid w:val="00E72B46"/>
    <w:rsid w:val="00E733C1"/>
    <w:rsid w:val="00E73AC5"/>
    <w:rsid w:val="00E74E51"/>
    <w:rsid w:val="00E7543B"/>
    <w:rsid w:val="00E7666D"/>
    <w:rsid w:val="00E7787B"/>
    <w:rsid w:val="00E81978"/>
    <w:rsid w:val="00E823CC"/>
    <w:rsid w:val="00E83AC9"/>
    <w:rsid w:val="00E86DCA"/>
    <w:rsid w:val="00E90208"/>
    <w:rsid w:val="00E90365"/>
    <w:rsid w:val="00E90F7E"/>
    <w:rsid w:val="00E9123F"/>
    <w:rsid w:val="00E914CF"/>
    <w:rsid w:val="00E92325"/>
    <w:rsid w:val="00E92E42"/>
    <w:rsid w:val="00E93AC5"/>
    <w:rsid w:val="00E9627E"/>
    <w:rsid w:val="00E97060"/>
    <w:rsid w:val="00E97514"/>
    <w:rsid w:val="00EA0B0F"/>
    <w:rsid w:val="00EA2445"/>
    <w:rsid w:val="00EA2552"/>
    <w:rsid w:val="00EA33E0"/>
    <w:rsid w:val="00EA3CFC"/>
    <w:rsid w:val="00EA432C"/>
    <w:rsid w:val="00EA451E"/>
    <w:rsid w:val="00EA4C7C"/>
    <w:rsid w:val="00EA58B6"/>
    <w:rsid w:val="00EA6BBF"/>
    <w:rsid w:val="00EA7F78"/>
    <w:rsid w:val="00EB0183"/>
    <w:rsid w:val="00EB0F56"/>
    <w:rsid w:val="00EB12AF"/>
    <w:rsid w:val="00EB1F14"/>
    <w:rsid w:val="00EB3757"/>
    <w:rsid w:val="00EB56AA"/>
    <w:rsid w:val="00EB56E0"/>
    <w:rsid w:val="00EC07A1"/>
    <w:rsid w:val="00EC1707"/>
    <w:rsid w:val="00EC2132"/>
    <w:rsid w:val="00EC2223"/>
    <w:rsid w:val="00EC3461"/>
    <w:rsid w:val="00EC416D"/>
    <w:rsid w:val="00EC46A1"/>
    <w:rsid w:val="00EC644E"/>
    <w:rsid w:val="00EC6833"/>
    <w:rsid w:val="00EC7D21"/>
    <w:rsid w:val="00ED1AB8"/>
    <w:rsid w:val="00ED1E0F"/>
    <w:rsid w:val="00ED2555"/>
    <w:rsid w:val="00ED3065"/>
    <w:rsid w:val="00ED46F7"/>
    <w:rsid w:val="00ED4725"/>
    <w:rsid w:val="00ED4C24"/>
    <w:rsid w:val="00ED539E"/>
    <w:rsid w:val="00ED6083"/>
    <w:rsid w:val="00ED7D81"/>
    <w:rsid w:val="00EE03AC"/>
    <w:rsid w:val="00EE1DD5"/>
    <w:rsid w:val="00EE3C50"/>
    <w:rsid w:val="00EE7394"/>
    <w:rsid w:val="00EF0C4B"/>
    <w:rsid w:val="00EF12DB"/>
    <w:rsid w:val="00EF1F67"/>
    <w:rsid w:val="00EF2A07"/>
    <w:rsid w:val="00EF2D37"/>
    <w:rsid w:val="00EF331A"/>
    <w:rsid w:val="00EF46B8"/>
    <w:rsid w:val="00EF5FC8"/>
    <w:rsid w:val="00EF5FD6"/>
    <w:rsid w:val="00EF6038"/>
    <w:rsid w:val="00EF63CE"/>
    <w:rsid w:val="00EF6C5C"/>
    <w:rsid w:val="00EF72F7"/>
    <w:rsid w:val="00EF7C1F"/>
    <w:rsid w:val="00F02C4C"/>
    <w:rsid w:val="00F0562D"/>
    <w:rsid w:val="00F06076"/>
    <w:rsid w:val="00F06699"/>
    <w:rsid w:val="00F10A78"/>
    <w:rsid w:val="00F10C3A"/>
    <w:rsid w:val="00F10CCF"/>
    <w:rsid w:val="00F10E44"/>
    <w:rsid w:val="00F11454"/>
    <w:rsid w:val="00F11A11"/>
    <w:rsid w:val="00F13203"/>
    <w:rsid w:val="00F137D3"/>
    <w:rsid w:val="00F13A21"/>
    <w:rsid w:val="00F176B4"/>
    <w:rsid w:val="00F177D0"/>
    <w:rsid w:val="00F17C8C"/>
    <w:rsid w:val="00F20B6D"/>
    <w:rsid w:val="00F217B2"/>
    <w:rsid w:val="00F23418"/>
    <w:rsid w:val="00F23D29"/>
    <w:rsid w:val="00F2463D"/>
    <w:rsid w:val="00F2465F"/>
    <w:rsid w:val="00F31289"/>
    <w:rsid w:val="00F32125"/>
    <w:rsid w:val="00F3250F"/>
    <w:rsid w:val="00F352B6"/>
    <w:rsid w:val="00F35303"/>
    <w:rsid w:val="00F35637"/>
    <w:rsid w:val="00F3599C"/>
    <w:rsid w:val="00F373B7"/>
    <w:rsid w:val="00F379DA"/>
    <w:rsid w:val="00F37C3D"/>
    <w:rsid w:val="00F40408"/>
    <w:rsid w:val="00F4132B"/>
    <w:rsid w:val="00F427EB"/>
    <w:rsid w:val="00F4285B"/>
    <w:rsid w:val="00F42B6F"/>
    <w:rsid w:val="00F43B5A"/>
    <w:rsid w:val="00F43EA7"/>
    <w:rsid w:val="00F44E35"/>
    <w:rsid w:val="00F467FC"/>
    <w:rsid w:val="00F46E32"/>
    <w:rsid w:val="00F47492"/>
    <w:rsid w:val="00F47FB5"/>
    <w:rsid w:val="00F50694"/>
    <w:rsid w:val="00F52126"/>
    <w:rsid w:val="00F52FE9"/>
    <w:rsid w:val="00F545AE"/>
    <w:rsid w:val="00F54A48"/>
    <w:rsid w:val="00F55766"/>
    <w:rsid w:val="00F57D88"/>
    <w:rsid w:val="00F6400A"/>
    <w:rsid w:val="00F664D3"/>
    <w:rsid w:val="00F70828"/>
    <w:rsid w:val="00F70969"/>
    <w:rsid w:val="00F71F48"/>
    <w:rsid w:val="00F739D4"/>
    <w:rsid w:val="00F73B14"/>
    <w:rsid w:val="00F75234"/>
    <w:rsid w:val="00F7642D"/>
    <w:rsid w:val="00F770BD"/>
    <w:rsid w:val="00F77846"/>
    <w:rsid w:val="00F778EC"/>
    <w:rsid w:val="00F80672"/>
    <w:rsid w:val="00F80C1D"/>
    <w:rsid w:val="00F80FD8"/>
    <w:rsid w:val="00F845EF"/>
    <w:rsid w:val="00F86F03"/>
    <w:rsid w:val="00F90245"/>
    <w:rsid w:val="00F90709"/>
    <w:rsid w:val="00F9072D"/>
    <w:rsid w:val="00F91589"/>
    <w:rsid w:val="00F9170D"/>
    <w:rsid w:val="00F93557"/>
    <w:rsid w:val="00F96B7D"/>
    <w:rsid w:val="00FA0B52"/>
    <w:rsid w:val="00FA3068"/>
    <w:rsid w:val="00FA4164"/>
    <w:rsid w:val="00FB13BE"/>
    <w:rsid w:val="00FB306F"/>
    <w:rsid w:val="00FB41B3"/>
    <w:rsid w:val="00FB506E"/>
    <w:rsid w:val="00FB600F"/>
    <w:rsid w:val="00FB7007"/>
    <w:rsid w:val="00FB762D"/>
    <w:rsid w:val="00FB784D"/>
    <w:rsid w:val="00FB7F8E"/>
    <w:rsid w:val="00FC0125"/>
    <w:rsid w:val="00FC053F"/>
    <w:rsid w:val="00FC0DDC"/>
    <w:rsid w:val="00FC2BE8"/>
    <w:rsid w:val="00FC4979"/>
    <w:rsid w:val="00FC4CBD"/>
    <w:rsid w:val="00FC5363"/>
    <w:rsid w:val="00FC553F"/>
    <w:rsid w:val="00FC5625"/>
    <w:rsid w:val="00FC59A2"/>
    <w:rsid w:val="00FC6630"/>
    <w:rsid w:val="00FC6F0C"/>
    <w:rsid w:val="00FC77A4"/>
    <w:rsid w:val="00FD2916"/>
    <w:rsid w:val="00FD3CF5"/>
    <w:rsid w:val="00FD4B74"/>
    <w:rsid w:val="00FD5126"/>
    <w:rsid w:val="00FE0819"/>
    <w:rsid w:val="00FE0871"/>
    <w:rsid w:val="00FE0D09"/>
    <w:rsid w:val="00FE281B"/>
    <w:rsid w:val="00FE30FE"/>
    <w:rsid w:val="00FE44E8"/>
    <w:rsid w:val="00FE5D6B"/>
    <w:rsid w:val="00FE60E6"/>
    <w:rsid w:val="00FE6749"/>
    <w:rsid w:val="00FE6C09"/>
    <w:rsid w:val="00FE7443"/>
    <w:rsid w:val="00FE74F9"/>
    <w:rsid w:val="00FF0048"/>
    <w:rsid w:val="00FF0994"/>
    <w:rsid w:val="00FF11C9"/>
    <w:rsid w:val="00FF1C9F"/>
    <w:rsid w:val="00FF2EC1"/>
    <w:rsid w:val="00FF430C"/>
    <w:rsid w:val="00FF4CBD"/>
    <w:rsid w:val="00FF5467"/>
    <w:rsid w:val="00FF57BA"/>
    <w:rsid w:val="48BE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6D9159"/>
  <w15:chartTrackingRefBased/>
  <w15:docId w15:val="{1BE9F4AE-134E-4E59-B8B0-8B32D525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Hyperlink" w:uiPriority="99"/>
    <w:lsdException w:name="Plain Text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7DB"/>
    <w:rPr>
      <w:lang w:eastAsia="en-US"/>
    </w:rPr>
  </w:style>
  <w:style w:type="paragraph" w:styleId="Heading1">
    <w:name w:val="heading 1"/>
    <w:aliases w:val="VAM H1"/>
    <w:basedOn w:val="Normal"/>
    <w:next w:val="VAMText"/>
    <w:link w:val="Heading1Char"/>
    <w:qFormat/>
    <w:rsid w:val="00573B0C"/>
    <w:pPr>
      <w:keepNext/>
      <w:numPr>
        <w:numId w:val="1"/>
      </w:numPr>
      <w:spacing w:before="600" w:after="360" w:line="260" w:lineRule="exact"/>
      <w:outlineLvl w:val="0"/>
    </w:pPr>
    <w:rPr>
      <w:rFonts w:ascii="Cambria" w:hAnsi="Cambria"/>
      <w:b/>
      <w:bCs/>
      <w:spacing w:val="4"/>
      <w:kern w:val="32"/>
      <w:sz w:val="36"/>
      <w:szCs w:val="32"/>
      <w:lang w:val="x-none" w:eastAsia="x-none"/>
    </w:rPr>
  </w:style>
  <w:style w:type="paragraph" w:styleId="Heading2">
    <w:name w:val="heading 2"/>
    <w:aliases w:val="VAM H2"/>
    <w:basedOn w:val="Normal"/>
    <w:next w:val="VAMText"/>
    <w:link w:val="Heading2Char"/>
    <w:qFormat/>
    <w:rsid w:val="00C150B7"/>
    <w:pPr>
      <w:keepNext/>
      <w:numPr>
        <w:ilvl w:val="1"/>
        <w:numId w:val="1"/>
      </w:numPr>
      <w:spacing w:before="360" w:after="360"/>
      <w:ind w:left="648"/>
      <w:outlineLvl w:val="1"/>
    </w:pPr>
    <w:rPr>
      <w:rFonts w:ascii="Cambria" w:hAnsi="Cambria"/>
      <w:b/>
      <w:bCs/>
      <w:iCs/>
      <w:spacing w:val="6"/>
      <w:sz w:val="32"/>
      <w:szCs w:val="28"/>
      <w:lang w:val="x-none" w:eastAsia="x-none"/>
    </w:rPr>
  </w:style>
  <w:style w:type="paragraph" w:styleId="Heading3">
    <w:name w:val="heading 3"/>
    <w:aliases w:val="VAM H3"/>
    <w:basedOn w:val="Normal"/>
    <w:next w:val="VAMText"/>
    <w:link w:val="Heading3Char"/>
    <w:qFormat/>
    <w:rsid w:val="006C06C4"/>
    <w:pPr>
      <w:keepNext/>
      <w:numPr>
        <w:ilvl w:val="2"/>
        <w:numId w:val="1"/>
      </w:numPr>
      <w:spacing w:before="480" w:after="360" w:line="300" w:lineRule="exact"/>
      <w:ind w:left="864"/>
      <w:outlineLvl w:val="2"/>
    </w:pPr>
    <w:rPr>
      <w:rFonts w:ascii="Cambria" w:hAnsi="Cambria"/>
      <w:b/>
      <w:bCs/>
      <w:spacing w:val="6"/>
      <w:sz w:val="27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rsid w:val="003605B4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rsid w:val="003605B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rsid w:val="003605B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rsid w:val="003605B4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rsid w:val="003605B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rsid w:val="003605B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AM H1 Char"/>
    <w:link w:val="Heading1"/>
    <w:rsid w:val="00573B0C"/>
    <w:rPr>
      <w:rFonts w:ascii="Cambria" w:hAnsi="Cambria"/>
      <w:b/>
      <w:bCs/>
      <w:spacing w:val="4"/>
      <w:kern w:val="32"/>
      <w:sz w:val="36"/>
      <w:szCs w:val="32"/>
    </w:rPr>
  </w:style>
  <w:style w:type="character" w:customStyle="1" w:styleId="Heading2Char">
    <w:name w:val="Heading 2 Char"/>
    <w:aliases w:val="VAM H2 Char"/>
    <w:link w:val="Heading2"/>
    <w:rsid w:val="00C150B7"/>
    <w:rPr>
      <w:rFonts w:ascii="Cambria" w:hAnsi="Cambria"/>
      <w:b/>
      <w:bCs/>
      <w:iCs/>
      <w:spacing w:val="6"/>
      <w:sz w:val="32"/>
      <w:szCs w:val="28"/>
    </w:rPr>
  </w:style>
  <w:style w:type="character" w:customStyle="1" w:styleId="Heading3Char">
    <w:name w:val="Heading 3 Char"/>
    <w:aliases w:val="VAM H3 Char"/>
    <w:link w:val="Heading3"/>
    <w:rsid w:val="006C06C4"/>
    <w:rPr>
      <w:rFonts w:ascii="Cambria" w:hAnsi="Cambria"/>
      <w:b/>
      <w:bCs/>
      <w:spacing w:val="6"/>
      <w:sz w:val="27"/>
      <w:szCs w:val="26"/>
    </w:rPr>
  </w:style>
  <w:style w:type="character" w:customStyle="1" w:styleId="Heading4Char">
    <w:name w:val="Heading 4 Char"/>
    <w:link w:val="Heading4"/>
    <w:rsid w:val="003605B4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rsid w:val="003605B4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3605B4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rsid w:val="003605B4"/>
    <w:rPr>
      <w:rFonts w:ascii="Calibri" w:hAnsi="Calibri"/>
    </w:rPr>
  </w:style>
  <w:style w:type="character" w:customStyle="1" w:styleId="Heading8Char">
    <w:name w:val="Heading 8 Char"/>
    <w:link w:val="Heading8"/>
    <w:rsid w:val="003605B4"/>
    <w:rPr>
      <w:rFonts w:ascii="Calibri" w:hAnsi="Calibri"/>
      <w:i/>
      <w:iCs/>
    </w:rPr>
  </w:style>
  <w:style w:type="character" w:customStyle="1" w:styleId="Heading9Char">
    <w:name w:val="Heading 9 Char"/>
    <w:link w:val="Heading9"/>
    <w:rsid w:val="003605B4"/>
    <w:rPr>
      <w:rFonts w:ascii="Cambria" w:hAnsi="Cambria"/>
      <w:sz w:val="22"/>
      <w:szCs w:val="22"/>
    </w:rPr>
  </w:style>
  <w:style w:type="paragraph" w:customStyle="1" w:styleId="VAMNormal">
    <w:name w:val="VAM Normal"/>
    <w:link w:val="VAMNormalChar"/>
    <w:rsid w:val="000A2768"/>
    <w:pPr>
      <w:spacing w:before="240" w:after="240" w:line="300" w:lineRule="exact"/>
    </w:pPr>
    <w:rPr>
      <w:rFonts w:ascii="Arial" w:hAnsi="Arial"/>
      <w:bCs/>
      <w:color w:val="020202"/>
      <w:spacing w:val="6"/>
      <w:kern w:val="32"/>
      <w:szCs w:val="32"/>
      <w:lang w:eastAsia="en-US"/>
    </w:rPr>
  </w:style>
  <w:style w:type="character" w:styleId="CommentReference">
    <w:name w:val="annotation reference"/>
    <w:rsid w:val="00573B0C"/>
    <w:rPr>
      <w:sz w:val="16"/>
      <w:szCs w:val="16"/>
    </w:rPr>
  </w:style>
  <w:style w:type="character" w:styleId="FootnoteReference">
    <w:name w:val="footnote reference"/>
    <w:rsid w:val="008755E6"/>
    <w:rPr>
      <w:vertAlign w:val="superscript"/>
    </w:rPr>
  </w:style>
  <w:style w:type="paragraph" w:customStyle="1" w:styleId="VAMText">
    <w:name w:val="VAM Text"/>
    <w:basedOn w:val="VAMNormal"/>
    <w:qFormat/>
    <w:rsid w:val="008755E6"/>
    <w:pPr>
      <w:ind w:left="288"/>
    </w:pPr>
  </w:style>
  <w:style w:type="paragraph" w:customStyle="1" w:styleId="VAMNumberedList">
    <w:name w:val="VAM Numbered List"/>
    <w:basedOn w:val="VAMNormal"/>
    <w:qFormat/>
    <w:rsid w:val="008755E6"/>
    <w:pPr>
      <w:numPr>
        <w:numId w:val="3"/>
      </w:numPr>
    </w:pPr>
  </w:style>
  <w:style w:type="paragraph" w:styleId="CommentText">
    <w:name w:val="annotation text"/>
    <w:basedOn w:val="Normal"/>
    <w:link w:val="CommentTextChar"/>
    <w:rsid w:val="00573B0C"/>
  </w:style>
  <w:style w:type="character" w:customStyle="1" w:styleId="CommentTextChar">
    <w:name w:val="Comment Text Char"/>
    <w:basedOn w:val="DefaultParagraphFont"/>
    <w:link w:val="CommentText"/>
    <w:rsid w:val="00573B0C"/>
  </w:style>
  <w:style w:type="paragraph" w:styleId="CommentSubject">
    <w:name w:val="annotation subject"/>
    <w:basedOn w:val="CommentText"/>
    <w:next w:val="CommentText"/>
    <w:link w:val="CommentSubjectChar"/>
    <w:rsid w:val="00573B0C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573B0C"/>
    <w:rPr>
      <w:b/>
      <w:bCs/>
    </w:rPr>
  </w:style>
  <w:style w:type="paragraph" w:styleId="BalloonText">
    <w:name w:val="Balloon Text"/>
    <w:basedOn w:val="Normal"/>
    <w:link w:val="BalloonTextChar"/>
    <w:rsid w:val="00573B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73B0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573B0C"/>
  </w:style>
  <w:style w:type="character" w:customStyle="1" w:styleId="FootnoteTextChar">
    <w:name w:val="Footnote Text Char"/>
    <w:basedOn w:val="DefaultParagraphFont"/>
    <w:link w:val="FootnoteText"/>
    <w:rsid w:val="00573B0C"/>
  </w:style>
  <w:style w:type="paragraph" w:styleId="EndnoteText">
    <w:name w:val="endnote text"/>
    <w:basedOn w:val="Normal"/>
    <w:link w:val="EndnoteTextChar"/>
    <w:rsid w:val="00573B0C"/>
  </w:style>
  <w:style w:type="character" w:customStyle="1" w:styleId="EndnoteTextChar">
    <w:name w:val="Endnote Text Char"/>
    <w:basedOn w:val="DefaultParagraphFont"/>
    <w:link w:val="EndnoteText"/>
    <w:rsid w:val="00573B0C"/>
  </w:style>
  <w:style w:type="character" w:styleId="EndnoteReference">
    <w:name w:val="endnote reference"/>
    <w:rsid w:val="00573B0C"/>
    <w:rPr>
      <w:vertAlign w:val="superscript"/>
    </w:rPr>
  </w:style>
  <w:style w:type="paragraph" w:styleId="Revision">
    <w:name w:val="Revision"/>
    <w:hidden/>
    <w:uiPriority w:val="99"/>
    <w:semiHidden/>
    <w:rsid w:val="00573B0C"/>
    <w:rPr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FE281B"/>
    <w:pPr>
      <w:spacing w:after="12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rsid w:val="00FE281B"/>
    <w:pPr>
      <w:spacing w:after="80"/>
      <w:ind w:left="245"/>
    </w:pPr>
    <w:rPr>
      <w:rFonts w:ascii="Arial" w:hAnsi="Arial"/>
      <w:b/>
      <w:color w:val="595959"/>
      <w:sz w:val="22"/>
    </w:rPr>
  </w:style>
  <w:style w:type="paragraph" w:styleId="TOC3">
    <w:name w:val="toc 3"/>
    <w:basedOn w:val="Normal"/>
    <w:next w:val="Normal"/>
    <w:autoRedefine/>
    <w:uiPriority w:val="39"/>
    <w:rsid w:val="007438FD"/>
    <w:pPr>
      <w:spacing w:after="60"/>
      <w:ind w:left="475"/>
    </w:pPr>
    <w:rPr>
      <w:rFonts w:ascii="Arial" w:hAnsi="Arial"/>
    </w:rPr>
  </w:style>
  <w:style w:type="character" w:styleId="Hyperlink">
    <w:name w:val="Hyperlink"/>
    <w:uiPriority w:val="99"/>
    <w:unhideWhenUsed/>
    <w:rsid w:val="00F32125"/>
    <w:rPr>
      <w:color w:val="0000FF"/>
      <w:u w:val="single"/>
    </w:rPr>
  </w:style>
  <w:style w:type="character" w:customStyle="1" w:styleId="VAMNormalChar">
    <w:name w:val="VAM Normal Char"/>
    <w:link w:val="VAMNormal"/>
    <w:rsid w:val="00E47DA1"/>
    <w:rPr>
      <w:rFonts w:ascii="Arial" w:hAnsi="Arial"/>
      <w:bCs/>
      <w:color w:val="020202"/>
      <w:spacing w:val="6"/>
      <w:kern w:val="32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rsid w:val="00FB784D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FB784D"/>
    <w:rPr>
      <w:rFonts w:ascii="Tahoma" w:hAnsi="Tahoma" w:cs="Tahoma"/>
      <w:sz w:val="16"/>
      <w:szCs w:val="16"/>
    </w:rPr>
  </w:style>
  <w:style w:type="character" w:styleId="Emphasis">
    <w:name w:val="Emphasis"/>
    <w:rsid w:val="007A406C"/>
    <w:rPr>
      <w:i/>
      <w:iCs/>
    </w:rPr>
  </w:style>
  <w:style w:type="paragraph" w:customStyle="1" w:styleId="Style1">
    <w:name w:val="Style1"/>
    <w:basedOn w:val="Heading2"/>
    <w:rsid w:val="00A6050F"/>
  </w:style>
  <w:style w:type="paragraph" w:styleId="Header">
    <w:name w:val="header"/>
    <w:aliases w:val="hd"/>
    <w:basedOn w:val="Normal"/>
    <w:link w:val="HeaderChar"/>
    <w:rsid w:val="000F3463"/>
    <w:pPr>
      <w:tabs>
        <w:tab w:val="center" w:pos="4680"/>
        <w:tab w:val="right" w:pos="9360"/>
      </w:tabs>
    </w:pPr>
    <w:rPr>
      <w:sz w:val="24"/>
      <w:szCs w:val="24"/>
      <w:lang w:val="x-none" w:eastAsia="x-none"/>
    </w:rPr>
  </w:style>
  <w:style w:type="character" w:customStyle="1" w:styleId="HeaderChar">
    <w:name w:val="Header Char"/>
    <w:aliases w:val="hd Char"/>
    <w:link w:val="Header"/>
    <w:rsid w:val="000F346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3463"/>
    <w:pPr>
      <w:tabs>
        <w:tab w:val="center" w:pos="4680"/>
        <w:tab w:val="right" w:pos="9360"/>
      </w:tabs>
    </w:pPr>
    <w:rPr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0F3463"/>
    <w:rPr>
      <w:sz w:val="24"/>
      <w:szCs w:val="24"/>
    </w:rPr>
  </w:style>
  <w:style w:type="table" w:styleId="TableGrid">
    <w:name w:val="Table Grid"/>
    <w:basedOn w:val="TableNormal"/>
    <w:rsid w:val="00CA2B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StyleVAMNormalCambria18ptBoldBackground1">
    <w:name w:val="Style VAM Normal + Cambria 18 pt Bold Background 1"/>
    <w:basedOn w:val="VAMNormal"/>
    <w:rsid w:val="00C72939"/>
    <w:rPr>
      <w:rFonts w:ascii="Cambria" w:hAnsi="Cambria"/>
      <w:b/>
      <w:color w:val="808080"/>
      <w:sz w:val="36"/>
    </w:rPr>
  </w:style>
  <w:style w:type="paragraph" w:styleId="ListParagraph">
    <w:name w:val="List Paragraph"/>
    <w:basedOn w:val="Normal"/>
    <w:uiPriority w:val="34"/>
    <w:qFormat/>
    <w:rsid w:val="00126908"/>
    <w:pPr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C406D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406D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406D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406D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406D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406D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4C0207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4C0207"/>
    <w:rPr>
      <w:rFonts w:ascii="Consolas" w:eastAsia="Calibri" w:hAnsi="Consolas" w:cs="Times New Roman"/>
      <w:sz w:val="21"/>
      <w:szCs w:val="21"/>
    </w:rPr>
  </w:style>
  <w:style w:type="paragraph" w:customStyle="1" w:styleId="Subtitle2">
    <w:name w:val="Subtitle 2"/>
    <w:basedOn w:val="Normal"/>
    <w:rsid w:val="00FE44E8"/>
    <w:pPr>
      <w:spacing w:before="120" w:after="120"/>
    </w:pPr>
    <w:rPr>
      <w:rFonts w:ascii="Arial" w:hAnsi="Arial"/>
      <w:b/>
      <w:sz w:val="28"/>
      <w:lang w:val="en-AU"/>
    </w:rPr>
  </w:style>
  <w:style w:type="paragraph" w:customStyle="1" w:styleId="VAMBulletedList">
    <w:name w:val="VAM Bulleted List"/>
    <w:basedOn w:val="VAMNumberedList"/>
    <w:rsid w:val="0059011C"/>
    <w:pPr>
      <w:numPr>
        <w:numId w:val="6"/>
      </w:numPr>
    </w:pPr>
  </w:style>
  <w:style w:type="paragraph" w:customStyle="1" w:styleId="Contents">
    <w:name w:val="Contents"/>
    <w:basedOn w:val="StyleVAMNormalCambria18ptBoldBackground1"/>
    <w:rsid w:val="00AC1BA2"/>
    <w:pPr>
      <w:jc w:val="center"/>
    </w:pPr>
    <w:rPr>
      <w:szCs w:val="20"/>
    </w:rPr>
  </w:style>
  <w:style w:type="paragraph" w:customStyle="1" w:styleId="StyleStyleVAMNormalCambria18ptBoldBackground1Centered">
    <w:name w:val="Style Style VAM Normal + Cambria 18 pt Bold Background 1 + Centered"/>
    <w:basedOn w:val="StyleVAMNormalCambria18ptBoldBackground1"/>
    <w:next w:val="VAMText"/>
    <w:rsid w:val="00AC1BA2"/>
    <w:pPr>
      <w:jc w:val="center"/>
    </w:pPr>
    <w:rPr>
      <w:szCs w:val="20"/>
    </w:rPr>
  </w:style>
  <w:style w:type="paragraph" w:customStyle="1" w:styleId="ProcessTableNumber2">
    <w:name w:val="ProcessTableNumber2"/>
    <w:basedOn w:val="ListNumber"/>
    <w:rsid w:val="00FE44E8"/>
    <w:pPr>
      <w:widowControl w:val="0"/>
      <w:numPr>
        <w:ilvl w:val="1"/>
        <w:numId w:val="2"/>
      </w:numPr>
      <w:suppressAutoHyphens/>
      <w:contextualSpacing w:val="0"/>
    </w:pPr>
  </w:style>
  <w:style w:type="paragraph" w:styleId="ListNumber">
    <w:name w:val="List Number"/>
    <w:basedOn w:val="Normal"/>
    <w:rsid w:val="00FE44E8"/>
    <w:pPr>
      <w:numPr>
        <w:numId w:val="5"/>
      </w:numPr>
      <w:contextualSpacing/>
    </w:pPr>
  </w:style>
  <w:style w:type="paragraph" w:styleId="NoSpacing">
    <w:name w:val="No Spacing"/>
    <w:uiPriority w:val="1"/>
    <w:rsid w:val="00FE44E8"/>
    <w:rPr>
      <w:sz w:val="24"/>
      <w:szCs w:val="24"/>
      <w:lang w:eastAsia="en-US"/>
    </w:rPr>
  </w:style>
  <w:style w:type="paragraph" w:customStyle="1" w:styleId="TableHead">
    <w:name w:val="TableHead"/>
    <w:basedOn w:val="Normal"/>
    <w:rsid w:val="0033348B"/>
    <w:pPr>
      <w:widowControl w:val="0"/>
      <w:suppressAutoHyphens/>
      <w:ind w:left="288" w:hanging="144"/>
      <w:jc w:val="center"/>
    </w:pPr>
    <w:rPr>
      <w:b/>
      <w:bCs/>
    </w:rPr>
  </w:style>
  <w:style w:type="paragraph" w:styleId="BodyTextIndent3">
    <w:name w:val="Body Text Indent 3"/>
    <w:basedOn w:val="Normal"/>
    <w:link w:val="BodyTextIndent3Char"/>
    <w:rsid w:val="0033348B"/>
    <w:pPr>
      <w:spacing w:after="120"/>
      <w:ind w:left="360"/>
    </w:pPr>
    <w:rPr>
      <w:rFonts w:ascii="Palatino Linotype" w:hAnsi="Palatino Linotype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33348B"/>
    <w:rPr>
      <w:rFonts w:ascii="Palatino Linotype" w:hAnsi="Palatino Linotype"/>
      <w:sz w:val="16"/>
      <w:szCs w:val="16"/>
    </w:rPr>
  </w:style>
  <w:style w:type="paragraph" w:customStyle="1" w:styleId="Copy">
    <w:name w:val="Copy"/>
    <w:basedOn w:val="Normal"/>
    <w:rsid w:val="00106BA7"/>
    <w:pPr>
      <w:spacing w:after="1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rsid w:val="00106BA7"/>
    <w:pPr>
      <w:spacing w:after="120" w:line="480" w:lineRule="auto"/>
    </w:pPr>
    <w:rPr>
      <w:rFonts w:ascii="Palatino Linotype" w:hAnsi="Palatino Linotype"/>
      <w:sz w:val="24"/>
      <w:szCs w:val="24"/>
      <w:lang w:val="x-none" w:eastAsia="x-none"/>
    </w:rPr>
  </w:style>
  <w:style w:type="character" w:customStyle="1" w:styleId="BodyText2Char">
    <w:name w:val="Body Text 2 Char"/>
    <w:link w:val="BodyText2"/>
    <w:rsid w:val="00106BA7"/>
    <w:rPr>
      <w:rFonts w:ascii="Palatino Linotype" w:hAnsi="Palatino Linotype"/>
      <w:sz w:val="24"/>
      <w:szCs w:val="24"/>
    </w:rPr>
  </w:style>
  <w:style w:type="paragraph" w:customStyle="1" w:styleId="Subtitle3">
    <w:name w:val="Subtitle 3"/>
    <w:basedOn w:val="Subtitle2"/>
    <w:rsid w:val="00813DA3"/>
    <w:pPr>
      <w:spacing w:before="240"/>
    </w:pPr>
    <w:rPr>
      <w:sz w:val="24"/>
    </w:rPr>
  </w:style>
  <w:style w:type="paragraph" w:customStyle="1" w:styleId="TableContents">
    <w:name w:val="Table Contents"/>
    <w:rsid w:val="00B55958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</w:style>
  <w:style w:type="paragraph" w:styleId="BodyText">
    <w:name w:val="Body Text"/>
    <w:basedOn w:val="Normal"/>
    <w:link w:val="BodyTextChar"/>
    <w:rsid w:val="00B55958"/>
    <w:pPr>
      <w:spacing w:after="120"/>
    </w:pPr>
    <w:rPr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rsid w:val="00B55958"/>
    <w:rPr>
      <w:sz w:val="24"/>
      <w:szCs w:val="24"/>
    </w:rPr>
  </w:style>
  <w:style w:type="paragraph" w:customStyle="1" w:styleId="TableText">
    <w:name w:val="Table Text"/>
    <w:basedOn w:val="Normal"/>
    <w:rsid w:val="00643F73"/>
    <w:pPr>
      <w:keepLines/>
      <w:spacing w:before="120" w:after="120"/>
    </w:pPr>
    <w:rPr>
      <w:sz w:val="22"/>
      <w:lang w:val="en-AU"/>
    </w:rPr>
  </w:style>
  <w:style w:type="paragraph" w:customStyle="1" w:styleId="TableBullet">
    <w:name w:val="TableBullet"/>
    <w:basedOn w:val="Normal"/>
    <w:rsid w:val="00643F73"/>
    <w:pPr>
      <w:widowControl w:val="0"/>
      <w:numPr>
        <w:numId w:val="7"/>
      </w:numPr>
      <w:suppressAutoHyphens/>
    </w:pPr>
  </w:style>
  <w:style w:type="paragraph" w:customStyle="1" w:styleId="NormalComment">
    <w:name w:val="Normal Comment"/>
    <w:basedOn w:val="Normal"/>
    <w:rsid w:val="00643F7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FF"/>
    </w:rPr>
  </w:style>
  <w:style w:type="paragraph" w:customStyle="1" w:styleId="TableColumnHeading">
    <w:name w:val="Table Column Heading"/>
    <w:basedOn w:val="Normal"/>
    <w:autoRedefine/>
    <w:rsid w:val="00643F73"/>
    <w:pPr>
      <w:keepNext/>
      <w:keepLines/>
      <w:spacing w:before="120" w:after="120"/>
    </w:pPr>
    <w:rPr>
      <w:rFonts w:ascii="Verdana" w:eastAsia="Times" w:hAnsi="Verdana"/>
      <w:b/>
      <w:snapToGrid w:val="0"/>
    </w:rPr>
  </w:style>
  <w:style w:type="paragraph" w:customStyle="1" w:styleId="Bullets">
    <w:name w:val="Bullets"/>
    <w:basedOn w:val="Normal"/>
    <w:rsid w:val="00643F73"/>
    <w:pPr>
      <w:widowControl w:val="0"/>
      <w:numPr>
        <w:numId w:val="4"/>
      </w:numPr>
      <w:suppressAutoHyphens/>
      <w:spacing w:before="60" w:after="60"/>
    </w:pPr>
    <w:rPr>
      <w:rFonts w:ascii="Arial" w:hAnsi="Arial" w:cs="Arial"/>
    </w:rPr>
  </w:style>
  <w:style w:type="paragraph" w:customStyle="1" w:styleId="VAMSideHeading">
    <w:name w:val="VAM Side Heading"/>
    <w:basedOn w:val="VAMText"/>
    <w:next w:val="VAMText"/>
    <w:qFormat/>
    <w:rsid w:val="005E3195"/>
    <w:rPr>
      <w:b/>
      <w:sz w:val="22"/>
    </w:rPr>
  </w:style>
  <w:style w:type="paragraph" w:customStyle="1" w:styleId="TableTitle">
    <w:name w:val="Table Title"/>
    <w:basedOn w:val="TableText"/>
    <w:rsid w:val="00AD400E"/>
    <w:rPr>
      <w:rFonts w:ascii="Arial" w:hAnsi="Arial"/>
      <w:b/>
    </w:rPr>
  </w:style>
  <w:style w:type="paragraph" w:customStyle="1" w:styleId="ProcessTableNumber1">
    <w:name w:val="ProcessTableNumber1"/>
    <w:basedOn w:val="ListNumber"/>
    <w:rsid w:val="009763E8"/>
    <w:pPr>
      <w:widowControl w:val="0"/>
      <w:numPr>
        <w:numId w:val="0"/>
      </w:numPr>
      <w:suppressAutoHyphens/>
      <w:ind w:left="720" w:hanging="360"/>
      <w:contextualSpacing w:val="0"/>
    </w:pPr>
  </w:style>
  <w:style w:type="paragraph" w:customStyle="1" w:styleId="tabletext0">
    <w:name w:val="table text"/>
    <w:rsid w:val="009F5784"/>
    <w:pPr>
      <w:spacing w:before="40" w:after="40"/>
    </w:pPr>
    <w:rPr>
      <w:rFonts w:ascii="Arial" w:hAnsi="Arial"/>
      <w:noProof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hare\Templates\Word%20Templates\Fresh%20Template%20(May%2008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B6756F73C2A45BA366960248EAAB3" ma:contentTypeVersion="0" ma:contentTypeDescription="Create a new document." ma:contentTypeScope="" ma:versionID="ca0d4e4c4c752010c765c7f9cca973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47C4BC9-B4F8-4190-A013-7864AAE0CD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CEDFBA-E732-4091-B03B-5251DFECB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2E6AA0-1877-4D5A-9756-33BCCB1A89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B3DF0A-67FA-41F3-A605-F8688B9D95D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Fresh Template (May 08)</Template>
  <TotalTime>4</TotalTime>
  <Pages>6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Note_V1.1</dc:title>
  <dc:subject/>
  <dc:creator>ValueMomentum</dc:creator>
  <cp:keywords/>
  <cp:lastModifiedBy>Pathan Asadalla Khan</cp:lastModifiedBy>
  <cp:revision>10</cp:revision>
  <cp:lastPrinted>2010-05-25T01:54:00Z</cp:lastPrinted>
  <dcterms:created xsi:type="dcterms:W3CDTF">2023-02-22T05:30:00Z</dcterms:created>
  <dcterms:modified xsi:type="dcterms:W3CDTF">2023-03-06T09:00:00Z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